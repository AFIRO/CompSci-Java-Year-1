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9FEE" w14:textId="77777777" w:rsidR="00741254" w:rsidRPr="00320A1E" w:rsidRDefault="00110D21" w:rsidP="00E33732">
      <w:sdt>
        <w:sdtPr>
          <w:rPr>
            <w:rFonts w:cs="Arial"/>
            <w:sz w:val="36"/>
            <w:szCs w:val="36"/>
          </w:rPr>
          <w:alias w:val="Geen hulpmiddelen"/>
          <w:tag w:val="Geen hulpmiddelen"/>
          <w:id w:val="594608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2697">
            <w:rPr>
              <w:rFonts w:ascii="MS Gothic" w:eastAsia="MS Gothic" w:hAnsi="MS Gothic" w:cs="Arial" w:hint="eastAsia"/>
              <w:sz w:val="36"/>
              <w:szCs w:val="36"/>
            </w:rPr>
            <w:t>☐</w:t>
          </w:r>
        </w:sdtContent>
      </w:sdt>
      <w:r w:rsidR="004A2697">
        <w:rPr>
          <w:rFonts w:cs="Arial"/>
          <w:sz w:val="36"/>
          <w:szCs w:val="36"/>
        </w:rPr>
        <w:t xml:space="preserve"> </w:t>
      </w:r>
      <w:r w:rsidR="004A2697" w:rsidRPr="00320A1E">
        <w:t xml:space="preserve">Tijdens het examen mogen </w:t>
      </w:r>
      <w:r w:rsidR="004A2697" w:rsidRPr="004A2697">
        <w:t>geen</w:t>
      </w:r>
      <w:r w:rsidR="004A2697" w:rsidRPr="00320A1E">
        <w:t xml:space="preserve"> hulpmiddelen gebruikt worden</w:t>
      </w:r>
      <w:r w:rsidR="004A2697">
        <w:t>.</w:t>
      </w:r>
    </w:p>
    <w:p w14:paraId="165A541E" w14:textId="7BBCC3C8" w:rsidR="00320A1E" w:rsidRDefault="00110D21">
      <w:pPr>
        <w:rPr>
          <w:sz w:val="20"/>
          <w:szCs w:val="20"/>
        </w:rPr>
      </w:pPr>
      <w:sdt>
        <w:sdtPr>
          <w:rPr>
            <w:rFonts w:cs="Arial"/>
            <w:b/>
            <w:sz w:val="36"/>
            <w:szCs w:val="36"/>
          </w:rPr>
          <w:alias w:val="Wel hulpmiddelen"/>
          <w:tag w:val="Wel hulpmiddelen"/>
          <w:id w:val="-11280852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3EF1">
            <w:rPr>
              <w:rFonts w:ascii="MS Gothic" w:eastAsia="MS Gothic" w:hAnsi="MS Gothic" w:cs="Arial" w:hint="eastAsia"/>
              <w:b/>
              <w:sz w:val="36"/>
              <w:szCs w:val="36"/>
            </w:rPr>
            <w:t>☒</w:t>
          </w:r>
        </w:sdtContent>
      </w:sdt>
      <w:r w:rsidR="004A2697">
        <w:rPr>
          <w:rFonts w:cs="Arial"/>
          <w:b/>
          <w:sz w:val="36"/>
          <w:szCs w:val="36"/>
        </w:rPr>
        <w:t xml:space="preserve"> </w:t>
      </w:r>
      <w:r w:rsidR="00320A1E" w:rsidRPr="00320A1E">
        <w:rPr>
          <w:sz w:val="20"/>
          <w:szCs w:val="20"/>
        </w:rPr>
        <w:t xml:space="preserve">Tijdens het examen mogen </w:t>
      </w:r>
      <w:r w:rsidR="00320A1E">
        <w:rPr>
          <w:sz w:val="20"/>
          <w:szCs w:val="20"/>
        </w:rPr>
        <w:t>deze</w:t>
      </w:r>
      <w:r w:rsidR="00320A1E" w:rsidRPr="00320A1E">
        <w:rPr>
          <w:sz w:val="20"/>
          <w:szCs w:val="20"/>
        </w:rPr>
        <w:t xml:space="preserve"> hulpmiddelen gebruikt worden: </w:t>
      </w:r>
    </w:p>
    <w:bookmarkStart w:id="0" w:name="_Hlk72917727" w:displacedByCustomXml="next"/>
    <w:sdt>
      <w:sdtPr>
        <w:rPr>
          <w:sz w:val="20"/>
          <w:szCs w:val="20"/>
        </w:rPr>
        <w:alias w:val="Hulpmiddelen"/>
        <w:tag w:val="Hulpmiddelen"/>
        <w:id w:val="1553273662"/>
        <w:placeholder>
          <w:docPart w:val="5F6BD3CAE7B0441688C30CBB304508DD"/>
        </w:placeholder>
        <w15:color w:val="FFFF00"/>
      </w:sdtPr>
      <w:sdtEndPr/>
      <w:sdtContent>
        <w:p w14:paraId="0264FACB" w14:textId="04D8D8D6" w:rsidR="008D0282" w:rsidRPr="00DA4410" w:rsidRDefault="008D0282" w:rsidP="00DA4410">
          <w:pPr>
            <w:numPr>
              <w:ilvl w:val="3"/>
              <w:numId w:val="11"/>
            </w:numPr>
            <w:spacing w:after="10" w:line="262" w:lineRule="auto"/>
            <w:ind w:left="993" w:hanging="426"/>
          </w:pPr>
          <w:r w:rsidRPr="00DA4410">
            <w:t xml:space="preserve">Java documentatie: </w:t>
          </w:r>
          <w:hyperlink r:id="rId11" w:history="1">
            <w:r w:rsidRPr="00DA4410">
              <w:rPr>
                <w:rStyle w:val="Hyperlink"/>
              </w:rPr>
              <w:t>https://docs.oracle.com/en/java/javase/14/docs/api/</w:t>
            </w:r>
          </w:hyperlink>
          <w:r w:rsidRPr="00DA4410">
            <w:t xml:space="preserve"> of</w:t>
          </w:r>
          <w:r w:rsidR="00DA4410" w:rsidRPr="00DA4410">
            <w:t xml:space="preserve"> ev</w:t>
          </w:r>
          <w:r w:rsidR="00DA4410">
            <w:t xml:space="preserve">entueel </w:t>
          </w:r>
          <w:hyperlink r:id="rId12" w:history="1">
            <w:r w:rsidR="00DA4410" w:rsidRPr="00D01868">
              <w:rPr>
                <w:rStyle w:val="Hyperlink"/>
              </w:rPr>
              <w:t>https://docs.oracle.com/en/java/javase/15/docs/api/</w:t>
            </w:r>
          </w:hyperlink>
          <w:r w:rsidR="00DA4410" w:rsidRPr="00DA4410">
            <w:t xml:space="preserve"> </w:t>
          </w:r>
          <w:r w:rsidR="00DA4410">
            <w:t xml:space="preserve">of </w:t>
          </w:r>
          <w:hyperlink r:id="rId13" w:history="1">
            <w:r w:rsidR="00DA4410" w:rsidRPr="00D01868">
              <w:rPr>
                <w:rStyle w:val="Hyperlink"/>
              </w:rPr>
              <w:t>https://docs.oracle.com/en/java/javase/16/docs/api/</w:t>
            </w:r>
          </w:hyperlink>
          <w:r w:rsidR="00DA4410" w:rsidRPr="00DA4410">
            <w:t xml:space="preserve"> </w:t>
          </w:r>
        </w:p>
        <w:p w14:paraId="4C68F377" w14:textId="3FAD72E0" w:rsidR="00A95923" w:rsidRPr="00A95923" w:rsidRDefault="008D0282" w:rsidP="00A95923">
          <w:pPr>
            <w:numPr>
              <w:ilvl w:val="3"/>
              <w:numId w:val="11"/>
            </w:numPr>
            <w:spacing w:after="10" w:line="262" w:lineRule="auto"/>
            <w:ind w:left="993" w:hanging="426"/>
            <w:rPr>
              <w:lang w:val="fr-FR"/>
            </w:rPr>
          </w:pPr>
          <w:proofErr w:type="spellStart"/>
          <w:r>
            <w:rPr>
              <w:lang w:val="fr-FR"/>
            </w:rPr>
            <w:t>JavaFX</w:t>
          </w:r>
          <w:proofErr w:type="spellEnd"/>
          <w:r>
            <w:rPr>
              <w:lang w:val="fr-FR"/>
            </w:rPr>
            <w:t xml:space="preserve"> </w:t>
          </w:r>
          <w:proofErr w:type="spellStart"/>
          <w:r w:rsidRPr="004A6A26">
            <w:rPr>
              <w:lang w:val="fr-FR"/>
            </w:rPr>
            <w:t>documentatie</w:t>
          </w:r>
          <w:proofErr w:type="spellEnd"/>
          <w:r>
            <w:rPr>
              <w:lang w:val="fr-FR"/>
            </w:rPr>
            <w:t>:</w:t>
          </w:r>
          <w:r w:rsidRPr="004A6A26">
            <w:rPr>
              <w:lang w:val="fr-FR"/>
            </w:rPr>
            <w:t xml:space="preserve"> </w:t>
          </w:r>
          <w:hyperlink r:id="rId14" w:history="1">
            <w:r w:rsidR="00DA4410" w:rsidRPr="00D01868">
              <w:rPr>
                <w:rStyle w:val="Hyperlink"/>
                <w:lang w:val="fr-FR"/>
              </w:rPr>
              <w:t>https://openjfx.io/javadoc/15/</w:t>
            </w:r>
          </w:hyperlink>
        </w:p>
        <w:p w14:paraId="336EA50A" w14:textId="1BC7086C" w:rsidR="00A95923" w:rsidRPr="00A95923" w:rsidRDefault="00A95923" w:rsidP="00DA4410">
          <w:pPr>
            <w:numPr>
              <w:ilvl w:val="3"/>
              <w:numId w:val="11"/>
            </w:numPr>
            <w:spacing w:after="10" w:line="262" w:lineRule="auto"/>
            <w:ind w:left="993" w:hanging="426"/>
            <w:rPr>
              <w:lang w:val="en-US"/>
            </w:rPr>
          </w:pPr>
          <w:r w:rsidRPr="0035028F">
            <w:rPr>
              <w:rFonts w:cs="Arial"/>
              <w:sz w:val="20"/>
              <w:szCs w:val="20"/>
              <w:lang w:val="en-US"/>
            </w:rPr>
            <w:t xml:space="preserve">Java How To Program (Early objects) – 11e </w:t>
          </w:r>
          <w:proofErr w:type="spellStart"/>
          <w:r w:rsidRPr="0035028F">
            <w:rPr>
              <w:rFonts w:cs="Arial"/>
              <w:sz w:val="20"/>
              <w:szCs w:val="20"/>
              <w:lang w:val="en-US"/>
            </w:rPr>
            <w:t>editie</w:t>
          </w:r>
          <w:proofErr w:type="spellEnd"/>
          <w:r w:rsidRPr="0035028F">
            <w:rPr>
              <w:rFonts w:cs="Arial"/>
              <w:sz w:val="20"/>
              <w:szCs w:val="20"/>
              <w:lang w:val="en-US"/>
            </w:rPr>
            <w:t xml:space="preserve"> (of </w:t>
          </w:r>
          <w:proofErr w:type="spellStart"/>
          <w:r w:rsidRPr="0035028F">
            <w:rPr>
              <w:rFonts w:cs="Arial"/>
              <w:sz w:val="20"/>
              <w:szCs w:val="20"/>
              <w:lang w:val="en-US"/>
            </w:rPr>
            <w:t>eerder</w:t>
          </w:r>
          <w:proofErr w:type="spellEnd"/>
          <w:r w:rsidRPr="0035028F">
            <w:rPr>
              <w:rFonts w:cs="Arial"/>
              <w:sz w:val="20"/>
              <w:szCs w:val="20"/>
              <w:lang w:val="en-US"/>
            </w:rPr>
            <w:t xml:space="preserve">) - </w:t>
          </w:r>
          <w:proofErr w:type="spellStart"/>
          <w:r w:rsidRPr="0035028F">
            <w:rPr>
              <w:rFonts w:cs="Arial"/>
              <w:sz w:val="20"/>
              <w:szCs w:val="20"/>
              <w:lang w:val="en-US"/>
            </w:rPr>
            <w:t>Deitel</w:t>
          </w:r>
          <w:proofErr w:type="spellEnd"/>
          <w:r w:rsidRPr="0035028F">
            <w:rPr>
              <w:rFonts w:cs="Arial"/>
              <w:sz w:val="20"/>
              <w:szCs w:val="20"/>
              <w:lang w:val="en-US"/>
            </w:rPr>
            <w:t xml:space="preserve"> &amp; </w:t>
          </w:r>
          <w:proofErr w:type="spellStart"/>
          <w:r w:rsidRPr="0035028F">
            <w:rPr>
              <w:rFonts w:cs="Arial"/>
              <w:sz w:val="20"/>
              <w:szCs w:val="20"/>
              <w:lang w:val="en-US"/>
            </w:rPr>
            <w:t>Deitel</w:t>
          </w:r>
          <w:proofErr w:type="spellEnd"/>
          <w:r w:rsidRPr="0035028F">
            <w:rPr>
              <w:rFonts w:cs="Arial"/>
              <w:sz w:val="20"/>
              <w:szCs w:val="20"/>
              <w:lang w:val="en-US"/>
            </w:rPr>
            <w:t xml:space="preserve"> Prentice Hall</w:t>
          </w:r>
        </w:p>
        <w:p w14:paraId="2259B088" w14:textId="7BF7470A" w:rsidR="004A2697" w:rsidRDefault="00110D21">
          <w:pPr>
            <w:rPr>
              <w:sz w:val="20"/>
              <w:szCs w:val="20"/>
            </w:rPr>
          </w:pPr>
        </w:p>
      </w:sdtContent>
    </w:sdt>
    <w:bookmarkEnd w:id="0" w:displacedByCustomXml="prev"/>
    <w:p w14:paraId="65D61CA2" w14:textId="77777777" w:rsidR="004A2697" w:rsidRDefault="004A2697">
      <w:pPr>
        <w:rPr>
          <w:sz w:val="20"/>
          <w:szCs w:val="20"/>
        </w:rPr>
      </w:pPr>
    </w:p>
    <w:tbl>
      <w:tblPr>
        <w:tblStyle w:val="Lijsttabel3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16B0A5" w:themeColor="accent6"/>
        </w:tblBorders>
        <w:tblLook w:val="04A0" w:firstRow="1" w:lastRow="0" w:firstColumn="1" w:lastColumn="0" w:noHBand="0" w:noVBand="1"/>
      </w:tblPr>
      <w:tblGrid>
        <w:gridCol w:w="9734"/>
      </w:tblGrid>
      <w:tr w:rsidR="00515D8F" w14:paraId="68485BA8" w14:textId="77777777" w:rsidTr="00E9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top w:val="nil"/>
            </w:tcBorders>
            <w:vAlign w:val="center"/>
          </w:tcPr>
          <w:p w14:paraId="62155AC6" w14:textId="77777777" w:rsidR="00515D8F" w:rsidRPr="00515D8F" w:rsidRDefault="00515D8F" w:rsidP="00515D8F">
            <w:pPr>
              <w:rPr>
                <w:b w:val="0"/>
                <w:bCs w:val="0"/>
                <w:sz w:val="20"/>
                <w:szCs w:val="20"/>
              </w:rPr>
            </w:pPr>
            <w:r w:rsidRPr="00515D8F">
              <w:rPr>
                <w:sz w:val="20"/>
                <w:szCs w:val="20"/>
              </w:rPr>
              <w:t>Algemene richtlijnen</w:t>
            </w:r>
          </w:p>
        </w:tc>
      </w:tr>
      <w:tr w:rsidR="00515D8F" w:rsidRPr="00CF7275" w14:paraId="526FE92D" w14:textId="77777777" w:rsidTr="00E9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AF1344B" w14:textId="28DDFE0D" w:rsidR="00515D8F" w:rsidRPr="00CF7275" w:rsidRDefault="00515D8F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Vul </w:t>
            </w:r>
            <w:r w:rsidR="00796B65">
              <w:rPr>
                <w:b w:val="0"/>
                <w:sz w:val="20"/>
                <w:szCs w:val="20"/>
              </w:rPr>
              <w:t xml:space="preserve">je naam, voornaam en studentennummer in </w:t>
            </w:r>
            <w:r>
              <w:rPr>
                <w:b w:val="0"/>
                <w:sz w:val="20"/>
                <w:szCs w:val="20"/>
              </w:rPr>
              <w:t xml:space="preserve">het kader </w:t>
            </w:r>
            <w:r w:rsidR="00E91754">
              <w:rPr>
                <w:b w:val="0"/>
                <w:sz w:val="20"/>
                <w:szCs w:val="20"/>
              </w:rPr>
              <w:t xml:space="preserve">bovenaan </w:t>
            </w:r>
            <w:r>
              <w:rPr>
                <w:b w:val="0"/>
                <w:sz w:val="20"/>
                <w:szCs w:val="20"/>
              </w:rPr>
              <w:t>in.</w:t>
            </w:r>
          </w:p>
        </w:tc>
      </w:tr>
      <w:tr w:rsidR="00515D8F" w:rsidRPr="00796B65" w14:paraId="0BCD1348" w14:textId="77777777" w:rsidTr="00E917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A514B93" w14:textId="7D6176D7" w:rsidR="00922F3C" w:rsidRPr="00796B65" w:rsidRDefault="00922F3C" w:rsidP="00E91754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r w:rsidRPr="00796B65">
              <w:rPr>
                <w:b w:val="0"/>
                <w:bCs w:val="0"/>
                <w:sz w:val="20"/>
                <w:szCs w:val="20"/>
              </w:rPr>
              <w:t xml:space="preserve">Je vindt de examenvragen </w:t>
            </w:r>
            <w:r w:rsidR="000D38E8" w:rsidRPr="00796B65">
              <w:rPr>
                <w:b w:val="0"/>
                <w:bCs w:val="0"/>
                <w:sz w:val="20"/>
                <w:szCs w:val="20"/>
              </w:rPr>
              <w:t xml:space="preserve">in het bestand </w:t>
            </w:r>
            <w:r w:rsidR="000D38E8" w:rsidRPr="00796B65">
              <w:rPr>
                <w:sz w:val="20"/>
                <w:szCs w:val="20"/>
              </w:rPr>
              <w:t>Opgave.docx</w:t>
            </w:r>
            <w:r w:rsidRPr="00796B65">
              <w:rPr>
                <w:b w:val="0"/>
                <w:bCs w:val="0"/>
                <w:sz w:val="20"/>
                <w:szCs w:val="20"/>
              </w:rPr>
              <w:t>. Beantwoord de vragen op</w:t>
            </w:r>
            <w:r w:rsidR="00D776C2" w:rsidRPr="00796B65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0D38E8" w:rsidRPr="00796B65">
              <w:rPr>
                <w:b w:val="0"/>
                <w:bCs w:val="0"/>
                <w:sz w:val="20"/>
                <w:szCs w:val="20"/>
              </w:rPr>
              <w:t>dit</w:t>
            </w:r>
            <w:r w:rsidRPr="00796B65">
              <w:rPr>
                <w:b w:val="0"/>
                <w:bCs w:val="0"/>
                <w:sz w:val="20"/>
                <w:szCs w:val="20"/>
              </w:rPr>
              <w:t xml:space="preserve"> apart </w:t>
            </w:r>
            <w:r w:rsidR="00D776C2" w:rsidRPr="00796B65">
              <w:rPr>
                <w:b w:val="0"/>
                <w:bCs w:val="0"/>
                <w:sz w:val="20"/>
                <w:szCs w:val="20"/>
              </w:rPr>
              <w:t>antwoord</w:t>
            </w:r>
            <w:r w:rsidR="00796B65">
              <w:rPr>
                <w:b w:val="0"/>
                <w:bCs w:val="0"/>
                <w:sz w:val="20"/>
                <w:szCs w:val="20"/>
              </w:rPr>
              <w:t>fo</w:t>
            </w:r>
            <w:r w:rsidR="007B6F58">
              <w:rPr>
                <w:b w:val="0"/>
                <w:bCs w:val="0"/>
                <w:sz w:val="20"/>
                <w:szCs w:val="20"/>
              </w:rPr>
              <w:t>rm</w:t>
            </w:r>
            <w:r w:rsidR="00796B65">
              <w:rPr>
                <w:b w:val="0"/>
                <w:bCs w:val="0"/>
                <w:sz w:val="20"/>
                <w:szCs w:val="20"/>
              </w:rPr>
              <w:t>ulier</w:t>
            </w:r>
            <w:r w:rsidRPr="00796B65">
              <w:rPr>
                <w:b w:val="0"/>
                <w:bCs w:val="0"/>
                <w:sz w:val="20"/>
                <w:szCs w:val="20"/>
              </w:rPr>
              <w:t>. Geef hierbij duidelijk aan op welke vraag je antwoord</w:t>
            </w:r>
            <w:r w:rsidR="00076C36" w:rsidRPr="00796B65">
              <w:rPr>
                <w:b w:val="0"/>
                <w:bCs w:val="0"/>
                <w:sz w:val="20"/>
                <w:szCs w:val="20"/>
              </w:rPr>
              <w:t>t</w:t>
            </w:r>
            <w:r w:rsidRPr="00796B65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515D8F" w:rsidRPr="00CF7275" w14:paraId="495D1478" w14:textId="77777777" w:rsidTr="00E9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5697291" w14:textId="77777777" w:rsidR="00515D8F" w:rsidRPr="00CF7275" w:rsidRDefault="00515D8F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Heb je individuele onderwijs- en examenmaatregelen, noteer dan in de rechterbovenhoek </w:t>
            </w:r>
            <w:r w:rsidR="00922F3C">
              <w:rPr>
                <w:b w:val="0"/>
                <w:sz w:val="20"/>
                <w:szCs w:val="20"/>
              </w:rPr>
              <w:t>van je antwoordpapier</w:t>
            </w:r>
            <w:r>
              <w:rPr>
                <w:b w:val="0"/>
                <w:sz w:val="20"/>
                <w:szCs w:val="20"/>
              </w:rPr>
              <w:t xml:space="preserve"> ‘IOEM’ (afkorting voor individuele </w:t>
            </w:r>
            <w:r w:rsidR="00E91754">
              <w:rPr>
                <w:b w:val="0"/>
                <w:sz w:val="20"/>
                <w:szCs w:val="20"/>
              </w:rPr>
              <w:t>onderwijs- en examenmaatregelen).</w:t>
            </w:r>
          </w:p>
        </w:tc>
      </w:tr>
      <w:tr w:rsidR="00E91754" w:rsidRPr="00CF7275" w14:paraId="46D3087B" w14:textId="77777777" w:rsidTr="00E917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14:paraId="12E719BC" w14:textId="77777777" w:rsidR="00E91754" w:rsidRDefault="00E91754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mag geen enkele vorm van communicatie – noch offline noch online – gebruiken tijdens dit examen, tenzij anders aangegeven in de exameninstructies. Mobiele telefoons</w:t>
            </w:r>
            <w:r w:rsidR="001D18C5">
              <w:rPr>
                <w:b w:val="0"/>
                <w:sz w:val="20"/>
                <w:szCs w:val="20"/>
              </w:rPr>
              <w:t>, smartwatches</w:t>
            </w:r>
            <w:r>
              <w:rPr>
                <w:b w:val="0"/>
                <w:sz w:val="20"/>
                <w:szCs w:val="20"/>
              </w:rPr>
              <w:t xml:space="preserve"> en dergelijke moeten uitgeschakeld zijn (niet op stil, trillen, vliegtuigstand, …). </w:t>
            </w:r>
            <w:r w:rsidR="001D18C5">
              <w:rPr>
                <w:b w:val="0"/>
                <w:sz w:val="20"/>
                <w:szCs w:val="20"/>
              </w:rPr>
              <w:t>Ze</w:t>
            </w:r>
            <w:r>
              <w:rPr>
                <w:b w:val="0"/>
                <w:sz w:val="20"/>
                <w:szCs w:val="20"/>
              </w:rPr>
              <w:t xml:space="preserve"> mogen tijdens </w:t>
            </w:r>
            <w:r w:rsidR="001D18C5">
              <w:rPr>
                <w:b w:val="0"/>
                <w:sz w:val="20"/>
                <w:szCs w:val="20"/>
              </w:rPr>
              <w:t>het</w:t>
            </w:r>
            <w:r>
              <w:rPr>
                <w:b w:val="0"/>
                <w:sz w:val="20"/>
                <w:szCs w:val="20"/>
              </w:rPr>
              <w:t xml:space="preserve"> examen ook niet gebruikt worden om de tijd te raadplegen. Het niet volgen van de</w:t>
            </w:r>
            <w:r w:rsidR="00F84C7E">
              <w:rPr>
                <w:b w:val="0"/>
                <w:sz w:val="20"/>
                <w:szCs w:val="20"/>
              </w:rPr>
              <w:t xml:space="preserve"> gedragscode wordt gesanctioneerd als examenfraude.</w:t>
            </w:r>
          </w:p>
        </w:tc>
      </w:tr>
    </w:tbl>
    <w:p w14:paraId="28F91F97" w14:textId="77777777" w:rsidR="00AA283B" w:rsidRDefault="00AA283B">
      <w:pPr>
        <w:rPr>
          <w:sz w:val="20"/>
          <w:szCs w:val="20"/>
        </w:rPr>
        <w:sectPr w:rsidR="00AA283B" w:rsidSect="001D18C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03DA14D" w14:textId="0738E64D" w:rsidR="00037AAF" w:rsidRPr="00796B65" w:rsidRDefault="000D38E8" w:rsidP="000D38E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BECF6" w:themeFill="accent1" w:themeFillTint="33"/>
        <w:tabs>
          <w:tab w:val="right" w:pos="9746"/>
        </w:tabs>
        <w:spacing w:before="120" w:after="120"/>
        <w:jc w:val="center"/>
        <w:rPr>
          <w:b/>
          <w:sz w:val="32"/>
          <w:szCs w:val="32"/>
        </w:rPr>
      </w:pPr>
      <w:bookmarkStart w:id="1" w:name="_Hlk72919494"/>
      <w:r w:rsidRPr="00796B65">
        <w:rPr>
          <w:b/>
          <w:sz w:val="32"/>
          <w:szCs w:val="32"/>
        </w:rPr>
        <w:lastRenderedPageBreak/>
        <w:t>ANTWOORDFORMULIER</w:t>
      </w:r>
    </w:p>
    <w:p w14:paraId="67F659B9" w14:textId="1A6E8D1A" w:rsidR="00796B65" w:rsidRDefault="000D38E8" w:rsidP="006A72A2">
      <w:pPr>
        <w:jc w:val="center"/>
      </w:pPr>
      <w:r>
        <w:t xml:space="preserve">Kopieer telkens de inhoud van </w:t>
      </w:r>
      <w:r w:rsidRPr="001E0674">
        <w:rPr>
          <w:b/>
          <w:bCs/>
        </w:rPr>
        <w:t>de volledige klasse</w:t>
      </w:r>
      <w:r>
        <w:t xml:space="preserve"> in het overeenkomstig hokje.</w:t>
      </w:r>
    </w:p>
    <w:p w14:paraId="382503B3" w14:textId="3DD67940" w:rsidR="000D38E8" w:rsidRPr="00796B65" w:rsidRDefault="000D38E8" w:rsidP="000D38E8">
      <w:pPr>
        <w:ind w:left="567" w:right="815"/>
        <w:jc w:val="center"/>
        <w:rPr>
          <w:i/>
          <w:iCs/>
        </w:rPr>
      </w:pPr>
      <w:r w:rsidRPr="00796B65">
        <w:rPr>
          <w:i/>
          <w:iCs/>
        </w:rPr>
        <w:t xml:space="preserve">Je hoeft de </w:t>
      </w:r>
      <w:r w:rsidR="001E0674" w:rsidRPr="00796B65">
        <w:rPr>
          <w:i/>
          <w:iCs/>
        </w:rPr>
        <w:t xml:space="preserve">package declaratie en de </w:t>
      </w:r>
      <w:proofErr w:type="spellStart"/>
      <w:r w:rsidRPr="00796B65">
        <w:rPr>
          <w:i/>
          <w:iCs/>
        </w:rPr>
        <w:t>imports</w:t>
      </w:r>
      <w:proofErr w:type="spellEnd"/>
      <w:r w:rsidRPr="00796B65">
        <w:rPr>
          <w:i/>
          <w:iCs/>
        </w:rPr>
        <w:t xml:space="preserve"> niet mee te </w:t>
      </w:r>
      <w:r w:rsidR="001F35A6" w:rsidRPr="00796B65">
        <w:rPr>
          <w:i/>
          <w:iCs/>
        </w:rPr>
        <w:t>kopiëren</w:t>
      </w:r>
      <w:r w:rsidRPr="00796B65">
        <w:rPr>
          <w:i/>
          <w:iCs/>
        </w:rPr>
        <w:t>.</w:t>
      </w:r>
    </w:p>
    <w:p w14:paraId="5C11E328" w14:textId="77777777" w:rsidR="00796B65" w:rsidRDefault="00796B65" w:rsidP="000D38E8">
      <w:pPr>
        <w:ind w:left="567" w:right="815"/>
        <w:jc w:val="center"/>
      </w:pPr>
    </w:p>
    <w:bookmarkEnd w:id="1"/>
    <w:p w14:paraId="203C5B9D" w14:textId="1911FBEA" w:rsidR="00037AAF" w:rsidRPr="00F879FA" w:rsidRDefault="00037AAF" w:rsidP="00037A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BECF6" w:themeFill="accent1" w:themeFillTint="33"/>
        <w:tabs>
          <w:tab w:val="right" w:pos="9746"/>
        </w:tabs>
        <w:spacing w:before="120" w:after="120"/>
        <w:rPr>
          <w:b/>
        </w:rPr>
      </w:pPr>
      <w:r w:rsidRPr="00F879FA">
        <w:rPr>
          <w:b/>
        </w:rPr>
        <w:t xml:space="preserve">Vraag 1. </w:t>
      </w:r>
      <w:r>
        <w:rPr>
          <w:b/>
        </w:rPr>
        <w:tab/>
      </w:r>
    </w:p>
    <w:p w14:paraId="7BFC5DF6" w14:textId="57195559" w:rsidR="00022E61" w:rsidRDefault="00022E61" w:rsidP="006A72A2">
      <w:pPr>
        <w:pStyle w:val="Kop2"/>
      </w:pPr>
      <w:r w:rsidRPr="00094CEB">
        <w:t xml:space="preserve">De interface </w:t>
      </w:r>
      <w:proofErr w:type="spellStart"/>
      <w:r w:rsidRPr="00F9769C">
        <w:t>Opmeetbaar</w:t>
      </w:r>
      <w:proofErr w:type="spellEnd"/>
      <w:r w:rsidRPr="00094CEB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D38E8" w:rsidRPr="00502460" w14:paraId="1A7FA39E" w14:textId="77777777" w:rsidTr="000D38E8">
        <w:tc>
          <w:tcPr>
            <w:tcW w:w="9736" w:type="dxa"/>
          </w:tcPr>
          <w:p w14:paraId="6A58E50B" w14:textId="77777777" w:rsidR="00887E3F" w:rsidRPr="00887E3F" w:rsidRDefault="00E61891" w:rsidP="00887E3F">
            <w:pPr>
              <w:pStyle w:val="Code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87E3F" w:rsidRPr="00887E3F">
              <w:rPr>
                <w:b/>
                <w:bCs/>
              </w:rPr>
              <w:t xml:space="preserve">public interface </w:t>
            </w:r>
            <w:proofErr w:type="spellStart"/>
            <w:r w:rsidR="00887E3F" w:rsidRPr="00887E3F">
              <w:rPr>
                <w:b/>
                <w:bCs/>
              </w:rPr>
              <w:t>Opmeetbaar</w:t>
            </w:r>
            <w:proofErr w:type="spellEnd"/>
            <w:r w:rsidR="00887E3F" w:rsidRPr="00887E3F">
              <w:rPr>
                <w:b/>
                <w:bCs/>
              </w:rPr>
              <w:t xml:space="preserve"> {</w:t>
            </w:r>
          </w:p>
          <w:p w14:paraId="6F57D147" w14:textId="77777777" w:rsidR="00887E3F" w:rsidRPr="00887E3F" w:rsidRDefault="00887E3F" w:rsidP="00887E3F">
            <w:pPr>
              <w:pStyle w:val="Code"/>
              <w:rPr>
                <w:b/>
                <w:bCs/>
              </w:rPr>
            </w:pPr>
            <w:r w:rsidRPr="00887E3F">
              <w:rPr>
                <w:b/>
                <w:bCs/>
              </w:rPr>
              <w:tab/>
            </w:r>
          </w:p>
          <w:p w14:paraId="17047B6B" w14:textId="77777777" w:rsidR="00887E3F" w:rsidRPr="00887E3F" w:rsidRDefault="00887E3F" w:rsidP="00887E3F">
            <w:pPr>
              <w:pStyle w:val="Code"/>
              <w:rPr>
                <w:b/>
                <w:bCs/>
              </w:rPr>
            </w:pPr>
            <w:r w:rsidRPr="00887E3F">
              <w:rPr>
                <w:b/>
                <w:bCs/>
              </w:rPr>
              <w:tab/>
              <w:t xml:space="preserve">public abstract double </w:t>
            </w:r>
            <w:proofErr w:type="spellStart"/>
            <w:r w:rsidRPr="00887E3F">
              <w:rPr>
                <w:b/>
                <w:bCs/>
              </w:rPr>
              <w:t>geefOppervlakte</w:t>
            </w:r>
            <w:proofErr w:type="spellEnd"/>
            <w:r w:rsidRPr="00887E3F">
              <w:rPr>
                <w:b/>
                <w:bCs/>
              </w:rPr>
              <w:t>();</w:t>
            </w:r>
          </w:p>
          <w:p w14:paraId="21FF7DA2" w14:textId="77777777" w:rsidR="00887E3F" w:rsidRPr="00887E3F" w:rsidRDefault="00887E3F" w:rsidP="00887E3F">
            <w:pPr>
              <w:pStyle w:val="Code"/>
              <w:rPr>
                <w:b/>
                <w:bCs/>
              </w:rPr>
            </w:pPr>
            <w:r w:rsidRPr="00887E3F">
              <w:rPr>
                <w:b/>
                <w:bCs/>
              </w:rPr>
              <w:tab/>
            </w:r>
          </w:p>
          <w:p w14:paraId="61836772" w14:textId="77777777" w:rsidR="00887E3F" w:rsidRPr="00887E3F" w:rsidRDefault="00887E3F" w:rsidP="00887E3F">
            <w:pPr>
              <w:pStyle w:val="Code"/>
              <w:rPr>
                <w:b/>
                <w:bCs/>
              </w:rPr>
            </w:pPr>
            <w:r w:rsidRPr="00887E3F">
              <w:rPr>
                <w:b/>
                <w:bCs/>
              </w:rPr>
              <w:tab/>
              <w:t xml:space="preserve">public abstract double </w:t>
            </w:r>
            <w:proofErr w:type="spellStart"/>
            <w:r w:rsidRPr="00887E3F">
              <w:rPr>
                <w:b/>
                <w:bCs/>
              </w:rPr>
              <w:t>geefVrijeOppervlakte</w:t>
            </w:r>
            <w:proofErr w:type="spellEnd"/>
            <w:r w:rsidRPr="00887E3F">
              <w:rPr>
                <w:b/>
                <w:bCs/>
              </w:rPr>
              <w:t>();</w:t>
            </w:r>
          </w:p>
          <w:p w14:paraId="09247814" w14:textId="77777777" w:rsidR="00887E3F" w:rsidRPr="00887E3F" w:rsidRDefault="00887E3F" w:rsidP="00887E3F">
            <w:pPr>
              <w:pStyle w:val="Code"/>
              <w:rPr>
                <w:b/>
                <w:bCs/>
              </w:rPr>
            </w:pPr>
            <w:r w:rsidRPr="00887E3F">
              <w:rPr>
                <w:b/>
                <w:bCs/>
              </w:rPr>
              <w:tab/>
            </w:r>
            <w:r w:rsidRPr="00887E3F">
              <w:rPr>
                <w:b/>
                <w:bCs/>
              </w:rPr>
              <w:tab/>
            </w:r>
          </w:p>
          <w:p w14:paraId="35D07E07" w14:textId="571F4DD0" w:rsidR="00E33732" w:rsidRPr="00F9769C" w:rsidRDefault="00887E3F" w:rsidP="00887E3F">
            <w:pPr>
              <w:pStyle w:val="Code"/>
              <w:rPr>
                <w:b/>
                <w:bCs/>
              </w:rPr>
            </w:pPr>
            <w:r w:rsidRPr="00887E3F">
              <w:rPr>
                <w:b/>
                <w:bCs/>
              </w:rPr>
              <w:tab/>
              <w:t>}</w:t>
            </w:r>
          </w:p>
        </w:tc>
      </w:tr>
    </w:tbl>
    <w:p w14:paraId="6EB10E3C" w14:textId="5A208631" w:rsidR="00022E61" w:rsidRDefault="00022E61" w:rsidP="006A72A2">
      <w:pPr>
        <w:pStyle w:val="Kop2"/>
      </w:pPr>
      <w:r w:rsidRPr="00B75CCF">
        <w:t>De klasse</w:t>
      </w:r>
      <w:r>
        <w:t>n</w:t>
      </w:r>
      <w:r w:rsidRPr="00B75CCF">
        <w:t xml:space="preserve"> </w:t>
      </w:r>
      <w:proofErr w:type="spellStart"/>
      <w:r>
        <w:t>BloemenperkException</w:t>
      </w:r>
      <w:proofErr w:type="spellEnd"/>
      <w:r>
        <w:t xml:space="preserve"> en </w:t>
      </w:r>
      <w:proofErr w:type="spellStart"/>
      <w:r>
        <w:t>ToestelException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:rsidRPr="00C67036" w14:paraId="0E3A7ABE" w14:textId="77777777" w:rsidTr="001E0674">
        <w:tc>
          <w:tcPr>
            <w:tcW w:w="9736" w:type="dxa"/>
          </w:tcPr>
          <w:p w14:paraId="22DC8A92" w14:textId="77777777" w:rsidR="00C67036" w:rsidRDefault="00C67036" w:rsidP="00C67036">
            <w:pPr>
              <w:pStyle w:val="Code"/>
              <w:tabs>
                <w:tab w:val="left" w:pos="3420"/>
              </w:tabs>
            </w:pPr>
            <w:r>
              <w:tab/>
            </w:r>
          </w:p>
          <w:p w14:paraId="7570000C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 xml:space="preserve">public class </w:t>
            </w:r>
            <w:proofErr w:type="spellStart"/>
            <w:r w:rsidRPr="00C67036">
              <w:rPr>
                <w:lang w:val="en-US"/>
              </w:rPr>
              <w:t>BloemenperkException</w:t>
            </w:r>
            <w:proofErr w:type="spellEnd"/>
            <w:r w:rsidRPr="00C67036">
              <w:rPr>
                <w:lang w:val="en-US"/>
              </w:rPr>
              <w:t xml:space="preserve"> extends Exception{</w:t>
            </w:r>
          </w:p>
          <w:p w14:paraId="64BEB794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0395A646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BloemenperkException</w:t>
            </w:r>
            <w:proofErr w:type="spellEnd"/>
            <w:r w:rsidRPr="00C67036">
              <w:rPr>
                <w:lang w:val="en-US"/>
              </w:rPr>
              <w:t>() {</w:t>
            </w:r>
          </w:p>
          <w:p w14:paraId="1F18886C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super();</w:t>
            </w:r>
          </w:p>
          <w:p w14:paraId="0B366B88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41C80125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30E0BFE2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392E19F8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BloemenperkException</w:t>
            </w:r>
            <w:proofErr w:type="spellEnd"/>
            <w:r w:rsidRPr="00C67036">
              <w:rPr>
                <w:lang w:val="en-US"/>
              </w:rPr>
              <w:t xml:space="preserve">(String message, Throwable cause, </w:t>
            </w:r>
            <w:proofErr w:type="spellStart"/>
            <w:r w:rsidRPr="00C67036">
              <w:rPr>
                <w:lang w:val="en-US"/>
              </w:rPr>
              <w:t>boolean</w:t>
            </w:r>
            <w:proofErr w:type="spellEnd"/>
            <w:r w:rsidRPr="00C67036">
              <w:rPr>
                <w:lang w:val="en-US"/>
              </w:rPr>
              <w:t xml:space="preserve"> </w:t>
            </w:r>
            <w:proofErr w:type="spellStart"/>
            <w:r w:rsidRPr="00C67036">
              <w:rPr>
                <w:lang w:val="en-US"/>
              </w:rPr>
              <w:t>enableSuppression</w:t>
            </w:r>
            <w:proofErr w:type="spellEnd"/>
            <w:r w:rsidRPr="00C67036">
              <w:rPr>
                <w:lang w:val="en-US"/>
              </w:rPr>
              <w:t>,</w:t>
            </w:r>
          </w:p>
          <w:p w14:paraId="38A702E8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</w:r>
            <w:proofErr w:type="spellStart"/>
            <w:r w:rsidRPr="00C67036">
              <w:rPr>
                <w:lang w:val="en-US"/>
              </w:rPr>
              <w:t>boolean</w:t>
            </w:r>
            <w:proofErr w:type="spellEnd"/>
            <w:r w:rsidRPr="00C67036">
              <w:rPr>
                <w:lang w:val="en-US"/>
              </w:rPr>
              <w:t xml:space="preserve"> </w:t>
            </w:r>
            <w:proofErr w:type="spellStart"/>
            <w:r w:rsidRPr="00C67036">
              <w:rPr>
                <w:lang w:val="en-US"/>
              </w:rPr>
              <w:t>writableStackTrace</w:t>
            </w:r>
            <w:proofErr w:type="spellEnd"/>
            <w:r w:rsidRPr="00C67036">
              <w:rPr>
                <w:lang w:val="en-US"/>
              </w:rPr>
              <w:t>) {</w:t>
            </w:r>
          </w:p>
          <w:p w14:paraId="7A274084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 xml:space="preserve">super(message, cause, </w:t>
            </w:r>
            <w:proofErr w:type="spellStart"/>
            <w:r w:rsidRPr="00C67036">
              <w:rPr>
                <w:lang w:val="en-US"/>
              </w:rPr>
              <w:t>enableSuppression</w:t>
            </w:r>
            <w:proofErr w:type="spellEnd"/>
            <w:r w:rsidRPr="00C67036">
              <w:rPr>
                <w:lang w:val="en-US"/>
              </w:rPr>
              <w:t xml:space="preserve">, </w:t>
            </w:r>
            <w:proofErr w:type="spellStart"/>
            <w:r w:rsidRPr="00C67036">
              <w:rPr>
                <w:lang w:val="en-US"/>
              </w:rPr>
              <w:t>writableStackTrace</w:t>
            </w:r>
            <w:proofErr w:type="spellEnd"/>
            <w:r w:rsidRPr="00C67036">
              <w:rPr>
                <w:lang w:val="en-US"/>
              </w:rPr>
              <w:t>);</w:t>
            </w:r>
          </w:p>
          <w:p w14:paraId="4EE2F7AC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744454BA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7C735C34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70A521D0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BloemenperkException</w:t>
            </w:r>
            <w:proofErr w:type="spellEnd"/>
            <w:r w:rsidRPr="00C67036">
              <w:rPr>
                <w:lang w:val="en-US"/>
              </w:rPr>
              <w:t>(String message, Throwable cause) {</w:t>
            </w:r>
          </w:p>
          <w:p w14:paraId="0A0F0A33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super(message, cause);</w:t>
            </w:r>
          </w:p>
          <w:p w14:paraId="7E06EDB6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6ADA5F3E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5684BEBD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3D96442F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BloemenperkException</w:t>
            </w:r>
            <w:proofErr w:type="spellEnd"/>
            <w:r w:rsidRPr="00C67036">
              <w:rPr>
                <w:lang w:val="en-US"/>
              </w:rPr>
              <w:t>(String message) {</w:t>
            </w:r>
          </w:p>
          <w:p w14:paraId="48C28BA7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super(message);</w:t>
            </w:r>
          </w:p>
          <w:p w14:paraId="6A745191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0B6A27F5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028B9449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3FC4636D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BloemenperkException</w:t>
            </w:r>
            <w:proofErr w:type="spellEnd"/>
            <w:r w:rsidRPr="00C67036">
              <w:rPr>
                <w:lang w:val="en-US"/>
              </w:rPr>
              <w:t>(Throwable cause) {</w:t>
            </w:r>
          </w:p>
          <w:p w14:paraId="6C271B33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super(cause);</w:t>
            </w:r>
          </w:p>
          <w:p w14:paraId="334B52C3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3FC286EA" w14:textId="6BB2D795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3E63BC42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365214AF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6D25F3E8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13DEC72A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70BE868D" w14:textId="640AF826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 xml:space="preserve">public class </w:t>
            </w:r>
            <w:proofErr w:type="spellStart"/>
            <w:r w:rsidRPr="00C67036">
              <w:rPr>
                <w:lang w:val="en-US"/>
              </w:rPr>
              <w:t>ToestelException</w:t>
            </w:r>
            <w:proofErr w:type="spellEnd"/>
            <w:r w:rsidRPr="00C67036">
              <w:rPr>
                <w:lang w:val="en-US"/>
              </w:rPr>
              <w:t xml:space="preserve"> extends </w:t>
            </w:r>
            <w:proofErr w:type="spellStart"/>
            <w:r w:rsidRPr="00C67036">
              <w:rPr>
                <w:lang w:val="en-US"/>
              </w:rPr>
              <w:t>RuntimeException</w:t>
            </w:r>
            <w:proofErr w:type="spellEnd"/>
            <w:r w:rsidRPr="00C67036">
              <w:rPr>
                <w:lang w:val="en-US"/>
              </w:rPr>
              <w:t>{</w:t>
            </w:r>
          </w:p>
          <w:p w14:paraId="583CB93F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2C9B80A0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ToestelException</w:t>
            </w:r>
            <w:proofErr w:type="spellEnd"/>
            <w:r w:rsidRPr="00C67036">
              <w:rPr>
                <w:lang w:val="en-US"/>
              </w:rPr>
              <w:t>() {</w:t>
            </w:r>
          </w:p>
          <w:p w14:paraId="64A252B0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super();</w:t>
            </w:r>
          </w:p>
          <w:p w14:paraId="424B1E9A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56E1CCAA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2F7583FB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4A54EF14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ToestelException</w:t>
            </w:r>
            <w:proofErr w:type="spellEnd"/>
            <w:r w:rsidRPr="00C67036">
              <w:rPr>
                <w:lang w:val="en-US"/>
              </w:rPr>
              <w:t xml:space="preserve">(String message, Throwable cause, </w:t>
            </w:r>
            <w:proofErr w:type="spellStart"/>
            <w:r w:rsidRPr="00C67036">
              <w:rPr>
                <w:lang w:val="en-US"/>
              </w:rPr>
              <w:t>boolean</w:t>
            </w:r>
            <w:proofErr w:type="spellEnd"/>
            <w:r w:rsidRPr="00C67036">
              <w:rPr>
                <w:lang w:val="en-US"/>
              </w:rPr>
              <w:t xml:space="preserve"> </w:t>
            </w:r>
            <w:proofErr w:type="spellStart"/>
            <w:r w:rsidRPr="00C67036">
              <w:rPr>
                <w:lang w:val="en-US"/>
              </w:rPr>
              <w:t>enableSuppression</w:t>
            </w:r>
            <w:proofErr w:type="spellEnd"/>
            <w:r w:rsidRPr="00C67036">
              <w:rPr>
                <w:lang w:val="en-US"/>
              </w:rPr>
              <w:t xml:space="preserve">, </w:t>
            </w:r>
            <w:proofErr w:type="spellStart"/>
            <w:r w:rsidRPr="00C67036">
              <w:rPr>
                <w:lang w:val="en-US"/>
              </w:rPr>
              <w:t>boolean</w:t>
            </w:r>
            <w:proofErr w:type="spellEnd"/>
            <w:r w:rsidRPr="00C67036">
              <w:rPr>
                <w:lang w:val="en-US"/>
              </w:rPr>
              <w:t xml:space="preserve"> </w:t>
            </w:r>
            <w:proofErr w:type="spellStart"/>
            <w:r w:rsidRPr="00C67036">
              <w:rPr>
                <w:lang w:val="en-US"/>
              </w:rPr>
              <w:t>writableStackTrace</w:t>
            </w:r>
            <w:proofErr w:type="spellEnd"/>
            <w:r w:rsidRPr="00C67036">
              <w:rPr>
                <w:lang w:val="en-US"/>
              </w:rPr>
              <w:t>) {</w:t>
            </w:r>
          </w:p>
          <w:p w14:paraId="3764A344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 xml:space="preserve">super(message, cause, </w:t>
            </w:r>
            <w:proofErr w:type="spellStart"/>
            <w:r w:rsidRPr="00C67036">
              <w:rPr>
                <w:lang w:val="en-US"/>
              </w:rPr>
              <w:t>enableSuppression</w:t>
            </w:r>
            <w:proofErr w:type="spellEnd"/>
            <w:r w:rsidRPr="00C67036">
              <w:rPr>
                <w:lang w:val="en-US"/>
              </w:rPr>
              <w:t xml:space="preserve">, </w:t>
            </w:r>
            <w:proofErr w:type="spellStart"/>
            <w:r w:rsidRPr="00C67036">
              <w:rPr>
                <w:lang w:val="en-US"/>
              </w:rPr>
              <w:t>writableStackTrace</w:t>
            </w:r>
            <w:proofErr w:type="spellEnd"/>
            <w:r w:rsidRPr="00C67036">
              <w:rPr>
                <w:lang w:val="en-US"/>
              </w:rPr>
              <w:t>);</w:t>
            </w:r>
          </w:p>
          <w:p w14:paraId="2AD828BE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419FCDFA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lastRenderedPageBreak/>
              <w:tab/>
              <w:t>}</w:t>
            </w:r>
          </w:p>
          <w:p w14:paraId="2AADB834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65806833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ToestelException</w:t>
            </w:r>
            <w:proofErr w:type="spellEnd"/>
            <w:r w:rsidRPr="00C67036">
              <w:rPr>
                <w:lang w:val="en-US"/>
              </w:rPr>
              <w:t>(String message, Throwable cause) {</w:t>
            </w:r>
          </w:p>
          <w:p w14:paraId="0A2A470B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super(message, cause);</w:t>
            </w:r>
          </w:p>
          <w:p w14:paraId="12F434A9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3D94EBB2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1522DD44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758F25C2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ToestelException</w:t>
            </w:r>
            <w:proofErr w:type="spellEnd"/>
            <w:r w:rsidRPr="00C67036">
              <w:rPr>
                <w:lang w:val="en-US"/>
              </w:rPr>
              <w:t>(String message) {</w:t>
            </w:r>
          </w:p>
          <w:p w14:paraId="0FA87C30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super(message);</w:t>
            </w:r>
          </w:p>
          <w:p w14:paraId="4DB108E4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1BAEE94C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2038D39D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</w:p>
          <w:p w14:paraId="3F1B010E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 xml:space="preserve">public </w:t>
            </w:r>
            <w:proofErr w:type="spellStart"/>
            <w:r w:rsidRPr="00C67036">
              <w:rPr>
                <w:lang w:val="en-US"/>
              </w:rPr>
              <w:t>ToestelException</w:t>
            </w:r>
            <w:proofErr w:type="spellEnd"/>
            <w:r w:rsidRPr="00C67036">
              <w:rPr>
                <w:lang w:val="en-US"/>
              </w:rPr>
              <w:t>(Throwable cause) {</w:t>
            </w:r>
          </w:p>
          <w:p w14:paraId="0A0459D2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super(cause);</w:t>
            </w:r>
          </w:p>
          <w:p w14:paraId="63F677B2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  <w:r w:rsidRPr="00C67036">
              <w:rPr>
                <w:lang w:val="en-US"/>
              </w:rPr>
              <w:tab/>
              <w:t>// TODO Auto-generated constructor stub</w:t>
            </w:r>
          </w:p>
          <w:p w14:paraId="015AE087" w14:textId="77777777" w:rsidR="00C67036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  <w:t>}</w:t>
            </w:r>
          </w:p>
          <w:p w14:paraId="0817A5A6" w14:textId="16644DFF" w:rsidR="00E33732" w:rsidRPr="00C67036" w:rsidRDefault="00C67036" w:rsidP="00C67036">
            <w:pPr>
              <w:pStyle w:val="Code"/>
              <w:tabs>
                <w:tab w:val="left" w:pos="3420"/>
              </w:tabs>
              <w:rPr>
                <w:lang w:val="en-US"/>
              </w:rPr>
            </w:pPr>
            <w:r w:rsidRPr="00C67036">
              <w:rPr>
                <w:lang w:val="en-US"/>
              </w:rPr>
              <w:tab/>
            </w:r>
          </w:p>
        </w:tc>
      </w:tr>
    </w:tbl>
    <w:p w14:paraId="2789BFC1" w14:textId="75B621CF" w:rsidR="00022E61" w:rsidRDefault="00022E61" w:rsidP="006A72A2">
      <w:pPr>
        <w:pStyle w:val="Kop2"/>
      </w:pPr>
      <w:r w:rsidRPr="00B75CCF">
        <w:lastRenderedPageBreak/>
        <w:t xml:space="preserve">De abstracte klasse </w:t>
      </w:r>
      <w:r>
        <w:t>Tuinperceel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46E40928" w14:textId="77777777" w:rsidTr="001E0674">
        <w:tc>
          <w:tcPr>
            <w:tcW w:w="9736" w:type="dxa"/>
          </w:tcPr>
          <w:p w14:paraId="112BEA42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 xml:space="preserve">public abstract class </w:t>
            </w:r>
            <w:proofErr w:type="spellStart"/>
            <w:r w:rsidRPr="006A7693">
              <w:rPr>
                <w:lang w:val="en-US"/>
              </w:rPr>
              <w:t>Tuinperceel</w:t>
            </w:r>
            <w:proofErr w:type="spellEnd"/>
            <w:r w:rsidRPr="006A7693">
              <w:rPr>
                <w:lang w:val="en-US"/>
              </w:rPr>
              <w:t xml:space="preserve"> implements </w:t>
            </w:r>
            <w:proofErr w:type="spellStart"/>
            <w:r w:rsidRPr="006A7693">
              <w:rPr>
                <w:lang w:val="en-US"/>
              </w:rPr>
              <w:t>Opmeetbaar</w:t>
            </w:r>
            <w:proofErr w:type="spellEnd"/>
            <w:r w:rsidRPr="006A7693">
              <w:rPr>
                <w:lang w:val="en-US"/>
              </w:rPr>
              <w:t>{</w:t>
            </w:r>
          </w:p>
          <w:p w14:paraId="5CC68FA3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private static final </w:t>
            </w:r>
            <w:proofErr w:type="spellStart"/>
            <w:r w:rsidRPr="006A7693">
              <w:rPr>
                <w:lang w:val="en-US"/>
              </w:rPr>
              <w:t>BigDecimal</w:t>
            </w:r>
            <w:proofErr w:type="spellEnd"/>
            <w:r w:rsidRPr="006A7693">
              <w:rPr>
                <w:lang w:val="en-US"/>
              </w:rPr>
              <w:t xml:space="preserve"> EENHEIDSWAARDE = new </w:t>
            </w:r>
            <w:proofErr w:type="spellStart"/>
            <w:r w:rsidRPr="006A7693">
              <w:rPr>
                <w:lang w:val="en-US"/>
              </w:rPr>
              <w:t>BigDecimal</w:t>
            </w:r>
            <w:proofErr w:type="spellEnd"/>
            <w:r w:rsidRPr="006A7693">
              <w:rPr>
                <w:lang w:val="en-US"/>
              </w:rPr>
              <w:t>(2.5);</w:t>
            </w:r>
          </w:p>
          <w:p w14:paraId="488139C1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protected static final int DEFAULT_LENGTE_BREEDTE = 5;</w:t>
            </w:r>
          </w:p>
          <w:p w14:paraId="20917D47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</w:p>
          <w:p w14:paraId="087FD04F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private final double </w:t>
            </w:r>
            <w:proofErr w:type="spellStart"/>
            <w:r w:rsidRPr="006A7693">
              <w:rPr>
                <w:lang w:val="en-US"/>
              </w:rPr>
              <w:t>lengte</w:t>
            </w:r>
            <w:proofErr w:type="spellEnd"/>
            <w:r w:rsidRPr="006A7693">
              <w:rPr>
                <w:lang w:val="en-US"/>
              </w:rPr>
              <w:t xml:space="preserve">, </w:t>
            </w:r>
            <w:proofErr w:type="spellStart"/>
            <w:r w:rsidRPr="006A7693">
              <w:rPr>
                <w:lang w:val="en-US"/>
              </w:rPr>
              <w:t>breedte</w:t>
            </w:r>
            <w:proofErr w:type="spellEnd"/>
            <w:r w:rsidRPr="006A7693">
              <w:rPr>
                <w:lang w:val="en-US"/>
              </w:rPr>
              <w:t>;</w:t>
            </w:r>
          </w:p>
          <w:p w14:paraId="2A670D10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</w:p>
          <w:p w14:paraId="4E6CF8A7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public </w:t>
            </w:r>
            <w:proofErr w:type="spellStart"/>
            <w:r w:rsidRPr="006A7693">
              <w:rPr>
                <w:lang w:val="en-US"/>
              </w:rPr>
              <w:t>Tuinperceel</w:t>
            </w:r>
            <w:proofErr w:type="spellEnd"/>
            <w:r w:rsidRPr="006A7693">
              <w:rPr>
                <w:lang w:val="en-US"/>
              </w:rPr>
              <w:t>() {</w:t>
            </w:r>
          </w:p>
          <w:p w14:paraId="458BF057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 w:rsidRPr="006A7693">
              <w:rPr>
                <w:lang w:val="en-US"/>
              </w:rPr>
              <w:t>this.lengte</w:t>
            </w:r>
            <w:proofErr w:type="spellEnd"/>
            <w:r w:rsidRPr="006A7693">
              <w:rPr>
                <w:lang w:val="en-US"/>
              </w:rPr>
              <w:t xml:space="preserve"> = DEFAULT_LENGTE_BREEDTE;</w:t>
            </w:r>
          </w:p>
          <w:p w14:paraId="249012FF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 w:rsidRPr="006A7693">
              <w:rPr>
                <w:lang w:val="en-US"/>
              </w:rPr>
              <w:t>this.breedte</w:t>
            </w:r>
            <w:proofErr w:type="spellEnd"/>
            <w:r w:rsidRPr="006A7693">
              <w:rPr>
                <w:lang w:val="en-US"/>
              </w:rPr>
              <w:t xml:space="preserve"> = DEFAULT_LENGTE_BREEDTE;</w:t>
            </w:r>
          </w:p>
          <w:p w14:paraId="46358EDD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}</w:t>
            </w:r>
          </w:p>
          <w:p w14:paraId="0FB6800A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</w:p>
          <w:p w14:paraId="675ACB9C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public </w:t>
            </w:r>
            <w:proofErr w:type="spellStart"/>
            <w:r w:rsidRPr="006A7693">
              <w:rPr>
                <w:lang w:val="en-US"/>
              </w:rPr>
              <w:t>Tuinperceel</w:t>
            </w:r>
            <w:proofErr w:type="spellEnd"/>
            <w:r w:rsidRPr="006A7693">
              <w:rPr>
                <w:lang w:val="en-US"/>
              </w:rPr>
              <w:t xml:space="preserve">(double </w:t>
            </w:r>
            <w:proofErr w:type="spellStart"/>
            <w:r w:rsidRPr="006A7693">
              <w:rPr>
                <w:lang w:val="en-US"/>
              </w:rPr>
              <w:t>lengte</w:t>
            </w:r>
            <w:proofErr w:type="spellEnd"/>
            <w:r w:rsidRPr="006A7693">
              <w:rPr>
                <w:lang w:val="en-US"/>
              </w:rPr>
              <w:t xml:space="preserve">, double </w:t>
            </w:r>
            <w:proofErr w:type="spellStart"/>
            <w:r w:rsidRPr="006A7693">
              <w:rPr>
                <w:lang w:val="en-US"/>
              </w:rPr>
              <w:t>breedte</w:t>
            </w:r>
            <w:proofErr w:type="spellEnd"/>
            <w:r w:rsidRPr="006A7693">
              <w:rPr>
                <w:lang w:val="en-US"/>
              </w:rPr>
              <w:t>) {</w:t>
            </w:r>
          </w:p>
          <w:p w14:paraId="2142008E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 w:rsidRPr="006A7693">
              <w:rPr>
                <w:lang w:val="en-US"/>
              </w:rPr>
              <w:t>controleerLengteEnBreedte</w:t>
            </w:r>
            <w:proofErr w:type="spellEnd"/>
            <w:r w:rsidRPr="006A7693">
              <w:rPr>
                <w:lang w:val="en-US"/>
              </w:rPr>
              <w:t>(</w:t>
            </w:r>
            <w:proofErr w:type="spellStart"/>
            <w:r w:rsidRPr="006A7693">
              <w:rPr>
                <w:lang w:val="en-US"/>
              </w:rPr>
              <w:t>lengte</w:t>
            </w:r>
            <w:proofErr w:type="spellEnd"/>
            <w:r w:rsidRPr="006A7693">
              <w:rPr>
                <w:lang w:val="en-US"/>
              </w:rPr>
              <w:t xml:space="preserve">, </w:t>
            </w:r>
            <w:proofErr w:type="spellStart"/>
            <w:r w:rsidRPr="006A7693">
              <w:rPr>
                <w:lang w:val="en-US"/>
              </w:rPr>
              <w:t>breedte</w:t>
            </w:r>
            <w:proofErr w:type="spellEnd"/>
            <w:r w:rsidRPr="006A7693">
              <w:rPr>
                <w:lang w:val="en-US"/>
              </w:rPr>
              <w:t>);</w:t>
            </w:r>
          </w:p>
          <w:p w14:paraId="7C1C1C1A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 w:rsidRPr="006A7693">
              <w:rPr>
                <w:lang w:val="en-US"/>
              </w:rPr>
              <w:t>this.lengte</w:t>
            </w:r>
            <w:proofErr w:type="spellEnd"/>
            <w:r w:rsidRPr="006A7693">
              <w:rPr>
                <w:lang w:val="en-US"/>
              </w:rPr>
              <w:t xml:space="preserve"> = </w:t>
            </w:r>
            <w:proofErr w:type="spellStart"/>
            <w:r w:rsidRPr="006A7693">
              <w:rPr>
                <w:lang w:val="en-US"/>
              </w:rPr>
              <w:t>lengte</w:t>
            </w:r>
            <w:proofErr w:type="spellEnd"/>
            <w:r w:rsidRPr="006A7693">
              <w:rPr>
                <w:lang w:val="en-US"/>
              </w:rPr>
              <w:t>;</w:t>
            </w:r>
          </w:p>
          <w:p w14:paraId="5D6F0D73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 w:rsidRPr="006A7693">
              <w:rPr>
                <w:lang w:val="en-US"/>
              </w:rPr>
              <w:t>this.breedte</w:t>
            </w:r>
            <w:proofErr w:type="spellEnd"/>
            <w:r w:rsidRPr="006A7693">
              <w:rPr>
                <w:lang w:val="en-US"/>
              </w:rPr>
              <w:t xml:space="preserve"> = </w:t>
            </w:r>
            <w:proofErr w:type="spellStart"/>
            <w:r w:rsidRPr="006A7693">
              <w:rPr>
                <w:lang w:val="en-US"/>
              </w:rPr>
              <w:t>breedte</w:t>
            </w:r>
            <w:proofErr w:type="spellEnd"/>
            <w:r w:rsidRPr="006A7693">
              <w:rPr>
                <w:lang w:val="en-US"/>
              </w:rPr>
              <w:t>;</w:t>
            </w:r>
          </w:p>
          <w:p w14:paraId="0863E64C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}</w:t>
            </w:r>
          </w:p>
          <w:p w14:paraId="7B86AC33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</w:p>
          <w:p w14:paraId="78892260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</w:p>
          <w:p w14:paraId="3FF8B4D6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public double </w:t>
            </w:r>
            <w:proofErr w:type="spellStart"/>
            <w:r w:rsidRPr="006A7693">
              <w:rPr>
                <w:lang w:val="en-US"/>
              </w:rPr>
              <w:t>geefOppervlakte</w:t>
            </w:r>
            <w:proofErr w:type="spellEnd"/>
            <w:r w:rsidRPr="006A7693">
              <w:rPr>
                <w:lang w:val="en-US"/>
              </w:rPr>
              <w:t>() {</w:t>
            </w:r>
          </w:p>
          <w:p w14:paraId="433E483D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return </w:t>
            </w:r>
            <w:proofErr w:type="spellStart"/>
            <w:r w:rsidRPr="006A7693">
              <w:rPr>
                <w:lang w:val="en-US"/>
              </w:rPr>
              <w:t>this.lengte</w:t>
            </w:r>
            <w:proofErr w:type="spellEnd"/>
            <w:r w:rsidRPr="006A7693">
              <w:rPr>
                <w:lang w:val="en-US"/>
              </w:rPr>
              <w:t>*</w:t>
            </w:r>
            <w:proofErr w:type="spellStart"/>
            <w:r w:rsidRPr="006A7693">
              <w:rPr>
                <w:lang w:val="en-US"/>
              </w:rPr>
              <w:t>this.breedte</w:t>
            </w:r>
            <w:proofErr w:type="spellEnd"/>
            <w:r w:rsidRPr="006A7693">
              <w:rPr>
                <w:lang w:val="en-US"/>
              </w:rPr>
              <w:t>;</w:t>
            </w:r>
          </w:p>
          <w:p w14:paraId="47662579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34B88094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}</w:t>
            </w:r>
          </w:p>
          <w:p w14:paraId="25297DA4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</w:p>
          <w:p w14:paraId="43C5C82E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public </w:t>
            </w:r>
            <w:proofErr w:type="spellStart"/>
            <w:r w:rsidRPr="006A7693">
              <w:rPr>
                <w:lang w:val="en-US"/>
              </w:rPr>
              <w:t>BigDecimal</w:t>
            </w:r>
            <w:proofErr w:type="spellEnd"/>
            <w:r w:rsidRPr="006A7693">
              <w:rPr>
                <w:lang w:val="en-US"/>
              </w:rPr>
              <w:t xml:space="preserve"> </w:t>
            </w:r>
            <w:proofErr w:type="spellStart"/>
            <w:r w:rsidRPr="006A7693">
              <w:rPr>
                <w:lang w:val="en-US"/>
              </w:rPr>
              <w:t>geefWaarde</w:t>
            </w:r>
            <w:proofErr w:type="spellEnd"/>
            <w:r w:rsidRPr="006A7693">
              <w:rPr>
                <w:lang w:val="en-US"/>
              </w:rPr>
              <w:t>() {</w:t>
            </w:r>
          </w:p>
          <w:p w14:paraId="159D711E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return </w:t>
            </w:r>
            <w:proofErr w:type="spellStart"/>
            <w:r w:rsidRPr="006A7693">
              <w:rPr>
                <w:lang w:val="en-US"/>
              </w:rPr>
              <w:t>EENHEIDSWAARDE.multiply</w:t>
            </w:r>
            <w:proofErr w:type="spellEnd"/>
            <w:r w:rsidRPr="006A7693">
              <w:rPr>
                <w:lang w:val="en-US"/>
              </w:rPr>
              <w:t xml:space="preserve">(new </w:t>
            </w:r>
            <w:proofErr w:type="spellStart"/>
            <w:r w:rsidRPr="006A7693">
              <w:rPr>
                <w:lang w:val="en-US"/>
              </w:rPr>
              <w:t>BigDecimal</w:t>
            </w:r>
            <w:proofErr w:type="spellEnd"/>
            <w:r w:rsidRPr="006A7693">
              <w:rPr>
                <w:lang w:val="en-US"/>
              </w:rPr>
              <w:t>(</w:t>
            </w:r>
            <w:proofErr w:type="spellStart"/>
            <w:r w:rsidRPr="006A7693">
              <w:rPr>
                <w:lang w:val="en-US"/>
              </w:rPr>
              <w:t>geefOppervlakte</w:t>
            </w:r>
            <w:proofErr w:type="spellEnd"/>
            <w:r w:rsidRPr="006A7693">
              <w:rPr>
                <w:lang w:val="en-US"/>
              </w:rPr>
              <w:t>()));</w:t>
            </w:r>
          </w:p>
          <w:p w14:paraId="54094EA9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041B7D2B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}</w:t>
            </w:r>
          </w:p>
          <w:p w14:paraId="2D9D90F2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</w:p>
          <w:p w14:paraId="10CE61D8" w14:textId="77777777" w:rsidR="006A7693" w:rsidRPr="006A7693" w:rsidRDefault="006A7693" w:rsidP="006A7693">
            <w:pPr>
              <w:pStyle w:val="Code"/>
              <w:tabs>
                <w:tab w:val="left" w:pos="1689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private void </w:t>
            </w:r>
            <w:proofErr w:type="spellStart"/>
            <w:r w:rsidRPr="006A7693">
              <w:rPr>
                <w:lang w:val="en-US"/>
              </w:rPr>
              <w:t>controleerLengteEnBreedte</w:t>
            </w:r>
            <w:proofErr w:type="spellEnd"/>
            <w:r w:rsidRPr="006A7693">
              <w:rPr>
                <w:lang w:val="en-US"/>
              </w:rPr>
              <w:t xml:space="preserve">(double </w:t>
            </w:r>
            <w:proofErr w:type="spellStart"/>
            <w:r w:rsidRPr="006A7693">
              <w:rPr>
                <w:lang w:val="en-US"/>
              </w:rPr>
              <w:t>lengte</w:t>
            </w:r>
            <w:proofErr w:type="spellEnd"/>
            <w:r w:rsidRPr="006A7693">
              <w:rPr>
                <w:lang w:val="en-US"/>
              </w:rPr>
              <w:t xml:space="preserve">, double </w:t>
            </w:r>
            <w:proofErr w:type="spellStart"/>
            <w:r w:rsidRPr="006A7693">
              <w:rPr>
                <w:lang w:val="en-US"/>
              </w:rPr>
              <w:t>breedte</w:t>
            </w:r>
            <w:proofErr w:type="spellEnd"/>
            <w:r w:rsidRPr="006A7693">
              <w:rPr>
                <w:lang w:val="en-US"/>
              </w:rPr>
              <w:t>) {</w:t>
            </w:r>
          </w:p>
          <w:p w14:paraId="588C4B59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>
              <w:t>if</w:t>
            </w:r>
            <w:proofErr w:type="spellEnd"/>
            <w:r>
              <w:t xml:space="preserve"> (lengte &lt; 1.0 || breedte &lt; 1.0)</w:t>
            </w:r>
          </w:p>
          <w:p w14:paraId="193371CC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r>
              <w:t>IllegalArgumentException</w:t>
            </w:r>
            <w:proofErr w:type="spellEnd"/>
            <w:r>
              <w:t>("De lengte en breedte moeten strikt positief zijn");</w:t>
            </w:r>
          </w:p>
          <w:p w14:paraId="65A15821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(lengte &lt; breedte)</w:t>
            </w:r>
          </w:p>
          <w:p w14:paraId="79BECC97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r>
              <w:t>IllegalArgumentException</w:t>
            </w:r>
            <w:proofErr w:type="spellEnd"/>
            <w:r>
              <w:t>("Lengte moet groter dan of gelijk zijn aan breedte");</w:t>
            </w:r>
            <w:r>
              <w:tab/>
            </w:r>
          </w:p>
          <w:p w14:paraId="27BBBE8F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</w:r>
            <w:r>
              <w:tab/>
            </w:r>
          </w:p>
          <w:p w14:paraId="688A379B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  <w:t>}</w:t>
            </w:r>
          </w:p>
          <w:p w14:paraId="19843656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</w:r>
          </w:p>
          <w:p w14:paraId="002552D8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  <w:t>@Override</w:t>
            </w:r>
          </w:p>
          <w:p w14:paraId="32E7D487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14:paraId="02D11165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</w:r>
            <w:r>
              <w:tab/>
            </w:r>
          </w:p>
          <w:p w14:paraId="29950318" w14:textId="77777777" w:rsidR="006A7693" w:rsidRDefault="006A7693" w:rsidP="006A7693">
            <w:pPr>
              <w:pStyle w:val="Code"/>
              <w:tabs>
                <w:tab w:val="left" w:pos="1689"/>
              </w:tabs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String.format</w:t>
            </w:r>
            <w:proofErr w:type="spellEnd"/>
            <w:r>
              <w:t xml:space="preserve">("Tuinperceel van %.1f op %.1f met een waarde van %.2f", </w:t>
            </w:r>
            <w:proofErr w:type="spellStart"/>
            <w:r>
              <w:t>this.lengte</w:t>
            </w:r>
            <w:proofErr w:type="spellEnd"/>
            <w:r>
              <w:t xml:space="preserve">, </w:t>
            </w:r>
            <w:proofErr w:type="spellStart"/>
            <w:r>
              <w:t>this.breedte</w:t>
            </w:r>
            <w:proofErr w:type="spellEnd"/>
            <w:r>
              <w:t xml:space="preserve">, </w:t>
            </w:r>
            <w:proofErr w:type="spellStart"/>
            <w:r>
              <w:t>this.geefWaarde</w:t>
            </w:r>
            <w:proofErr w:type="spellEnd"/>
            <w:r>
              <w:t>().</w:t>
            </w:r>
            <w:proofErr w:type="spellStart"/>
            <w:r>
              <w:t>doubleValue</w:t>
            </w:r>
            <w:proofErr w:type="spellEnd"/>
            <w:r>
              <w:t>());</w:t>
            </w:r>
          </w:p>
          <w:p w14:paraId="79582DDA" w14:textId="54A47A6C" w:rsidR="00E33732" w:rsidRDefault="006A7693" w:rsidP="006A7693">
            <w:pPr>
              <w:pStyle w:val="Code"/>
              <w:tabs>
                <w:tab w:val="left" w:pos="1689"/>
              </w:tabs>
            </w:pPr>
            <w:r>
              <w:tab/>
              <w:t>}</w:t>
            </w:r>
          </w:p>
        </w:tc>
      </w:tr>
      <w:tr w:rsidR="006A7693" w14:paraId="1D5A7ED4" w14:textId="77777777" w:rsidTr="001E0674">
        <w:tc>
          <w:tcPr>
            <w:tcW w:w="9736" w:type="dxa"/>
          </w:tcPr>
          <w:p w14:paraId="565F33FE" w14:textId="77777777" w:rsidR="006A7693" w:rsidRDefault="006A7693" w:rsidP="008177E8">
            <w:pPr>
              <w:pStyle w:val="Code"/>
              <w:tabs>
                <w:tab w:val="left" w:pos="1689"/>
              </w:tabs>
            </w:pPr>
          </w:p>
        </w:tc>
      </w:tr>
    </w:tbl>
    <w:p w14:paraId="7EB2324B" w14:textId="21C0AB64" w:rsidR="00022E61" w:rsidRDefault="00022E61" w:rsidP="006A72A2">
      <w:pPr>
        <w:pStyle w:val="Kop2"/>
      </w:pPr>
      <w:r w:rsidRPr="00B75CCF">
        <w:t>De klasse Siertuin</w:t>
      </w:r>
      <w:r>
        <w:t>p</w:t>
      </w:r>
      <w:r w:rsidRPr="00B75CCF">
        <w:t>erceel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44A2B108" w14:textId="77777777" w:rsidTr="001E0674">
        <w:tc>
          <w:tcPr>
            <w:tcW w:w="9736" w:type="dxa"/>
          </w:tcPr>
          <w:p w14:paraId="3BDC7941" w14:textId="77777777" w:rsidR="006A7693" w:rsidRPr="006A7693" w:rsidRDefault="00D66B8B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>
              <w:tab/>
            </w:r>
            <w:r w:rsidR="006A7693" w:rsidRPr="006A7693">
              <w:rPr>
                <w:lang w:val="en-US"/>
              </w:rPr>
              <w:t xml:space="preserve">public class </w:t>
            </w:r>
            <w:proofErr w:type="spellStart"/>
            <w:r w:rsidR="006A7693" w:rsidRPr="006A7693">
              <w:rPr>
                <w:lang w:val="en-US"/>
              </w:rPr>
              <w:t>Siertuinperceel</w:t>
            </w:r>
            <w:proofErr w:type="spellEnd"/>
            <w:r w:rsidR="006A7693" w:rsidRPr="006A7693">
              <w:rPr>
                <w:lang w:val="en-US"/>
              </w:rPr>
              <w:t xml:space="preserve"> extends </w:t>
            </w:r>
            <w:proofErr w:type="spellStart"/>
            <w:r w:rsidR="006A7693" w:rsidRPr="006A7693">
              <w:rPr>
                <w:lang w:val="en-US"/>
              </w:rPr>
              <w:t>Tuinperceel</w:t>
            </w:r>
            <w:proofErr w:type="spellEnd"/>
            <w:r w:rsidR="006A7693" w:rsidRPr="006A7693">
              <w:rPr>
                <w:lang w:val="en-US"/>
              </w:rPr>
              <w:t xml:space="preserve"> {</w:t>
            </w:r>
          </w:p>
          <w:p w14:paraId="14248D5B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rPr>
                <w:lang w:val="en-US"/>
              </w:rPr>
              <w:lastRenderedPageBreak/>
              <w:tab/>
            </w:r>
            <w:r w:rsidRPr="006A7693">
              <w:t xml:space="preserve">private </w:t>
            </w:r>
            <w:proofErr w:type="spellStart"/>
            <w:r w:rsidRPr="006A7693">
              <w:t>final</w:t>
            </w:r>
            <w:proofErr w:type="spellEnd"/>
            <w:r w:rsidRPr="006A7693">
              <w:t xml:space="preserve"> List&lt;String&gt; bloemenperken;</w:t>
            </w:r>
          </w:p>
          <w:p w14:paraId="594F8E42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 xml:space="preserve">private </w:t>
            </w:r>
            <w:proofErr w:type="spellStart"/>
            <w:r w:rsidRPr="006A7693">
              <w:t>final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boolean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vijverAanwezig</w:t>
            </w:r>
            <w:proofErr w:type="spellEnd"/>
            <w:r w:rsidRPr="006A7693">
              <w:t>;</w:t>
            </w:r>
          </w:p>
          <w:p w14:paraId="5C116EA3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</w:p>
          <w:p w14:paraId="23CE5C4D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 xml:space="preserve">public Siertuinperceel(List&lt;String&gt; bloemenperken, </w:t>
            </w:r>
            <w:proofErr w:type="spellStart"/>
            <w:r w:rsidRPr="006A7693">
              <w:t>boolean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vijverAanwezig</w:t>
            </w:r>
            <w:proofErr w:type="spellEnd"/>
            <w:r w:rsidRPr="006A7693">
              <w:t xml:space="preserve">) </w:t>
            </w:r>
            <w:proofErr w:type="spellStart"/>
            <w:r w:rsidRPr="006A7693">
              <w:t>throws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BloemenperkException</w:t>
            </w:r>
            <w:proofErr w:type="spellEnd"/>
            <w:r w:rsidRPr="006A7693">
              <w:t xml:space="preserve"> {</w:t>
            </w:r>
          </w:p>
          <w:p w14:paraId="3EB7BDD4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tab/>
            </w:r>
            <w:r w:rsidRPr="006A7693">
              <w:tab/>
            </w:r>
            <w:r w:rsidRPr="006A7693">
              <w:rPr>
                <w:lang w:val="en-US"/>
              </w:rPr>
              <w:t>super();</w:t>
            </w:r>
          </w:p>
          <w:p w14:paraId="29FA4F46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>if (</w:t>
            </w:r>
            <w:proofErr w:type="spellStart"/>
            <w:r w:rsidRPr="006A7693">
              <w:rPr>
                <w:lang w:val="en-US"/>
              </w:rPr>
              <w:t>bloemenperken</w:t>
            </w:r>
            <w:proofErr w:type="spellEnd"/>
            <w:r w:rsidRPr="006A7693">
              <w:rPr>
                <w:lang w:val="en-US"/>
              </w:rPr>
              <w:t xml:space="preserve"> == null)</w:t>
            </w:r>
          </w:p>
          <w:p w14:paraId="02C0016E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 w:rsidRPr="006A7693">
              <w:rPr>
                <w:lang w:val="en-US"/>
              </w:rPr>
              <w:t>this.bloemenperken</w:t>
            </w:r>
            <w:proofErr w:type="spellEnd"/>
            <w:r w:rsidRPr="006A7693">
              <w:rPr>
                <w:lang w:val="en-US"/>
              </w:rPr>
              <w:t xml:space="preserve"> = new </w:t>
            </w:r>
            <w:proofErr w:type="spellStart"/>
            <w:r w:rsidRPr="006A7693">
              <w:rPr>
                <w:lang w:val="en-US"/>
              </w:rPr>
              <w:t>ArrayList</w:t>
            </w:r>
            <w:proofErr w:type="spellEnd"/>
            <w:r w:rsidRPr="006A7693">
              <w:rPr>
                <w:lang w:val="en-US"/>
              </w:rPr>
              <w:t>&lt;&gt;();</w:t>
            </w:r>
          </w:p>
          <w:p w14:paraId="1B039A00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 w:rsidRPr="006A7693">
              <w:t>else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this.bloemenperken</w:t>
            </w:r>
            <w:proofErr w:type="spellEnd"/>
            <w:r w:rsidRPr="006A7693">
              <w:t xml:space="preserve"> = bloemenperken;</w:t>
            </w:r>
          </w:p>
          <w:p w14:paraId="7437BEF3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</w:p>
          <w:p w14:paraId="19A57607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</w:p>
          <w:p w14:paraId="7BADA6DB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proofErr w:type="spellStart"/>
            <w:r w:rsidRPr="006A7693">
              <w:t>if</w:t>
            </w:r>
            <w:proofErr w:type="spellEnd"/>
            <w:r w:rsidRPr="006A7693">
              <w:t xml:space="preserve"> (</w:t>
            </w:r>
            <w:proofErr w:type="spellStart"/>
            <w:r w:rsidRPr="006A7693">
              <w:t>bloemenperken.size</w:t>
            </w:r>
            <w:proofErr w:type="spellEnd"/>
            <w:r w:rsidRPr="006A7693">
              <w:t>() &gt; (</w:t>
            </w:r>
            <w:proofErr w:type="spellStart"/>
            <w:r w:rsidRPr="006A7693">
              <w:t>this.DEFAULT_LENGTE_BREEDTE</w:t>
            </w:r>
            <w:proofErr w:type="spellEnd"/>
            <w:r w:rsidRPr="006A7693">
              <w:t>*</w:t>
            </w:r>
            <w:proofErr w:type="spellStart"/>
            <w:r w:rsidRPr="006A7693">
              <w:t>this.DEFAULT_LENGTE_BREEDTE</w:t>
            </w:r>
            <w:proofErr w:type="spellEnd"/>
            <w:r w:rsidRPr="006A7693">
              <w:t>))</w:t>
            </w:r>
          </w:p>
          <w:p w14:paraId="4FE7283A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r w:rsidRPr="006A7693">
              <w:tab/>
            </w:r>
            <w:proofErr w:type="spellStart"/>
            <w:r w:rsidRPr="006A7693">
              <w:t>throw</w:t>
            </w:r>
            <w:proofErr w:type="spellEnd"/>
            <w:r w:rsidRPr="006A7693">
              <w:t xml:space="preserve"> new </w:t>
            </w:r>
            <w:proofErr w:type="spellStart"/>
            <w:r w:rsidRPr="006A7693">
              <w:t>BloemenperkException</w:t>
            </w:r>
            <w:proofErr w:type="spellEnd"/>
            <w:r w:rsidRPr="006A7693">
              <w:t>("Te veel bloemenperken voor dit perceel");</w:t>
            </w:r>
          </w:p>
          <w:p w14:paraId="71FF1EE5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</w:p>
          <w:p w14:paraId="6351319F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</w:p>
          <w:p w14:paraId="3CE99979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proofErr w:type="spellStart"/>
            <w:r w:rsidRPr="006A7693">
              <w:t>this.vijverAanwezig</w:t>
            </w:r>
            <w:proofErr w:type="spellEnd"/>
            <w:r w:rsidRPr="006A7693">
              <w:t xml:space="preserve"> = </w:t>
            </w:r>
            <w:proofErr w:type="spellStart"/>
            <w:r w:rsidRPr="006A7693">
              <w:t>vijverAanwezig</w:t>
            </w:r>
            <w:proofErr w:type="spellEnd"/>
            <w:r w:rsidRPr="006A7693">
              <w:t>;</w:t>
            </w:r>
          </w:p>
          <w:p w14:paraId="68B18255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>}</w:t>
            </w:r>
          </w:p>
          <w:p w14:paraId="7CE1ECBD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</w:p>
          <w:p w14:paraId="02440427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 xml:space="preserve">public Siertuinperceel(double lengte, double </w:t>
            </w:r>
            <w:proofErr w:type="spellStart"/>
            <w:r w:rsidRPr="006A7693">
              <w:t>breedte,List</w:t>
            </w:r>
            <w:proofErr w:type="spellEnd"/>
            <w:r w:rsidRPr="006A7693">
              <w:t xml:space="preserve">&lt;String&gt; bloemenperken, </w:t>
            </w:r>
            <w:proofErr w:type="spellStart"/>
            <w:r w:rsidRPr="006A7693">
              <w:t>boolean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vijverAanwezig</w:t>
            </w:r>
            <w:proofErr w:type="spellEnd"/>
            <w:r w:rsidRPr="006A7693">
              <w:t xml:space="preserve">) </w:t>
            </w:r>
            <w:proofErr w:type="spellStart"/>
            <w:r w:rsidRPr="006A7693">
              <w:t>throws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BloemenperkException</w:t>
            </w:r>
            <w:proofErr w:type="spellEnd"/>
            <w:r w:rsidRPr="006A7693">
              <w:t xml:space="preserve"> {</w:t>
            </w:r>
          </w:p>
          <w:p w14:paraId="065FF874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  <w:t>super(lengte, breedte);</w:t>
            </w:r>
          </w:p>
          <w:p w14:paraId="2ACB3B08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proofErr w:type="spellStart"/>
            <w:r w:rsidRPr="006A7693">
              <w:t>if</w:t>
            </w:r>
            <w:proofErr w:type="spellEnd"/>
            <w:r w:rsidRPr="006A7693">
              <w:t xml:space="preserve"> (bloemenperken == </w:t>
            </w:r>
            <w:proofErr w:type="spellStart"/>
            <w:r w:rsidRPr="006A7693">
              <w:t>null</w:t>
            </w:r>
            <w:proofErr w:type="spellEnd"/>
            <w:r w:rsidRPr="006A7693">
              <w:t>)</w:t>
            </w:r>
          </w:p>
          <w:p w14:paraId="51A477EA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r w:rsidRPr="006A7693">
              <w:tab/>
            </w:r>
            <w:proofErr w:type="spellStart"/>
            <w:r w:rsidRPr="006A7693">
              <w:t>this.bloemenperken</w:t>
            </w:r>
            <w:proofErr w:type="spellEnd"/>
            <w:r w:rsidRPr="006A7693">
              <w:t xml:space="preserve"> = new </w:t>
            </w:r>
            <w:proofErr w:type="spellStart"/>
            <w:r w:rsidRPr="006A7693">
              <w:t>ArrayList</w:t>
            </w:r>
            <w:proofErr w:type="spellEnd"/>
            <w:r w:rsidRPr="006A7693">
              <w:t>&lt;&gt;();</w:t>
            </w:r>
          </w:p>
          <w:p w14:paraId="2D992AAE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proofErr w:type="spellStart"/>
            <w:r w:rsidRPr="006A7693">
              <w:t>else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this.bloemenperken</w:t>
            </w:r>
            <w:proofErr w:type="spellEnd"/>
            <w:r w:rsidRPr="006A7693">
              <w:t xml:space="preserve"> = bloemenperken;</w:t>
            </w:r>
          </w:p>
          <w:p w14:paraId="68072F1F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</w:p>
          <w:p w14:paraId="76A7B743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proofErr w:type="spellStart"/>
            <w:r w:rsidRPr="006A7693">
              <w:t>if</w:t>
            </w:r>
            <w:proofErr w:type="spellEnd"/>
            <w:r w:rsidRPr="006A7693">
              <w:t xml:space="preserve"> (</w:t>
            </w:r>
            <w:proofErr w:type="spellStart"/>
            <w:r w:rsidRPr="006A7693">
              <w:t>bloemenperken.size</w:t>
            </w:r>
            <w:proofErr w:type="spellEnd"/>
            <w:r w:rsidRPr="006A7693">
              <w:t>() &gt; (lengte * breedte))</w:t>
            </w:r>
          </w:p>
          <w:p w14:paraId="1B2E80F9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r w:rsidRPr="006A7693">
              <w:tab/>
            </w:r>
            <w:proofErr w:type="spellStart"/>
            <w:r w:rsidRPr="006A7693">
              <w:t>throw</w:t>
            </w:r>
            <w:proofErr w:type="spellEnd"/>
            <w:r w:rsidRPr="006A7693">
              <w:t xml:space="preserve"> new </w:t>
            </w:r>
            <w:proofErr w:type="spellStart"/>
            <w:r w:rsidRPr="006A7693">
              <w:t>BloemenperkException</w:t>
            </w:r>
            <w:proofErr w:type="spellEnd"/>
            <w:r w:rsidRPr="006A7693">
              <w:t>("Te veel bloemenperken voor dit perceel");</w:t>
            </w:r>
          </w:p>
          <w:p w14:paraId="62169F34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proofErr w:type="spellStart"/>
            <w:r w:rsidRPr="006A7693">
              <w:t>this.vijverAanwezig</w:t>
            </w:r>
            <w:proofErr w:type="spellEnd"/>
            <w:r w:rsidRPr="006A7693">
              <w:t xml:space="preserve"> = </w:t>
            </w:r>
            <w:proofErr w:type="spellStart"/>
            <w:r w:rsidRPr="006A7693">
              <w:t>vijverAanwezig</w:t>
            </w:r>
            <w:proofErr w:type="spellEnd"/>
            <w:r w:rsidRPr="006A7693">
              <w:t>;</w:t>
            </w:r>
          </w:p>
          <w:p w14:paraId="18E68A6D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>}</w:t>
            </w:r>
          </w:p>
          <w:p w14:paraId="5F5926BA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</w:p>
          <w:p w14:paraId="7A2F9112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 xml:space="preserve">public List&lt;String&gt; </w:t>
            </w:r>
            <w:proofErr w:type="spellStart"/>
            <w:r w:rsidRPr="006A7693">
              <w:t>getBloemenperken</w:t>
            </w:r>
            <w:proofErr w:type="spellEnd"/>
            <w:r w:rsidRPr="006A7693">
              <w:t>() {</w:t>
            </w:r>
          </w:p>
          <w:p w14:paraId="0DDD6823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  <w:t>return bloemenperken;</w:t>
            </w:r>
          </w:p>
          <w:p w14:paraId="01F0BF4A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>}</w:t>
            </w:r>
          </w:p>
          <w:p w14:paraId="0BE732AF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</w:p>
          <w:p w14:paraId="3F900AEA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 xml:space="preserve">public </w:t>
            </w:r>
            <w:proofErr w:type="spellStart"/>
            <w:r w:rsidRPr="006A7693">
              <w:t>boolean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isVijverAanwezig</w:t>
            </w:r>
            <w:proofErr w:type="spellEnd"/>
            <w:r w:rsidRPr="006A7693">
              <w:t>() {</w:t>
            </w:r>
          </w:p>
          <w:p w14:paraId="13FF8B58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  <w:t xml:space="preserve">return </w:t>
            </w:r>
            <w:proofErr w:type="spellStart"/>
            <w:r w:rsidRPr="006A7693">
              <w:t>vijverAanwezig</w:t>
            </w:r>
            <w:proofErr w:type="spellEnd"/>
            <w:r w:rsidRPr="006A7693">
              <w:t>;</w:t>
            </w:r>
          </w:p>
          <w:p w14:paraId="4D915914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>}</w:t>
            </w:r>
          </w:p>
          <w:p w14:paraId="5C133140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</w:p>
          <w:p w14:paraId="67554E0C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</w:p>
          <w:p w14:paraId="4EA00E7B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  <w:t xml:space="preserve">public </w:t>
            </w:r>
            <w:proofErr w:type="spellStart"/>
            <w:r w:rsidRPr="006A7693">
              <w:t>BigDecimal</w:t>
            </w:r>
            <w:proofErr w:type="spellEnd"/>
            <w:r w:rsidRPr="006A7693">
              <w:t xml:space="preserve"> </w:t>
            </w:r>
            <w:proofErr w:type="spellStart"/>
            <w:r w:rsidRPr="006A7693">
              <w:t>geefWaarde</w:t>
            </w:r>
            <w:proofErr w:type="spellEnd"/>
            <w:r w:rsidRPr="006A7693">
              <w:t>() {</w:t>
            </w:r>
          </w:p>
          <w:p w14:paraId="6D5862A4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tab/>
            </w:r>
            <w:r w:rsidRPr="006A7693">
              <w:tab/>
            </w:r>
            <w:r w:rsidRPr="006A7693">
              <w:rPr>
                <w:lang w:val="en-US"/>
              </w:rPr>
              <w:t>if (</w:t>
            </w:r>
            <w:proofErr w:type="spellStart"/>
            <w:r w:rsidRPr="006A7693">
              <w:rPr>
                <w:lang w:val="en-US"/>
              </w:rPr>
              <w:t>isVijverAanwezig</w:t>
            </w:r>
            <w:proofErr w:type="spellEnd"/>
            <w:r w:rsidRPr="006A7693">
              <w:rPr>
                <w:lang w:val="en-US"/>
              </w:rPr>
              <w:t>())</w:t>
            </w:r>
          </w:p>
          <w:p w14:paraId="72CD253C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return </w:t>
            </w:r>
            <w:proofErr w:type="spellStart"/>
            <w:r w:rsidRPr="006A7693">
              <w:rPr>
                <w:lang w:val="en-US"/>
              </w:rPr>
              <w:t>this.geefWaarde</w:t>
            </w:r>
            <w:proofErr w:type="spellEnd"/>
            <w:r w:rsidRPr="006A7693">
              <w:rPr>
                <w:lang w:val="en-US"/>
              </w:rPr>
              <w:t xml:space="preserve">().add(new </w:t>
            </w:r>
            <w:proofErr w:type="spellStart"/>
            <w:r w:rsidRPr="006A7693">
              <w:rPr>
                <w:lang w:val="en-US"/>
              </w:rPr>
              <w:t>BigDecimal</w:t>
            </w:r>
            <w:proofErr w:type="spellEnd"/>
            <w:r w:rsidRPr="006A7693">
              <w:rPr>
                <w:lang w:val="en-US"/>
              </w:rPr>
              <w:t>(50.0));</w:t>
            </w:r>
          </w:p>
          <w:p w14:paraId="431A7225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return </w:t>
            </w:r>
            <w:proofErr w:type="spellStart"/>
            <w:r w:rsidRPr="006A7693">
              <w:rPr>
                <w:lang w:val="en-US"/>
              </w:rPr>
              <w:t>this.geefWaarde</w:t>
            </w:r>
            <w:proofErr w:type="spellEnd"/>
            <w:r w:rsidRPr="006A7693">
              <w:rPr>
                <w:lang w:val="en-US"/>
              </w:rPr>
              <w:t>();</w:t>
            </w:r>
          </w:p>
          <w:p w14:paraId="6899DF50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}</w:t>
            </w:r>
          </w:p>
          <w:p w14:paraId="7218F326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</w:p>
          <w:p w14:paraId="4234F902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@Override</w:t>
            </w:r>
          </w:p>
          <w:p w14:paraId="0541937A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public double </w:t>
            </w:r>
            <w:proofErr w:type="spellStart"/>
            <w:r w:rsidRPr="006A7693">
              <w:rPr>
                <w:lang w:val="en-US"/>
              </w:rPr>
              <w:t>geefVrijeOppervlakte</w:t>
            </w:r>
            <w:proofErr w:type="spellEnd"/>
            <w:r w:rsidRPr="006A7693">
              <w:rPr>
                <w:lang w:val="en-US"/>
              </w:rPr>
              <w:t>() {</w:t>
            </w:r>
          </w:p>
          <w:p w14:paraId="3FC36951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double </w:t>
            </w:r>
            <w:proofErr w:type="spellStart"/>
            <w:r w:rsidRPr="006A7693">
              <w:rPr>
                <w:lang w:val="en-US"/>
              </w:rPr>
              <w:t>returnvalue</w:t>
            </w:r>
            <w:proofErr w:type="spellEnd"/>
            <w:r w:rsidRPr="006A7693">
              <w:rPr>
                <w:lang w:val="en-US"/>
              </w:rPr>
              <w:t xml:space="preserve"> = </w:t>
            </w:r>
            <w:proofErr w:type="spellStart"/>
            <w:r w:rsidRPr="006A7693">
              <w:rPr>
                <w:lang w:val="en-US"/>
              </w:rPr>
              <w:t>geefOppervlakte</w:t>
            </w:r>
            <w:proofErr w:type="spellEnd"/>
            <w:r w:rsidRPr="006A7693">
              <w:rPr>
                <w:lang w:val="en-US"/>
              </w:rPr>
              <w:t>();</w:t>
            </w:r>
          </w:p>
          <w:p w14:paraId="46AC1288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double </w:t>
            </w:r>
            <w:proofErr w:type="spellStart"/>
            <w:r w:rsidRPr="006A7693">
              <w:rPr>
                <w:lang w:val="en-US"/>
              </w:rPr>
              <w:t>bloemenperkenreductie</w:t>
            </w:r>
            <w:proofErr w:type="spellEnd"/>
            <w:r w:rsidRPr="006A7693">
              <w:rPr>
                <w:lang w:val="en-US"/>
              </w:rPr>
              <w:t xml:space="preserve"> = 0;</w:t>
            </w:r>
          </w:p>
          <w:p w14:paraId="524FB788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double </w:t>
            </w:r>
            <w:proofErr w:type="spellStart"/>
            <w:r w:rsidRPr="006A7693">
              <w:rPr>
                <w:lang w:val="en-US"/>
              </w:rPr>
              <w:t>vijverreductie</w:t>
            </w:r>
            <w:proofErr w:type="spellEnd"/>
            <w:r w:rsidRPr="006A7693">
              <w:rPr>
                <w:lang w:val="en-US"/>
              </w:rPr>
              <w:t xml:space="preserve"> = 0;</w:t>
            </w:r>
          </w:p>
          <w:p w14:paraId="5740CB39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6BC13C58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>if (</w:t>
            </w:r>
            <w:proofErr w:type="spellStart"/>
            <w:r w:rsidRPr="006A7693">
              <w:rPr>
                <w:lang w:val="en-US"/>
              </w:rPr>
              <w:t>bloemenperken.isEmpty</w:t>
            </w:r>
            <w:proofErr w:type="spellEnd"/>
            <w:r w:rsidRPr="006A7693">
              <w:rPr>
                <w:lang w:val="en-US"/>
              </w:rPr>
              <w:t>() == false)</w:t>
            </w:r>
          </w:p>
          <w:p w14:paraId="6F34F8B9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r w:rsidRPr="006A7693">
              <w:t xml:space="preserve">bloemenperkenreductie = 1 * </w:t>
            </w:r>
            <w:proofErr w:type="spellStart"/>
            <w:r w:rsidRPr="006A7693">
              <w:t>this.bloemenperken.size</w:t>
            </w:r>
            <w:proofErr w:type="spellEnd"/>
            <w:r w:rsidRPr="006A7693">
              <w:t xml:space="preserve">(); </w:t>
            </w:r>
          </w:p>
          <w:p w14:paraId="5E36BBAE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</w:p>
          <w:p w14:paraId="74CAE065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proofErr w:type="spellStart"/>
            <w:r w:rsidRPr="006A7693">
              <w:t>if</w:t>
            </w:r>
            <w:proofErr w:type="spellEnd"/>
            <w:r w:rsidRPr="006A7693">
              <w:t xml:space="preserve"> (</w:t>
            </w:r>
            <w:proofErr w:type="spellStart"/>
            <w:r w:rsidRPr="006A7693">
              <w:t>isVijverAanwezig</w:t>
            </w:r>
            <w:proofErr w:type="spellEnd"/>
            <w:r w:rsidRPr="006A7693">
              <w:t>())</w:t>
            </w:r>
          </w:p>
          <w:p w14:paraId="260F68E5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tab/>
            </w:r>
            <w:r w:rsidRPr="006A7693">
              <w:tab/>
            </w:r>
            <w:r w:rsidRPr="006A7693">
              <w:tab/>
            </w:r>
            <w:proofErr w:type="spellStart"/>
            <w:r w:rsidRPr="006A7693">
              <w:rPr>
                <w:lang w:val="en-US"/>
              </w:rPr>
              <w:t>vijverreductie</w:t>
            </w:r>
            <w:proofErr w:type="spellEnd"/>
            <w:r w:rsidRPr="006A7693">
              <w:rPr>
                <w:lang w:val="en-US"/>
              </w:rPr>
              <w:t xml:space="preserve"> = 5;</w:t>
            </w:r>
          </w:p>
          <w:p w14:paraId="3837E9BD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540EDB9D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>return (</w:t>
            </w:r>
            <w:proofErr w:type="spellStart"/>
            <w:r w:rsidRPr="006A7693">
              <w:rPr>
                <w:lang w:val="en-US"/>
              </w:rPr>
              <w:t>returnvalue</w:t>
            </w:r>
            <w:proofErr w:type="spellEnd"/>
            <w:r w:rsidRPr="006A7693">
              <w:rPr>
                <w:lang w:val="en-US"/>
              </w:rPr>
              <w:t xml:space="preserve"> - </w:t>
            </w:r>
            <w:proofErr w:type="spellStart"/>
            <w:r w:rsidRPr="006A7693">
              <w:rPr>
                <w:lang w:val="en-US"/>
              </w:rPr>
              <w:t>bloemenperkenreductie</w:t>
            </w:r>
            <w:proofErr w:type="spellEnd"/>
            <w:r w:rsidRPr="006A7693">
              <w:rPr>
                <w:lang w:val="en-US"/>
              </w:rPr>
              <w:t xml:space="preserve"> - </w:t>
            </w:r>
            <w:proofErr w:type="spellStart"/>
            <w:r w:rsidRPr="006A7693">
              <w:rPr>
                <w:lang w:val="en-US"/>
              </w:rPr>
              <w:t>vijverreductie</w:t>
            </w:r>
            <w:proofErr w:type="spellEnd"/>
            <w:r w:rsidRPr="006A7693">
              <w:rPr>
                <w:lang w:val="en-US"/>
              </w:rPr>
              <w:t>);</w:t>
            </w:r>
          </w:p>
          <w:p w14:paraId="590BFBB6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3BC4619D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77E19E78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}</w:t>
            </w:r>
          </w:p>
          <w:p w14:paraId="25896B04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</w:p>
          <w:p w14:paraId="23DB3107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@Override</w:t>
            </w:r>
          </w:p>
          <w:p w14:paraId="2AF49257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public String </w:t>
            </w:r>
            <w:proofErr w:type="spellStart"/>
            <w:r w:rsidRPr="006A7693">
              <w:rPr>
                <w:lang w:val="en-US"/>
              </w:rPr>
              <w:t>toString</w:t>
            </w:r>
            <w:proofErr w:type="spellEnd"/>
            <w:r w:rsidRPr="006A7693">
              <w:rPr>
                <w:lang w:val="en-US"/>
              </w:rPr>
              <w:t>() {</w:t>
            </w:r>
          </w:p>
          <w:p w14:paraId="039EE14F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String </w:t>
            </w:r>
            <w:proofErr w:type="spellStart"/>
            <w:r w:rsidRPr="006A7693">
              <w:rPr>
                <w:lang w:val="en-US"/>
              </w:rPr>
              <w:t>vijver</w:t>
            </w:r>
            <w:proofErr w:type="spellEnd"/>
            <w:r w:rsidRPr="006A7693">
              <w:rPr>
                <w:lang w:val="en-US"/>
              </w:rPr>
              <w:t xml:space="preserve"> = "";</w:t>
            </w:r>
          </w:p>
          <w:p w14:paraId="0136550A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  <w:proofErr w:type="spellStart"/>
            <w:r w:rsidRPr="006A7693">
              <w:t>if</w:t>
            </w:r>
            <w:proofErr w:type="spellEnd"/>
            <w:r w:rsidRPr="006A7693">
              <w:t xml:space="preserve"> (</w:t>
            </w:r>
            <w:proofErr w:type="spellStart"/>
            <w:r w:rsidRPr="006A7693">
              <w:t>isVijverAanwezig</w:t>
            </w:r>
            <w:proofErr w:type="spellEnd"/>
            <w:r w:rsidRPr="006A7693">
              <w:t>())</w:t>
            </w:r>
          </w:p>
          <w:p w14:paraId="1C692319" w14:textId="77777777" w:rsidR="006A7693" w:rsidRPr="006A7693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tab/>
            </w:r>
            <w:r w:rsidRPr="006A7693">
              <w:tab/>
            </w:r>
            <w:r w:rsidRPr="006A7693">
              <w:tab/>
              <w:t>vijver = "met vijver";</w:t>
            </w:r>
          </w:p>
          <w:p w14:paraId="08742DFC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tab/>
            </w:r>
            <w:r w:rsidRPr="006A7693">
              <w:tab/>
            </w:r>
            <w:r w:rsidRPr="006A7693">
              <w:tab/>
            </w:r>
            <w:r w:rsidRPr="006A7693">
              <w:rPr>
                <w:lang w:val="en-US"/>
              </w:rPr>
              <w:t xml:space="preserve">else </w:t>
            </w:r>
            <w:proofErr w:type="spellStart"/>
            <w:r w:rsidRPr="006A7693">
              <w:rPr>
                <w:lang w:val="en-US"/>
              </w:rPr>
              <w:t>vijver</w:t>
            </w:r>
            <w:proofErr w:type="spellEnd"/>
            <w:r w:rsidRPr="006A7693">
              <w:rPr>
                <w:lang w:val="en-US"/>
              </w:rPr>
              <w:t xml:space="preserve"> = "</w:t>
            </w:r>
            <w:proofErr w:type="spellStart"/>
            <w:r w:rsidRPr="006A7693">
              <w:rPr>
                <w:lang w:val="en-US"/>
              </w:rPr>
              <w:t>zonder</w:t>
            </w:r>
            <w:proofErr w:type="spellEnd"/>
            <w:r w:rsidRPr="006A7693">
              <w:rPr>
                <w:lang w:val="en-US"/>
              </w:rPr>
              <w:t xml:space="preserve"> </w:t>
            </w:r>
            <w:proofErr w:type="spellStart"/>
            <w:r w:rsidRPr="006A7693">
              <w:rPr>
                <w:lang w:val="en-US"/>
              </w:rPr>
              <w:t>vijver</w:t>
            </w:r>
            <w:proofErr w:type="spellEnd"/>
            <w:r w:rsidRPr="006A7693">
              <w:rPr>
                <w:lang w:val="en-US"/>
              </w:rPr>
              <w:t>" ;</w:t>
            </w:r>
          </w:p>
          <w:p w14:paraId="6C14C87D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lastRenderedPageBreak/>
              <w:tab/>
            </w:r>
            <w:r w:rsidRPr="006A7693">
              <w:rPr>
                <w:lang w:val="en-US"/>
              </w:rPr>
              <w:tab/>
            </w:r>
          </w:p>
          <w:p w14:paraId="745C64D9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1795BD9D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 xml:space="preserve">return </w:t>
            </w:r>
            <w:proofErr w:type="spellStart"/>
            <w:r w:rsidRPr="006A7693">
              <w:rPr>
                <w:lang w:val="en-US"/>
              </w:rPr>
              <w:t>String.format</w:t>
            </w:r>
            <w:proofErr w:type="spellEnd"/>
            <w:r w:rsidRPr="006A7693">
              <w:rPr>
                <w:lang w:val="en-US"/>
              </w:rPr>
              <w:t>("%s %s",</w:t>
            </w:r>
            <w:proofErr w:type="spellStart"/>
            <w:r w:rsidRPr="006A7693">
              <w:rPr>
                <w:lang w:val="en-US"/>
              </w:rPr>
              <w:t>super.toString</w:t>
            </w:r>
            <w:proofErr w:type="spellEnd"/>
            <w:r w:rsidRPr="006A7693">
              <w:rPr>
                <w:lang w:val="en-US"/>
              </w:rPr>
              <w:t xml:space="preserve">(), </w:t>
            </w:r>
            <w:proofErr w:type="spellStart"/>
            <w:r w:rsidRPr="006A7693">
              <w:rPr>
                <w:lang w:val="en-US"/>
              </w:rPr>
              <w:t>vijver</w:t>
            </w:r>
            <w:proofErr w:type="spellEnd"/>
            <w:r w:rsidRPr="006A7693">
              <w:rPr>
                <w:lang w:val="en-US"/>
              </w:rPr>
              <w:t>);</w:t>
            </w:r>
          </w:p>
          <w:p w14:paraId="6697EF59" w14:textId="77777777" w:rsidR="006A7693" w:rsidRPr="006A7693" w:rsidRDefault="006A7693" w:rsidP="006A7693">
            <w:pPr>
              <w:pStyle w:val="Code"/>
              <w:tabs>
                <w:tab w:val="left" w:pos="2366"/>
              </w:tabs>
              <w:rPr>
                <w:lang w:val="en-US"/>
              </w:rPr>
            </w:pPr>
            <w:r w:rsidRPr="006A7693">
              <w:rPr>
                <w:lang w:val="en-US"/>
              </w:rPr>
              <w:tab/>
              <w:t>}</w:t>
            </w:r>
          </w:p>
          <w:p w14:paraId="4A0BE024" w14:textId="6DC615D3" w:rsidR="00E33732" w:rsidRDefault="006A7693" w:rsidP="006A7693">
            <w:pPr>
              <w:pStyle w:val="Code"/>
              <w:tabs>
                <w:tab w:val="left" w:pos="2366"/>
              </w:tabs>
            </w:pPr>
            <w:r w:rsidRPr="006A7693">
              <w:rPr>
                <w:lang w:val="en-US"/>
              </w:rPr>
              <w:tab/>
            </w:r>
            <w:r w:rsidR="00D66B8B">
              <w:tab/>
            </w:r>
          </w:p>
        </w:tc>
      </w:tr>
    </w:tbl>
    <w:p w14:paraId="48DD5BF9" w14:textId="15718D41" w:rsidR="00022E61" w:rsidRDefault="00022E61" w:rsidP="006A72A2">
      <w:pPr>
        <w:pStyle w:val="Kop2"/>
      </w:pPr>
      <w:r w:rsidRPr="00B75CCF">
        <w:lastRenderedPageBreak/>
        <w:t xml:space="preserve">De klasse </w:t>
      </w:r>
      <w:r w:rsidRPr="00F879FA">
        <w:t>Speeltuinperceel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6DE08A29" w14:textId="77777777" w:rsidTr="001E0674">
        <w:tc>
          <w:tcPr>
            <w:tcW w:w="9736" w:type="dxa"/>
          </w:tcPr>
          <w:p w14:paraId="65E1CAF3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 w:rsidRPr="006A7693">
              <w:rPr>
                <w:lang w:val="en-US"/>
              </w:rPr>
              <w:t xml:space="preserve">public class </w:t>
            </w:r>
            <w:proofErr w:type="spellStart"/>
            <w:r w:rsidRPr="006A7693">
              <w:rPr>
                <w:lang w:val="en-US"/>
              </w:rPr>
              <w:t>Speeltuinperceel</w:t>
            </w:r>
            <w:proofErr w:type="spellEnd"/>
            <w:r w:rsidRPr="006A7693">
              <w:rPr>
                <w:lang w:val="en-US"/>
              </w:rPr>
              <w:t xml:space="preserve"> extends </w:t>
            </w:r>
            <w:proofErr w:type="spellStart"/>
            <w:r w:rsidRPr="006A7693">
              <w:rPr>
                <w:lang w:val="en-US"/>
              </w:rPr>
              <w:t>Tuinperceel</w:t>
            </w:r>
            <w:proofErr w:type="spellEnd"/>
            <w:r w:rsidRPr="006A7693">
              <w:rPr>
                <w:lang w:val="en-US"/>
              </w:rPr>
              <w:t xml:space="preserve"> {</w:t>
            </w:r>
          </w:p>
          <w:p w14:paraId="2233AA64" w14:textId="77777777" w:rsidR="006A7693" w:rsidRDefault="006A7693" w:rsidP="006A7693">
            <w:pPr>
              <w:pStyle w:val="Code"/>
            </w:pPr>
            <w:r w:rsidRPr="006A7693">
              <w:rPr>
                <w:lang w:val="en-US"/>
              </w:rPr>
              <w:tab/>
            </w:r>
            <w:r>
              <w:t xml:space="preserve">private </w:t>
            </w:r>
            <w:proofErr w:type="spellStart"/>
            <w:r>
              <w:t>final</w:t>
            </w:r>
            <w:proofErr w:type="spellEnd"/>
            <w:r>
              <w:t xml:space="preserve"> int </w:t>
            </w:r>
            <w:proofErr w:type="spellStart"/>
            <w:r>
              <w:t>aantalToestellen</w:t>
            </w:r>
            <w:proofErr w:type="spellEnd"/>
            <w:r>
              <w:t>;</w:t>
            </w:r>
          </w:p>
          <w:p w14:paraId="331C7733" w14:textId="77777777" w:rsidR="006A7693" w:rsidRDefault="006A7693" w:rsidP="006A7693">
            <w:pPr>
              <w:pStyle w:val="Code"/>
            </w:pPr>
            <w:r>
              <w:tab/>
            </w:r>
          </w:p>
          <w:p w14:paraId="6615B432" w14:textId="77777777" w:rsidR="006A7693" w:rsidRDefault="006A7693" w:rsidP="006A7693">
            <w:pPr>
              <w:pStyle w:val="Code"/>
            </w:pPr>
            <w:r>
              <w:tab/>
            </w:r>
          </w:p>
          <w:p w14:paraId="69AEC5BE" w14:textId="77777777" w:rsidR="006A7693" w:rsidRDefault="006A7693" w:rsidP="006A7693">
            <w:pPr>
              <w:pStyle w:val="Code"/>
            </w:pPr>
            <w:r>
              <w:tab/>
            </w:r>
          </w:p>
          <w:p w14:paraId="70E4F338" w14:textId="77777777" w:rsidR="006A7693" w:rsidRDefault="006A7693" w:rsidP="006A7693">
            <w:pPr>
              <w:pStyle w:val="Code"/>
            </w:pPr>
          </w:p>
          <w:p w14:paraId="1A53AC73" w14:textId="77777777" w:rsidR="006A7693" w:rsidRDefault="006A7693" w:rsidP="006A7693">
            <w:pPr>
              <w:pStyle w:val="Code"/>
            </w:pPr>
            <w:r>
              <w:tab/>
              <w:t xml:space="preserve">public Speeltuinperceel(int </w:t>
            </w:r>
            <w:proofErr w:type="spellStart"/>
            <w:r>
              <w:t>aantalToestellen</w:t>
            </w:r>
            <w:proofErr w:type="spellEnd"/>
            <w:r>
              <w:t>) {</w:t>
            </w:r>
          </w:p>
          <w:p w14:paraId="170B6A0F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  <w:t>super();</w:t>
            </w:r>
          </w:p>
          <w:p w14:paraId="2BF0705B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</w:p>
          <w:p w14:paraId="421321A9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aantalToestellen</w:t>
            </w:r>
            <w:proofErr w:type="spellEnd"/>
            <w:r>
              <w:t xml:space="preserve"> &gt; ((</w:t>
            </w:r>
            <w:proofErr w:type="spellStart"/>
            <w:r>
              <w:t>this.DEFAULT_LENGTE_BREEDTE</w:t>
            </w:r>
            <w:proofErr w:type="spellEnd"/>
            <w:r>
              <w:t>*DEFAULT_LENGTE_BREEDTE))/3)</w:t>
            </w:r>
          </w:p>
          <w:p w14:paraId="72FF189F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r>
              <w:t>ToestelException</w:t>
            </w:r>
            <w:proofErr w:type="spellEnd"/>
            <w:r>
              <w:t>("Er past niet meer dan 1 toestel per 3 vierkante meter");</w:t>
            </w:r>
          </w:p>
          <w:p w14:paraId="3F608FDC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this.aantalToestellen</w:t>
            </w:r>
            <w:proofErr w:type="spellEnd"/>
            <w:r>
              <w:t xml:space="preserve"> = </w:t>
            </w:r>
            <w:proofErr w:type="spellStart"/>
            <w:r>
              <w:t>aantalToestellen</w:t>
            </w:r>
            <w:proofErr w:type="spellEnd"/>
            <w:r>
              <w:t>;</w:t>
            </w:r>
          </w:p>
          <w:p w14:paraId="767BCDC0" w14:textId="77777777" w:rsidR="006A7693" w:rsidRDefault="006A7693" w:rsidP="006A7693">
            <w:pPr>
              <w:pStyle w:val="Code"/>
            </w:pPr>
            <w:r>
              <w:tab/>
              <w:t>}</w:t>
            </w:r>
          </w:p>
          <w:p w14:paraId="06912EFF" w14:textId="77777777" w:rsidR="006A7693" w:rsidRDefault="006A7693" w:rsidP="006A7693">
            <w:pPr>
              <w:pStyle w:val="Code"/>
            </w:pPr>
          </w:p>
          <w:p w14:paraId="0AC4A403" w14:textId="77777777" w:rsidR="006A7693" w:rsidRDefault="006A7693" w:rsidP="006A7693">
            <w:pPr>
              <w:pStyle w:val="Code"/>
            </w:pPr>
          </w:p>
          <w:p w14:paraId="34D4C37C" w14:textId="77777777" w:rsidR="006A7693" w:rsidRDefault="006A7693" w:rsidP="006A7693">
            <w:pPr>
              <w:pStyle w:val="Code"/>
            </w:pPr>
          </w:p>
          <w:p w14:paraId="615C2EF5" w14:textId="77777777" w:rsidR="006A7693" w:rsidRDefault="006A7693" w:rsidP="006A7693">
            <w:pPr>
              <w:pStyle w:val="Code"/>
            </w:pPr>
          </w:p>
          <w:p w14:paraId="28824EB6" w14:textId="77777777" w:rsidR="006A7693" w:rsidRDefault="006A7693" w:rsidP="006A7693">
            <w:pPr>
              <w:pStyle w:val="Code"/>
            </w:pPr>
            <w:r>
              <w:tab/>
              <w:t xml:space="preserve">public Speeltuinperceel(double lengte, double breedte, int </w:t>
            </w:r>
            <w:proofErr w:type="spellStart"/>
            <w:r>
              <w:t>aantalToestellen</w:t>
            </w:r>
            <w:proofErr w:type="spellEnd"/>
            <w:r>
              <w:t>) {</w:t>
            </w:r>
          </w:p>
          <w:p w14:paraId="2A127090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  <w:t>super(lengte, breedte);</w:t>
            </w:r>
          </w:p>
          <w:p w14:paraId="207512FD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aantalToestellen</w:t>
            </w:r>
            <w:proofErr w:type="spellEnd"/>
            <w:r>
              <w:t xml:space="preserve"> &gt; ((lengte*breedte))/3)</w:t>
            </w:r>
          </w:p>
          <w:p w14:paraId="4666431C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r>
              <w:t>ToestelException</w:t>
            </w:r>
            <w:proofErr w:type="spellEnd"/>
            <w:r>
              <w:t>("Er past niet meer dan 1 toestel per 3 vierkante meter");</w:t>
            </w:r>
          </w:p>
          <w:p w14:paraId="5C2962C9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this.aantalToestellen</w:t>
            </w:r>
            <w:proofErr w:type="spellEnd"/>
            <w:r>
              <w:t xml:space="preserve"> = </w:t>
            </w:r>
            <w:proofErr w:type="spellStart"/>
            <w:r>
              <w:t>aantalToestellen</w:t>
            </w:r>
            <w:proofErr w:type="spellEnd"/>
            <w:r>
              <w:t>;</w:t>
            </w:r>
          </w:p>
          <w:p w14:paraId="3ABF9C26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</w:p>
          <w:p w14:paraId="63D6438E" w14:textId="77777777" w:rsidR="006A7693" w:rsidRDefault="006A7693" w:rsidP="006A7693">
            <w:pPr>
              <w:pStyle w:val="Code"/>
            </w:pPr>
            <w:r>
              <w:tab/>
              <w:t>}</w:t>
            </w:r>
          </w:p>
          <w:p w14:paraId="2DEA920D" w14:textId="77777777" w:rsidR="006A7693" w:rsidRDefault="006A7693" w:rsidP="006A7693">
            <w:pPr>
              <w:pStyle w:val="Code"/>
            </w:pPr>
          </w:p>
          <w:p w14:paraId="1AF1D30B" w14:textId="77777777" w:rsidR="006A7693" w:rsidRDefault="006A7693" w:rsidP="006A7693">
            <w:pPr>
              <w:pStyle w:val="Code"/>
            </w:pPr>
          </w:p>
          <w:p w14:paraId="4A3A0A10" w14:textId="77777777" w:rsidR="006A7693" w:rsidRDefault="006A7693" w:rsidP="006A7693">
            <w:pPr>
              <w:pStyle w:val="Code"/>
            </w:pPr>
            <w:r>
              <w:tab/>
              <w:t xml:space="preserve">public </w:t>
            </w:r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geefWaarde</w:t>
            </w:r>
            <w:proofErr w:type="spellEnd"/>
            <w:r>
              <w:t>() {</w:t>
            </w:r>
          </w:p>
          <w:p w14:paraId="2FA0E314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>
              <w:tab/>
            </w:r>
            <w:r>
              <w:tab/>
            </w:r>
            <w:r w:rsidRPr="006A7693">
              <w:rPr>
                <w:lang w:val="en-US"/>
              </w:rPr>
              <w:t xml:space="preserve">return </w:t>
            </w:r>
            <w:proofErr w:type="spellStart"/>
            <w:r w:rsidRPr="006A7693">
              <w:rPr>
                <w:lang w:val="en-US"/>
              </w:rPr>
              <w:t>this.geefWaarde</w:t>
            </w:r>
            <w:proofErr w:type="spellEnd"/>
            <w:r w:rsidRPr="006A7693">
              <w:rPr>
                <w:lang w:val="en-US"/>
              </w:rPr>
              <w:t xml:space="preserve">().add(new </w:t>
            </w:r>
            <w:proofErr w:type="spellStart"/>
            <w:r w:rsidRPr="006A7693">
              <w:rPr>
                <w:lang w:val="en-US"/>
              </w:rPr>
              <w:t>BigDecimal</w:t>
            </w:r>
            <w:proofErr w:type="spellEnd"/>
            <w:r w:rsidRPr="006A7693">
              <w:rPr>
                <w:lang w:val="en-US"/>
              </w:rPr>
              <w:t>(10*</w:t>
            </w:r>
            <w:proofErr w:type="spellStart"/>
            <w:r w:rsidRPr="006A7693">
              <w:rPr>
                <w:lang w:val="en-US"/>
              </w:rPr>
              <w:t>this.aantalToestellen</w:t>
            </w:r>
            <w:proofErr w:type="spellEnd"/>
            <w:r w:rsidRPr="006A7693">
              <w:rPr>
                <w:lang w:val="en-US"/>
              </w:rPr>
              <w:t>));</w:t>
            </w:r>
          </w:p>
          <w:p w14:paraId="4A3432E2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4F90DFEB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 w:rsidRPr="006A7693">
              <w:rPr>
                <w:lang w:val="en-US"/>
              </w:rPr>
              <w:tab/>
              <w:t>}</w:t>
            </w:r>
          </w:p>
          <w:p w14:paraId="03EB0FB8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</w:p>
          <w:p w14:paraId="6BC6B50C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 w:rsidRPr="006A7693">
              <w:rPr>
                <w:lang w:val="en-US"/>
              </w:rPr>
              <w:tab/>
              <w:t>@Override</w:t>
            </w:r>
          </w:p>
          <w:p w14:paraId="411C77D5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 w:rsidRPr="006A7693">
              <w:rPr>
                <w:lang w:val="en-US"/>
              </w:rPr>
              <w:tab/>
              <w:t xml:space="preserve">public double </w:t>
            </w:r>
            <w:proofErr w:type="spellStart"/>
            <w:r w:rsidRPr="006A7693">
              <w:rPr>
                <w:lang w:val="en-US"/>
              </w:rPr>
              <w:t>geefVrijeOppervlakte</w:t>
            </w:r>
            <w:proofErr w:type="spellEnd"/>
            <w:r w:rsidRPr="006A7693">
              <w:rPr>
                <w:lang w:val="en-US"/>
              </w:rPr>
              <w:t>() {</w:t>
            </w:r>
          </w:p>
          <w:p w14:paraId="7C2E048F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0C71EE85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</w:r>
          </w:p>
          <w:p w14:paraId="09D80E81" w14:textId="77777777" w:rsidR="006A7693" w:rsidRPr="006A7693" w:rsidRDefault="006A7693" w:rsidP="006A7693">
            <w:pPr>
              <w:pStyle w:val="Code"/>
              <w:rPr>
                <w:lang w:val="en-US"/>
              </w:rPr>
            </w:pPr>
            <w:r w:rsidRPr="006A7693">
              <w:rPr>
                <w:lang w:val="en-US"/>
              </w:rPr>
              <w:tab/>
            </w:r>
            <w:r w:rsidRPr="006A7693">
              <w:rPr>
                <w:lang w:val="en-US"/>
              </w:rPr>
              <w:tab/>
              <w:t>return (</w:t>
            </w:r>
            <w:proofErr w:type="spellStart"/>
            <w:r w:rsidRPr="006A7693">
              <w:rPr>
                <w:lang w:val="en-US"/>
              </w:rPr>
              <w:t>this.geefOppervlakte</w:t>
            </w:r>
            <w:proofErr w:type="spellEnd"/>
            <w:r w:rsidRPr="006A7693">
              <w:rPr>
                <w:lang w:val="en-US"/>
              </w:rPr>
              <w:t xml:space="preserve">() - (1 * </w:t>
            </w:r>
            <w:proofErr w:type="spellStart"/>
            <w:r w:rsidRPr="006A7693">
              <w:rPr>
                <w:lang w:val="en-US"/>
              </w:rPr>
              <w:t>this.aantalToestellen</w:t>
            </w:r>
            <w:proofErr w:type="spellEnd"/>
            <w:r w:rsidRPr="006A7693">
              <w:rPr>
                <w:lang w:val="en-US"/>
              </w:rPr>
              <w:t>));</w:t>
            </w:r>
          </w:p>
          <w:p w14:paraId="40B12874" w14:textId="77777777" w:rsidR="006A7693" w:rsidRDefault="006A7693" w:rsidP="006A7693">
            <w:pPr>
              <w:pStyle w:val="Code"/>
            </w:pPr>
            <w:r w:rsidRPr="006A7693">
              <w:rPr>
                <w:lang w:val="en-US"/>
              </w:rPr>
              <w:tab/>
            </w:r>
            <w:r>
              <w:t>}</w:t>
            </w:r>
          </w:p>
          <w:p w14:paraId="6769CFD1" w14:textId="77777777" w:rsidR="006A7693" w:rsidRDefault="006A7693" w:rsidP="006A7693">
            <w:pPr>
              <w:pStyle w:val="Code"/>
            </w:pPr>
            <w:r>
              <w:tab/>
            </w:r>
          </w:p>
          <w:p w14:paraId="6156716C" w14:textId="77777777" w:rsidR="006A7693" w:rsidRDefault="006A7693" w:rsidP="006A7693">
            <w:pPr>
              <w:pStyle w:val="Code"/>
            </w:pPr>
            <w:r>
              <w:tab/>
              <w:t>@Override</w:t>
            </w:r>
          </w:p>
          <w:p w14:paraId="4C4A16AC" w14:textId="77777777" w:rsidR="006A7693" w:rsidRDefault="006A7693" w:rsidP="006A7693">
            <w:pPr>
              <w:pStyle w:val="Code"/>
            </w:pPr>
            <w:r>
              <w:tab/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14:paraId="5154A78A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</w:r>
          </w:p>
          <w:p w14:paraId="37AC37EB" w14:textId="77777777" w:rsidR="006A7693" w:rsidRDefault="006A7693" w:rsidP="006A7693">
            <w:pPr>
              <w:pStyle w:val="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String.format</w:t>
            </w:r>
            <w:proofErr w:type="spellEnd"/>
            <w:r>
              <w:t xml:space="preserve">("%s en met %d toestellen om te spelen", </w:t>
            </w:r>
            <w:proofErr w:type="spellStart"/>
            <w:r>
              <w:t>super.toString</w:t>
            </w:r>
            <w:proofErr w:type="spellEnd"/>
            <w:r>
              <w:t xml:space="preserve">(), </w:t>
            </w:r>
            <w:proofErr w:type="spellStart"/>
            <w:r>
              <w:t>this.aantalToestellen</w:t>
            </w:r>
            <w:proofErr w:type="spellEnd"/>
            <w:r>
              <w:t>);</w:t>
            </w:r>
          </w:p>
          <w:p w14:paraId="64EA0397" w14:textId="77777777" w:rsidR="006A7693" w:rsidRDefault="006A7693" w:rsidP="006A7693">
            <w:pPr>
              <w:pStyle w:val="Code"/>
            </w:pPr>
            <w:r>
              <w:tab/>
              <w:t>}</w:t>
            </w:r>
          </w:p>
          <w:p w14:paraId="064DB334" w14:textId="0098B42A" w:rsidR="00E33732" w:rsidRDefault="006A7693" w:rsidP="006A7693">
            <w:pPr>
              <w:pStyle w:val="Code"/>
            </w:pPr>
            <w:r>
              <w:tab/>
            </w:r>
          </w:p>
        </w:tc>
      </w:tr>
    </w:tbl>
    <w:p w14:paraId="4EEC9131" w14:textId="6E7624FC" w:rsidR="00022E61" w:rsidRDefault="00022E61" w:rsidP="006A72A2">
      <w:pPr>
        <w:pStyle w:val="Kop2"/>
      </w:pPr>
      <w:r w:rsidRPr="00B75CCF">
        <w:t xml:space="preserve">De klasse </w:t>
      </w:r>
      <w:proofErr w:type="spellStart"/>
      <w:r w:rsidRPr="00B75CCF">
        <w:t>GrootteEnWaarde</w:t>
      </w:r>
      <w:r>
        <w:t>Vergelijker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29E3599E" w14:textId="77777777" w:rsidTr="001E0674">
        <w:tc>
          <w:tcPr>
            <w:tcW w:w="9736" w:type="dxa"/>
          </w:tcPr>
          <w:p w14:paraId="5735459F" w14:textId="77777777" w:rsidR="00076131" w:rsidRDefault="00076131" w:rsidP="00076131">
            <w:pPr>
              <w:pStyle w:val="Code"/>
              <w:tabs>
                <w:tab w:val="left" w:pos="1234"/>
              </w:tabs>
            </w:pPr>
            <w:r>
              <w:tab/>
            </w:r>
            <w:r>
              <w:t xml:space="preserve">public class </w:t>
            </w:r>
            <w:proofErr w:type="spellStart"/>
            <w:r>
              <w:t>GrootteEnWaardeVergelijker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Comparator&lt;Tuinperceel&gt; {</w:t>
            </w:r>
          </w:p>
          <w:p w14:paraId="31BCB948" w14:textId="77777777" w:rsidR="00076131" w:rsidRDefault="00076131" w:rsidP="00076131">
            <w:pPr>
              <w:pStyle w:val="Code"/>
              <w:tabs>
                <w:tab w:val="left" w:pos="1234"/>
              </w:tabs>
            </w:pPr>
          </w:p>
          <w:p w14:paraId="301CD4CD" w14:textId="77777777" w:rsidR="00076131" w:rsidRDefault="00076131" w:rsidP="00076131">
            <w:pPr>
              <w:pStyle w:val="Code"/>
              <w:tabs>
                <w:tab w:val="left" w:pos="1234"/>
              </w:tabs>
            </w:pPr>
            <w:r>
              <w:tab/>
              <w:t>@Override</w:t>
            </w:r>
          </w:p>
          <w:p w14:paraId="5D1C878D" w14:textId="77777777" w:rsidR="00076131" w:rsidRDefault="00076131" w:rsidP="00076131">
            <w:pPr>
              <w:pStyle w:val="Code"/>
              <w:tabs>
                <w:tab w:val="left" w:pos="1234"/>
              </w:tabs>
            </w:pPr>
            <w:r>
              <w:tab/>
              <w:t xml:space="preserve">public int </w:t>
            </w:r>
            <w:proofErr w:type="spellStart"/>
            <w:r>
              <w:t>compare</w:t>
            </w:r>
            <w:proofErr w:type="spellEnd"/>
            <w:r>
              <w:t>(Tuinperceel tp1, Tuinperceel tp2) {</w:t>
            </w:r>
          </w:p>
          <w:p w14:paraId="2A890637" w14:textId="77777777" w:rsidR="00076131" w:rsidRDefault="00076131" w:rsidP="00076131">
            <w:pPr>
              <w:pStyle w:val="Code"/>
              <w:tabs>
                <w:tab w:val="left" w:pos="1234"/>
              </w:tabs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(Double.valueOf(tp1.geefOppervlakte()).compareTo(tp2.geefOppervlakte()) == 0)</w:t>
            </w:r>
          </w:p>
          <w:p w14:paraId="65C02539" w14:textId="77777777" w:rsidR="00076131" w:rsidRDefault="00076131" w:rsidP="00076131">
            <w:pPr>
              <w:pStyle w:val="Code"/>
              <w:tabs>
                <w:tab w:val="left" w:pos="1234"/>
              </w:tabs>
            </w:pPr>
            <w:r>
              <w:tab/>
            </w:r>
            <w:r>
              <w:tab/>
            </w:r>
            <w:r>
              <w:tab/>
              <w:t>return tp1.geefWaarde().</w:t>
            </w:r>
            <w:proofErr w:type="spellStart"/>
            <w:r>
              <w:t>compareTo</w:t>
            </w:r>
            <w:proofErr w:type="spellEnd"/>
            <w:r>
              <w:t>(tp2.geefWaarde());</w:t>
            </w:r>
          </w:p>
          <w:p w14:paraId="1760F338" w14:textId="77777777" w:rsidR="00076131" w:rsidRPr="00325C51" w:rsidRDefault="00076131" w:rsidP="00076131">
            <w:pPr>
              <w:pStyle w:val="Code"/>
              <w:tabs>
                <w:tab w:val="left" w:pos="1234"/>
              </w:tabs>
              <w:rPr>
                <w:lang w:val="en-US"/>
              </w:rPr>
            </w:pPr>
            <w:r>
              <w:tab/>
            </w:r>
            <w:r>
              <w:tab/>
            </w:r>
            <w:r w:rsidRPr="00325C51">
              <w:rPr>
                <w:lang w:val="en-US"/>
              </w:rPr>
              <w:t>else return Double.valueOf(tp1.geefOppervlakte()).compareTo(tp2.geefOppervlakte());</w:t>
            </w:r>
          </w:p>
          <w:p w14:paraId="75ED40FE" w14:textId="7D5F7A51" w:rsidR="00E33732" w:rsidRDefault="00076131" w:rsidP="00076131">
            <w:pPr>
              <w:pStyle w:val="Code"/>
              <w:tabs>
                <w:tab w:val="left" w:pos="1234"/>
              </w:tabs>
            </w:pPr>
            <w:r w:rsidRPr="00325C51">
              <w:rPr>
                <w:lang w:val="en-US"/>
              </w:rPr>
              <w:tab/>
            </w:r>
            <w:r>
              <w:t>}</w:t>
            </w:r>
          </w:p>
        </w:tc>
      </w:tr>
    </w:tbl>
    <w:p w14:paraId="3D4739DD" w14:textId="782FB953" w:rsidR="00022E61" w:rsidRDefault="00022E61" w:rsidP="006A72A2">
      <w:pPr>
        <w:pStyle w:val="Kop2"/>
      </w:pPr>
      <w:r>
        <w:lastRenderedPageBreak/>
        <w:t>D</w:t>
      </w:r>
      <w:r w:rsidRPr="00B75CCF">
        <w:t>e klasse Tuin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5A194590" w14:textId="77777777" w:rsidTr="001E0674">
        <w:tc>
          <w:tcPr>
            <w:tcW w:w="9736" w:type="dxa"/>
          </w:tcPr>
          <w:p w14:paraId="275E830D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 xml:space="preserve">public class </w:t>
            </w:r>
            <w:proofErr w:type="spellStart"/>
            <w:r w:rsidRPr="0079309A">
              <w:rPr>
                <w:lang w:val="en-US"/>
              </w:rPr>
              <w:t>Tuin</w:t>
            </w:r>
            <w:proofErr w:type="spellEnd"/>
            <w:r w:rsidRPr="0079309A">
              <w:rPr>
                <w:lang w:val="en-US"/>
              </w:rPr>
              <w:t xml:space="preserve"> implements </w:t>
            </w:r>
            <w:proofErr w:type="spellStart"/>
            <w:r w:rsidRPr="0079309A">
              <w:rPr>
                <w:lang w:val="en-US"/>
              </w:rPr>
              <w:t>Opmeetbaar</w:t>
            </w:r>
            <w:proofErr w:type="spellEnd"/>
            <w:r w:rsidRPr="0079309A">
              <w:rPr>
                <w:lang w:val="en-US"/>
              </w:rPr>
              <w:t xml:space="preserve"> {</w:t>
            </w:r>
          </w:p>
          <w:p w14:paraId="6FD64BE2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private List&lt;</w:t>
            </w:r>
            <w:proofErr w:type="spellStart"/>
            <w:r w:rsidRPr="0079309A">
              <w:rPr>
                <w:lang w:val="en-US"/>
              </w:rPr>
              <w:t>Tuinperceel</w:t>
            </w:r>
            <w:proofErr w:type="spellEnd"/>
            <w:r w:rsidRPr="0079309A">
              <w:rPr>
                <w:lang w:val="en-US"/>
              </w:rPr>
              <w:t xml:space="preserve">&gt; </w:t>
            </w:r>
            <w:proofErr w:type="spellStart"/>
            <w:r w:rsidRPr="0079309A">
              <w:rPr>
                <w:lang w:val="en-US"/>
              </w:rPr>
              <w:t>tuinpercelen</w:t>
            </w:r>
            <w:proofErr w:type="spellEnd"/>
            <w:r w:rsidRPr="0079309A">
              <w:rPr>
                <w:lang w:val="en-US"/>
              </w:rPr>
              <w:t>;</w:t>
            </w:r>
          </w:p>
          <w:p w14:paraId="0B2A05DB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</w:p>
          <w:p w14:paraId="662F53A2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 xml:space="preserve">public </w:t>
            </w:r>
            <w:proofErr w:type="spellStart"/>
            <w:r w:rsidRPr="0079309A">
              <w:rPr>
                <w:lang w:val="en-US"/>
              </w:rPr>
              <w:t>Tuin</w:t>
            </w:r>
            <w:proofErr w:type="spellEnd"/>
            <w:r w:rsidRPr="0079309A">
              <w:rPr>
                <w:lang w:val="en-US"/>
              </w:rPr>
              <w:t>(Collection&lt;</w:t>
            </w:r>
            <w:proofErr w:type="spellStart"/>
            <w:r w:rsidRPr="0079309A">
              <w:rPr>
                <w:lang w:val="en-US"/>
              </w:rPr>
              <w:t>Tuinperceel</w:t>
            </w:r>
            <w:proofErr w:type="spellEnd"/>
            <w:r w:rsidRPr="0079309A">
              <w:rPr>
                <w:lang w:val="en-US"/>
              </w:rPr>
              <w:t xml:space="preserve">&gt; </w:t>
            </w:r>
            <w:proofErr w:type="spellStart"/>
            <w:r w:rsidRPr="0079309A">
              <w:rPr>
                <w:lang w:val="en-US"/>
              </w:rPr>
              <w:t>tuinpercelen</w:t>
            </w:r>
            <w:proofErr w:type="spellEnd"/>
            <w:r w:rsidRPr="0079309A">
              <w:rPr>
                <w:lang w:val="en-US"/>
              </w:rPr>
              <w:t>) {</w:t>
            </w:r>
          </w:p>
          <w:p w14:paraId="40A86D15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>super();</w:t>
            </w:r>
          </w:p>
          <w:p w14:paraId="186D8271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  <w:proofErr w:type="spellStart"/>
            <w:r w:rsidRPr="0079309A">
              <w:rPr>
                <w:lang w:val="en-US"/>
              </w:rPr>
              <w:t>this.tuinpercelen</w:t>
            </w:r>
            <w:proofErr w:type="spellEnd"/>
            <w:r w:rsidRPr="0079309A">
              <w:rPr>
                <w:lang w:val="en-US"/>
              </w:rPr>
              <w:t xml:space="preserve"> = (</w:t>
            </w:r>
            <w:proofErr w:type="spellStart"/>
            <w:r w:rsidRPr="0079309A">
              <w:rPr>
                <w:lang w:val="en-US"/>
              </w:rPr>
              <w:t>ArrayList</w:t>
            </w:r>
            <w:proofErr w:type="spellEnd"/>
            <w:r w:rsidRPr="0079309A">
              <w:rPr>
                <w:lang w:val="en-US"/>
              </w:rPr>
              <w:t>&lt;</w:t>
            </w:r>
            <w:proofErr w:type="spellStart"/>
            <w:r w:rsidRPr="0079309A">
              <w:rPr>
                <w:lang w:val="en-US"/>
              </w:rPr>
              <w:t>Tuinperceel</w:t>
            </w:r>
            <w:proofErr w:type="spellEnd"/>
            <w:r w:rsidRPr="0079309A">
              <w:rPr>
                <w:lang w:val="en-US"/>
              </w:rPr>
              <w:t xml:space="preserve">&gt;) </w:t>
            </w:r>
            <w:proofErr w:type="spellStart"/>
            <w:r w:rsidRPr="0079309A">
              <w:rPr>
                <w:lang w:val="en-US"/>
              </w:rPr>
              <w:t>tuinpercelen</w:t>
            </w:r>
            <w:proofErr w:type="spellEnd"/>
            <w:r w:rsidRPr="0079309A">
              <w:rPr>
                <w:lang w:val="en-US"/>
              </w:rPr>
              <w:t>;</w:t>
            </w:r>
          </w:p>
          <w:p w14:paraId="3C31EB4A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}</w:t>
            </w:r>
          </w:p>
          <w:p w14:paraId="621C3F3C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</w:p>
          <w:p w14:paraId="70B2DA54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@Override</w:t>
            </w:r>
          </w:p>
          <w:p w14:paraId="186EBA2F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 xml:space="preserve">public double </w:t>
            </w:r>
            <w:proofErr w:type="spellStart"/>
            <w:r w:rsidRPr="0079309A">
              <w:rPr>
                <w:lang w:val="en-US"/>
              </w:rPr>
              <w:t>geefOppervlakte</w:t>
            </w:r>
            <w:proofErr w:type="spellEnd"/>
            <w:r w:rsidRPr="0079309A">
              <w:rPr>
                <w:lang w:val="en-US"/>
              </w:rPr>
              <w:t>() {</w:t>
            </w:r>
          </w:p>
          <w:p w14:paraId="6AE965AD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 xml:space="preserve">double </w:t>
            </w:r>
            <w:proofErr w:type="spellStart"/>
            <w:r w:rsidRPr="0079309A">
              <w:rPr>
                <w:lang w:val="en-US"/>
              </w:rPr>
              <w:t>returnwaarde</w:t>
            </w:r>
            <w:proofErr w:type="spellEnd"/>
            <w:r w:rsidRPr="0079309A">
              <w:rPr>
                <w:lang w:val="en-US"/>
              </w:rPr>
              <w:t xml:space="preserve"> = 0;</w:t>
            </w:r>
          </w:p>
          <w:p w14:paraId="16EE9E6D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5B4089BF" w14:textId="77777777" w:rsidR="0079309A" w:rsidRPr="0079309A" w:rsidRDefault="0079309A" w:rsidP="0079309A">
            <w:pPr>
              <w:pStyle w:val="Code"/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  <w:proofErr w:type="spellStart"/>
            <w:r w:rsidRPr="0079309A">
              <w:t>for</w:t>
            </w:r>
            <w:proofErr w:type="spellEnd"/>
            <w:r w:rsidRPr="0079309A">
              <w:t xml:space="preserve"> (Tuinperceel </w:t>
            </w:r>
            <w:proofErr w:type="spellStart"/>
            <w:r w:rsidRPr="0079309A">
              <w:t>tuinperceel</w:t>
            </w:r>
            <w:proofErr w:type="spellEnd"/>
            <w:r w:rsidRPr="0079309A">
              <w:t xml:space="preserve"> : tuinpercelen)</w:t>
            </w:r>
          </w:p>
          <w:p w14:paraId="55F14F88" w14:textId="77777777" w:rsidR="0079309A" w:rsidRPr="0079309A" w:rsidRDefault="0079309A" w:rsidP="0079309A">
            <w:pPr>
              <w:pStyle w:val="Code"/>
            </w:pPr>
            <w:r w:rsidRPr="0079309A">
              <w:tab/>
            </w:r>
            <w:r w:rsidRPr="0079309A">
              <w:tab/>
            </w:r>
            <w:r w:rsidRPr="0079309A">
              <w:tab/>
              <w:t xml:space="preserve">returnwaarde += </w:t>
            </w:r>
            <w:proofErr w:type="spellStart"/>
            <w:r w:rsidRPr="0079309A">
              <w:t>tuinperceel.geefOppervlakte</w:t>
            </w:r>
            <w:proofErr w:type="spellEnd"/>
            <w:r w:rsidRPr="0079309A">
              <w:t>();</w:t>
            </w:r>
          </w:p>
          <w:p w14:paraId="25850ADF" w14:textId="77777777" w:rsidR="0079309A" w:rsidRPr="0079309A" w:rsidRDefault="0079309A" w:rsidP="0079309A">
            <w:pPr>
              <w:pStyle w:val="Code"/>
            </w:pPr>
            <w:r w:rsidRPr="0079309A">
              <w:tab/>
            </w:r>
            <w:r w:rsidRPr="0079309A">
              <w:tab/>
            </w:r>
          </w:p>
          <w:p w14:paraId="7BFEC727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tab/>
            </w:r>
            <w:r w:rsidRPr="0079309A">
              <w:tab/>
            </w:r>
            <w:r w:rsidRPr="0079309A">
              <w:rPr>
                <w:lang w:val="en-US"/>
              </w:rPr>
              <w:t xml:space="preserve">return </w:t>
            </w:r>
            <w:proofErr w:type="spellStart"/>
            <w:r w:rsidRPr="0079309A">
              <w:rPr>
                <w:lang w:val="en-US"/>
              </w:rPr>
              <w:t>returnwaarde</w:t>
            </w:r>
            <w:proofErr w:type="spellEnd"/>
            <w:r w:rsidRPr="0079309A">
              <w:rPr>
                <w:lang w:val="en-US"/>
              </w:rPr>
              <w:t>;</w:t>
            </w:r>
          </w:p>
          <w:p w14:paraId="782B2192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29B3C85D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711A6808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}</w:t>
            </w:r>
          </w:p>
          <w:p w14:paraId="1D15E95A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</w:p>
          <w:p w14:paraId="6CA5F1A4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@Override</w:t>
            </w:r>
          </w:p>
          <w:p w14:paraId="35341983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 xml:space="preserve">public double </w:t>
            </w:r>
            <w:proofErr w:type="spellStart"/>
            <w:r w:rsidRPr="0079309A">
              <w:rPr>
                <w:lang w:val="en-US"/>
              </w:rPr>
              <w:t>geefVrijeOppervlakte</w:t>
            </w:r>
            <w:proofErr w:type="spellEnd"/>
            <w:r w:rsidRPr="0079309A">
              <w:rPr>
                <w:lang w:val="en-US"/>
              </w:rPr>
              <w:t>() {</w:t>
            </w:r>
          </w:p>
          <w:p w14:paraId="2AC39706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 xml:space="preserve">double </w:t>
            </w:r>
            <w:proofErr w:type="spellStart"/>
            <w:r w:rsidRPr="0079309A">
              <w:rPr>
                <w:lang w:val="en-US"/>
              </w:rPr>
              <w:t>returnwaarde</w:t>
            </w:r>
            <w:proofErr w:type="spellEnd"/>
            <w:r w:rsidRPr="0079309A">
              <w:rPr>
                <w:lang w:val="en-US"/>
              </w:rPr>
              <w:t xml:space="preserve"> = 0;</w:t>
            </w:r>
          </w:p>
          <w:p w14:paraId="2C859241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1B488F9F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>for (</w:t>
            </w:r>
            <w:proofErr w:type="spellStart"/>
            <w:r w:rsidRPr="0079309A">
              <w:rPr>
                <w:lang w:val="en-US"/>
              </w:rPr>
              <w:t>Tuinperceel</w:t>
            </w:r>
            <w:proofErr w:type="spellEnd"/>
            <w:r w:rsidRPr="0079309A">
              <w:rPr>
                <w:lang w:val="en-US"/>
              </w:rPr>
              <w:t xml:space="preserve"> </w:t>
            </w:r>
            <w:proofErr w:type="spellStart"/>
            <w:r w:rsidRPr="0079309A">
              <w:rPr>
                <w:lang w:val="en-US"/>
              </w:rPr>
              <w:t>tuinperceel</w:t>
            </w:r>
            <w:proofErr w:type="spellEnd"/>
            <w:r w:rsidRPr="0079309A">
              <w:rPr>
                <w:lang w:val="en-US"/>
              </w:rPr>
              <w:t xml:space="preserve"> : </w:t>
            </w:r>
            <w:proofErr w:type="spellStart"/>
            <w:r w:rsidRPr="0079309A">
              <w:rPr>
                <w:lang w:val="en-US"/>
              </w:rPr>
              <w:t>tuinpercelen</w:t>
            </w:r>
            <w:proofErr w:type="spellEnd"/>
            <w:r w:rsidRPr="0079309A">
              <w:rPr>
                <w:lang w:val="en-US"/>
              </w:rPr>
              <w:t>)</w:t>
            </w:r>
          </w:p>
          <w:p w14:paraId="49BA8F97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  <w:proofErr w:type="spellStart"/>
            <w:r w:rsidRPr="0079309A">
              <w:rPr>
                <w:lang w:val="en-US"/>
              </w:rPr>
              <w:t>returnwaarde</w:t>
            </w:r>
            <w:proofErr w:type="spellEnd"/>
            <w:r w:rsidRPr="0079309A">
              <w:rPr>
                <w:lang w:val="en-US"/>
              </w:rPr>
              <w:t xml:space="preserve"> += </w:t>
            </w:r>
            <w:proofErr w:type="spellStart"/>
            <w:r w:rsidRPr="0079309A">
              <w:rPr>
                <w:lang w:val="en-US"/>
              </w:rPr>
              <w:t>tuinperceel.geefVrijeOppervlakte</w:t>
            </w:r>
            <w:proofErr w:type="spellEnd"/>
            <w:r w:rsidRPr="0079309A">
              <w:rPr>
                <w:lang w:val="en-US"/>
              </w:rPr>
              <w:t>();</w:t>
            </w:r>
          </w:p>
          <w:p w14:paraId="152382FA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0E64729C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 xml:space="preserve">return </w:t>
            </w:r>
            <w:proofErr w:type="spellStart"/>
            <w:r w:rsidRPr="0079309A">
              <w:rPr>
                <w:lang w:val="en-US"/>
              </w:rPr>
              <w:t>returnwaarde</w:t>
            </w:r>
            <w:proofErr w:type="spellEnd"/>
            <w:r w:rsidRPr="0079309A">
              <w:rPr>
                <w:lang w:val="en-US"/>
              </w:rPr>
              <w:t>;</w:t>
            </w:r>
          </w:p>
          <w:p w14:paraId="3E8D9095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}</w:t>
            </w:r>
          </w:p>
          <w:p w14:paraId="57F069A9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</w:p>
          <w:p w14:paraId="3D1267D0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public List&lt;</w:t>
            </w:r>
            <w:proofErr w:type="spellStart"/>
            <w:r w:rsidRPr="0079309A">
              <w:rPr>
                <w:lang w:val="en-US"/>
              </w:rPr>
              <w:t>Tuinperceel</w:t>
            </w:r>
            <w:proofErr w:type="spellEnd"/>
            <w:r w:rsidRPr="0079309A">
              <w:rPr>
                <w:lang w:val="en-US"/>
              </w:rPr>
              <w:t xml:space="preserve">&gt; </w:t>
            </w:r>
            <w:proofErr w:type="spellStart"/>
            <w:r w:rsidRPr="0079309A">
              <w:rPr>
                <w:lang w:val="en-US"/>
              </w:rPr>
              <w:t>geefAlleTuinpercelenGesorteerd</w:t>
            </w:r>
            <w:proofErr w:type="spellEnd"/>
            <w:r w:rsidRPr="0079309A">
              <w:rPr>
                <w:lang w:val="en-US"/>
              </w:rPr>
              <w:t>() {</w:t>
            </w:r>
          </w:p>
          <w:p w14:paraId="0625743A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>List&lt;</w:t>
            </w:r>
            <w:proofErr w:type="spellStart"/>
            <w:r w:rsidRPr="0079309A">
              <w:rPr>
                <w:lang w:val="en-US"/>
              </w:rPr>
              <w:t>Tuinperceel</w:t>
            </w:r>
            <w:proofErr w:type="spellEnd"/>
            <w:r w:rsidRPr="0079309A">
              <w:rPr>
                <w:lang w:val="en-US"/>
              </w:rPr>
              <w:t xml:space="preserve">&gt; </w:t>
            </w:r>
            <w:proofErr w:type="spellStart"/>
            <w:r w:rsidRPr="0079309A">
              <w:rPr>
                <w:lang w:val="en-US"/>
              </w:rPr>
              <w:t>returnlist</w:t>
            </w:r>
            <w:proofErr w:type="spellEnd"/>
            <w:r w:rsidRPr="0079309A">
              <w:rPr>
                <w:lang w:val="en-US"/>
              </w:rPr>
              <w:t xml:space="preserve"> = </w:t>
            </w:r>
            <w:proofErr w:type="spellStart"/>
            <w:r w:rsidRPr="0079309A">
              <w:rPr>
                <w:lang w:val="en-US"/>
              </w:rPr>
              <w:t>tuinpercelen</w:t>
            </w:r>
            <w:proofErr w:type="spellEnd"/>
            <w:r w:rsidRPr="0079309A">
              <w:rPr>
                <w:lang w:val="en-US"/>
              </w:rPr>
              <w:t>;</w:t>
            </w:r>
          </w:p>
          <w:p w14:paraId="65E88A7E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2515F12C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  <w:proofErr w:type="spellStart"/>
            <w:r w:rsidRPr="0079309A">
              <w:rPr>
                <w:lang w:val="en-US"/>
              </w:rPr>
              <w:t>Collections.sort</w:t>
            </w:r>
            <w:proofErr w:type="spellEnd"/>
            <w:r w:rsidRPr="0079309A">
              <w:rPr>
                <w:lang w:val="en-US"/>
              </w:rPr>
              <w:t>(</w:t>
            </w:r>
            <w:proofErr w:type="spellStart"/>
            <w:r w:rsidRPr="0079309A">
              <w:rPr>
                <w:lang w:val="en-US"/>
              </w:rPr>
              <w:t>returnlist</w:t>
            </w:r>
            <w:proofErr w:type="spellEnd"/>
            <w:r w:rsidRPr="0079309A">
              <w:rPr>
                <w:lang w:val="en-US"/>
              </w:rPr>
              <w:t xml:space="preserve">, new </w:t>
            </w:r>
            <w:proofErr w:type="spellStart"/>
            <w:r w:rsidRPr="0079309A">
              <w:rPr>
                <w:lang w:val="en-US"/>
              </w:rPr>
              <w:t>GrootteEnWaardeVergelijker</w:t>
            </w:r>
            <w:proofErr w:type="spellEnd"/>
            <w:r w:rsidRPr="0079309A">
              <w:rPr>
                <w:lang w:val="en-US"/>
              </w:rPr>
              <w:t>());</w:t>
            </w:r>
          </w:p>
          <w:p w14:paraId="55D1DFF4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6F896B9B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 xml:space="preserve">return </w:t>
            </w:r>
            <w:proofErr w:type="spellStart"/>
            <w:r w:rsidRPr="0079309A">
              <w:rPr>
                <w:lang w:val="en-US"/>
              </w:rPr>
              <w:t>returnlist</w:t>
            </w:r>
            <w:proofErr w:type="spellEnd"/>
            <w:r w:rsidRPr="0079309A">
              <w:rPr>
                <w:lang w:val="en-US"/>
              </w:rPr>
              <w:t>;</w:t>
            </w:r>
          </w:p>
          <w:p w14:paraId="05F1FC98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2F73FA42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}</w:t>
            </w:r>
          </w:p>
          <w:p w14:paraId="0F5481CF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</w:p>
          <w:p w14:paraId="38048EC8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  <w:t>public List&lt;</w:t>
            </w:r>
            <w:proofErr w:type="spellStart"/>
            <w:r w:rsidRPr="0079309A">
              <w:rPr>
                <w:lang w:val="en-US"/>
              </w:rPr>
              <w:t>Siertuinperceel</w:t>
            </w:r>
            <w:proofErr w:type="spellEnd"/>
            <w:r w:rsidRPr="0079309A">
              <w:rPr>
                <w:lang w:val="en-US"/>
              </w:rPr>
              <w:t xml:space="preserve">&gt; </w:t>
            </w:r>
            <w:proofErr w:type="spellStart"/>
            <w:r w:rsidRPr="0079309A">
              <w:rPr>
                <w:lang w:val="en-US"/>
              </w:rPr>
              <w:t>geefAlleSiertuinpercelen</w:t>
            </w:r>
            <w:proofErr w:type="spellEnd"/>
            <w:r w:rsidRPr="0079309A">
              <w:rPr>
                <w:lang w:val="en-US"/>
              </w:rPr>
              <w:t>() {</w:t>
            </w:r>
          </w:p>
          <w:p w14:paraId="21E66B6B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>List&lt;</w:t>
            </w:r>
            <w:proofErr w:type="spellStart"/>
            <w:r w:rsidRPr="0079309A">
              <w:rPr>
                <w:lang w:val="en-US"/>
              </w:rPr>
              <w:t>Siertuinperceel</w:t>
            </w:r>
            <w:proofErr w:type="spellEnd"/>
            <w:r w:rsidRPr="0079309A">
              <w:rPr>
                <w:lang w:val="en-US"/>
              </w:rPr>
              <w:t xml:space="preserve">&gt; list = new </w:t>
            </w:r>
            <w:proofErr w:type="spellStart"/>
            <w:r w:rsidRPr="0079309A">
              <w:rPr>
                <w:lang w:val="en-US"/>
              </w:rPr>
              <w:t>ArrayList</w:t>
            </w:r>
            <w:proofErr w:type="spellEnd"/>
            <w:r w:rsidRPr="0079309A">
              <w:rPr>
                <w:lang w:val="en-US"/>
              </w:rPr>
              <w:t>&lt;&gt;();</w:t>
            </w:r>
          </w:p>
          <w:p w14:paraId="1FB3BCC4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4D5D7D53" w14:textId="77777777" w:rsidR="0079309A" w:rsidRPr="0079309A" w:rsidRDefault="0079309A" w:rsidP="0079309A">
            <w:pPr>
              <w:pStyle w:val="Code"/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  <w:proofErr w:type="spellStart"/>
            <w:r w:rsidRPr="0079309A">
              <w:t>for</w:t>
            </w:r>
            <w:proofErr w:type="spellEnd"/>
            <w:r w:rsidRPr="0079309A">
              <w:t xml:space="preserve"> (Tuinperceel </w:t>
            </w:r>
            <w:proofErr w:type="spellStart"/>
            <w:r w:rsidRPr="0079309A">
              <w:t>tuinperceel</w:t>
            </w:r>
            <w:proofErr w:type="spellEnd"/>
            <w:r w:rsidRPr="0079309A">
              <w:t xml:space="preserve"> : tuinpercelen)</w:t>
            </w:r>
          </w:p>
          <w:p w14:paraId="169DB5FE" w14:textId="77777777" w:rsidR="0079309A" w:rsidRPr="0079309A" w:rsidRDefault="0079309A" w:rsidP="0079309A">
            <w:pPr>
              <w:pStyle w:val="Code"/>
            </w:pPr>
            <w:r w:rsidRPr="0079309A">
              <w:tab/>
            </w:r>
            <w:r w:rsidRPr="0079309A">
              <w:tab/>
            </w:r>
            <w:r w:rsidRPr="0079309A">
              <w:tab/>
            </w:r>
            <w:proofErr w:type="spellStart"/>
            <w:r w:rsidRPr="0079309A">
              <w:t>if</w:t>
            </w:r>
            <w:proofErr w:type="spellEnd"/>
            <w:r w:rsidRPr="0079309A">
              <w:t xml:space="preserve"> (tuinperceel </w:t>
            </w:r>
            <w:proofErr w:type="spellStart"/>
            <w:r w:rsidRPr="0079309A">
              <w:t>instanceof</w:t>
            </w:r>
            <w:proofErr w:type="spellEnd"/>
            <w:r w:rsidRPr="0079309A">
              <w:t xml:space="preserve"> Siertuinperceel)</w:t>
            </w:r>
          </w:p>
          <w:p w14:paraId="3B5B86C6" w14:textId="77777777" w:rsidR="0079309A" w:rsidRPr="0079309A" w:rsidRDefault="0079309A" w:rsidP="0079309A">
            <w:pPr>
              <w:pStyle w:val="Code"/>
            </w:pPr>
            <w:r w:rsidRPr="0079309A">
              <w:tab/>
            </w:r>
            <w:r w:rsidRPr="0079309A">
              <w:tab/>
            </w:r>
            <w:r w:rsidRPr="0079309A">
              <w:tab/>
            </w:r>
            <w:r w:rsidRPr="0079309A">
              <w:tab/>
            </w:r>
            <w:proofErr w:type="spellStart"/>
            <w:r w:rsidRPr="0079309A">
              <w:t>list.add</w:t>
            </w:r>
            <w:proofErr w:type="spellEnd"/>
            <w:r w:rsidRPr="0079309A">
              <w:t>((Siertuinperceel)tuinperceel);</w:t>
            </w:r>
          </w:p>
          <w:p w14:paraId="414E27EE" w14:textId="77777777" w:rsidR="0079309A" w:rsidRPr="0079309A" w:rsidRDefault="0079309A" w:rsidP="0079309A">
            <w:pPr>
              <w:pStyle w:val="Code"/>
            </w:pPr>
            <w:r w:rsidRPr="0079309A">
              <w:tab/>
            </w:r>
            <w:r w:rsidRPr="0079309A">
              <w:tab/>
            </w:r>
          </w:p>
          <w:p w14:paraId="6E5EB2AB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tab/>
            </w:r>
            <w:r w:rsidRPr="0079309A">
              <w:tab/>
            </w:r>
            <w:r w:rsidRPr="0079309A">
              <w:rPr>
                <w:lang w:val="en-US"/>
              </w:rPr>
              <w:t>return list;</w:t>
            </w:r>
          </w:p>
          <w:p w14:paraId="41F948D3" w14:textId="77777777" w:rsidR="0079309A" w:rsidRPr="0079309A" w:rsidRDefault="0079309A" w:rsidP="0079309A">
            <w:pPr>
              <w:pStyle w:val="Code"/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4BD233C7" w14:textId="136BA67D" w:rsidR="00E33732" w:rsidRDefault="0079309A" w:rsidP="0079309A">
            <w:pPr>
              <w:pStyle w:val="Code"/>
            </w:pPr>
            <w:r w:rsidRPr="0079309A">
              <w:rPr>
                <w:lang w:val="en-US"/>
              </w:rPr>
              <w:tab/>
              <w:t>}</w:t>
            </w:r>
          </w:p>
        </w:tc>
      </w:tr>
    </w:tbl>
    <w:p w14:paraId="6B6A08D3" w14:textId="58588061" w:rsidR="00022E61" w:rsidRDefault="00022E61" w:rsidP="006A72A2">
      <w:pPr>
        <w:pStyle w:val="Kop2"/>
      </w:pPr>
      <w:r w:rsidRPr="00B75CCF">
        <w:t xml:space="preserve">De klasse </w:t>
      </w:r>
      <w:proofErr w:type="spellStart"/>
      <w:r w:rsidRPr="00B75CCF">
        <w:t>DomeinController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0D6B4540" w14:textId="77777777" w:rsidTr="001E0674">
        <w:tc>
          <w:tcPr>
            <w:tcW w:w="9736" w:type="dxa"/>
          </w:tcPr>
          <w:p w14:paraId="747EDDBE" w14:textId="77777777" w:rsidR="00E33732" w:rsidRDefault="00E33732" w:rsidP="00E33732">
            <w:pPr>
              <w:pStyle w:val="Code"/>
            </w:pPr>
          </w:p>
          <w:p w14:paraId="0577B410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 xml:space="preserve">public class </w:t>
            </w:r>
            <w:proofErr w:type="spellStart"/>
            <w:r w:rsidRPr="0079309A">
              <w:rPr>
                <w:lang w:val="en-US"/>
              </w:rPr>
              <w:t>DomeinController</w:t>
            </w:r>
            <w:proofErr w:type="spellEnd"/>
            <w:r w:rsidRPr="0079309A">
              <w:rPr>
                <w:lang w:val="en-US"/>
              </w:rPr>
              <w:t xml:space="preserve"> {</w:t>
            </w:r>
          </w:p>
          <w:p w14:paraId="5C438A8D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 xml:space="preserve">private </w:t>
            </w:r>
            <w:proofErr w:type="spellStart"/>
            <w:r w:rsidRPr="0079309A">
              <w:rPr>
                <w:lang w:val="en-US"/>
              </w:rPr>
              <w:t>Tuin</w:t>
            </w:r>
            <w:proofErr w:type="spellEnd"/>
            <w:r w:rsidRPr="0079309A">
              <w:rPr>
                <w:lang w:val="en-US"/>
              </w:rPr>
              <w:t xml:space="preserve"> </w:t>
            </w:r>
            <w:proofErr w:type="spellStart"/>
            <w:r w:rsidRPr="0079309A">
              <w:rPr>
                <w:lang w:val="en-US"/>
              </w:rPr>
              <w:t>tuin</w:t>
            </w:r>
            <w:proofErr w:type="spellEnd"/>
            <w:r w:rsidRPr="0079309A">
              <w:rPr>
                <w:lang w:val="en-US"/>
              </w:rPr>
              <w:t>;</w:t>
            </w:r>
          </w:p>
          <w:p w14:paraId="26271AAA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</w:p>
          <w:p w14:paraId="4536C49F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 xml:space="preserve">public void </w:t>
            </w:r>
            <w:proofErr w:type="spellStart"/>
            <w:r w:rsidRPr="0079309A">
              <w:rPr>
                <w:lang w:val="en-US"/>
              </w:rPr>
              <w:t>maakTuin</w:t>
            </w:r>
            <w:proofErr w:type="spellEnd"/>
            <w:r w:rsidRPr="0079309A">
              <w:rPr>
                <w:lang w:val="en-US"/>
              </w:rPr>
              <w:t xml:space="preserve">(int id) throws </w:t>
            </w:r>
            <w:proofErr w:type="spellStart"/>
            <w:r w:rsidRPr="0079309A">
              <w:rPr>
                <w:lang w:val="en-US"/>
              </w:rPr>
              <w:t>BloemenperkException</w:t>
            </w:r>
            <w:proofErr w:type="spellEnd"/>
            <w:r w:rsidRPr="0079309A">
              <w:rPr>
                <w:lang w:val="en-US"/>
              </w:rPr>
              <w:t xml:space="preserve"> {</w:t>
            </w:r>
          </w:p>
          <w:p w14:paraId="6121F1EF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  <w:proofErr w:type="spellStart"/>
            <w:r w:rsidRPr="0079309A">
              <w:rPr>
                <w:lang w:val="en-US"/>
              </w:rPr>
              <w:t>tuin</w:t>
            </w:r>
            <w:proofErr w:type="spellEnd"/>
            <w:r w:rsidRPr="0079309A">
              <w:rPr>
                <w:lang w:val="en-US"/>
              </w:rPr>
              <w:t xml:space="preserve"> = new </w:t>
            </w:r>
            <w:proofErr w:type="spellStart"/>
            <w:r w:rsidRPr="0079309A">
              <w:rPr>
                <w:lang w:val="en-US"/>
              </w:rPr>
              <w:t>Tuin</w:t>
            </w:r>
            <w:proofErr w:type="spellEnd"/>
            <w:r w:rsidRPr="0079309A">
              <w:rPr>
                <w:lang w:val="en-US"/>
              </w:rPr>
              <w:t xml:space="preserve">(new </w:t>
            </w:r>
            <w:proofErr w:type="spellStart"/>
            <w:r w:rsidRPr="0079309A">
              <w:rPr>
                <w:lang w:val="en-US"/>
              </w:rPr>
              <w:t>TuinperceelRepository</w:t>
            </w:r>
            <w:proofErr w:type="spellEnd"/>
            <w:r w:rsidRPr="0079309A">
              <w:rPr>
                <w:lang w:val="en-US"/>
              </w:rPr>
              <w:t>().</w:t>
            </w:r>
            <w:proofErr w:type="spellStart"/>
            <w:r w:rsidRPr="0079309A">
              <w:rPr>
                <w:lang w:val="en-US"/>
              </w:rPr>
              <w:t>geefTuinpercelen</w:t>
            </w:r>
            <w:proofErr w:type="spellEnd"/>
            <w:r w:rsidRPr="0079309A">
              <w:rPr>
                <w:lang w:val="en-US"/>
              </w:rPr>
              <w:t>(id));</w:t>
            </w:r>
          </w:p>
          <w:p w14:paraId="6E4B466C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58D98CF4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>}</w:t>
            </w:r>
          </w:p>
          <w:p w14:paraId="2D013FE3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</w:p>
          <w:p w14:paraId="23FCB9BD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 xml:space="preserve">public String </w:t>
            </w:r>
            <w:proofErr w:type="spellStart"/>
            <w:r w:rsidRPr="0079309A">
              <w:rPr>
                <w:lang w:val="en-US"/>
              </w:rPr>
              <w:t>geefGesorteerdeTuinpercelen</w:t>
            </w:r>
            <w:proofErr w:type="spellEnd"/>
            <w:r w:rsidRPr="0079309A">
              <w:rPr>
                <w:lang w:val="en-US"/>
              </w:rPr>
              <w:t>() {</w:t>
            </w:r>
          </w:p>
          <w:p w14:paraId="316E4C12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6F692228" w14:textId="77777777" w:rsidR="0079309A" w:rsidRPr="0079309A" w:rsidRDefault="0079309A" w:rsidP="0079309A">
            <w:r w:rsidRPr="0079309A">
              <w:rPr>
                <w:lang w:val="en-US"/>
              </w:rPr>
              <w:lastRenderedPageBreak/>
              <w:tab/>
            </w:r>
            <w:r w:rsidRPr="0079309A">
              <w:rPr>
                <w:lang w:val="en-US"/>
              </w:rPr>
              <w:tab/>
            </w:r>
            <w:r w:rsidRPr="0079309A">
              <w:t xml:space="preserve">String lijst = </w:t>
            </w:r>
            <w:proofErr w:type="spellStart"/>
            <w:r w:rsidRPr="0079309A">
              <w:t>tuin.geefAlleTuinpercelenGesorteerd</w:t>
            </w:r>
            <w:proofErr w:type="spellEnd"/>
            <w:r w:rsidRPr="0079309A">
              <w:t xml:space="preserve">().stream().map(e-&gt; </w:t>
            </w:r>
            <w:proofErr w:type="spellStart"/>
            <w:r w:rsidRPr="0079309A">
              <w:t>String.format</w:t>
            </w:r>
            <w:proofErr w:type="spellEnd"/>
            <w:r w:rsidRPr="0079309A">
              <w:t>("%</w:t>
            </w:r>
            <w:proofErr w:type="spellStart"/>
            <w:r w:rsidRPr="0079309A">
              <w:t>s%n</w:t>
            </w:r>
            <w:proofErr w:type="spellEnd"/>
            <w:r w:rsidRPr="0079309A">
              <w:t xml:space="preserve">", </w:t>
            </w:r>
            <w:proofErr w:type="spellStart"/>
            <w:r w:rsidRPr="0079309A">
              <w:t>e.toString</w:t>
            </w:r>
            <w:proofErr w:type="spellEnd"/>
            <w:r w:rsidRPr="0079309A">
              <w:t>())).collect(</w:t>
            </w:r>
            <w:proofErr w:type="spellStart"/>
            <w:r w:rsidRPr="0079309A">
              <w:t>Collectors.joining</w:t>
            </w:r>
            <w:proofErr w:type="spellEnd"/>
            <w:r w:rsidRPr="0079309A">
              <w:t>(""));</w:t>
            </w:r>
          </w:p>
          <w:p w14:paraId="2F504DA5" w14:textId="77777777" w:rsidR="0079309A" w:rsidRPr="0079309A" w:rsidRDefault="0079309A" w:rsidP="0079309A">
            <w:r w:rsidRPr="0079309A">
              <w:tab/>
            </w:r>
            <w:r w:rsidRPr="0079309A">
              <w:tab/>
              <w:t xml:space="preserve">String output = </w:t>
            </w:r>
            <w:proofErr w:type="spellStart"/>
            <w:r w:rsidRPr="0079309A">
              <w:t>String.format</w:t>
            </w:r>
            <w:proofErr w:type="spellEnd"/>
            <w:r w:rsidRPr="0079309A">
              <w:t>("Alle tuinpercelen gesorteerd volgens grootte en waarde:%</w:t>
            </w:r>
            <w:proofErr w:type="spellStart"/>
            <w:r w:rsidRPr="0079309A">
              <w:t>n%s</w:t>
            </w:r>
            <w:proofErr w:type="spellEnd"/>
            <w:r w:rsidRPr="0079309A">
              <w:t>", lijst);</w:t>
            </w:r>
          </w:p>
          <w:p w14:paraId="36BF892F" w14:textId="77777777" w:rsidR="0079309A" w:rsidRPr="0079309A" w:rsidRDefault="0079309A" w:rsidP="0079309A">
            <w:r w:rsidRPr="0079309A">
              <w:tab/>
            </w:r>
            <w:r w:rsidRPr="0079309A">
              <w:tab/>
            </w:r>
          </w:p>
          <w:p w14:paraId="6CFEAC89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tab/>
            </w:r>
            <w:r w:rsidRPr="0079309A">
              <w:tab/>
            </w:r>
            <w:r w:rsidRPr="0079309A">
              <w:rPr>
                <w:lang w:val="en-US"/>
              </w:rPr>
              <w:t>return output;</w:t>
            </w:r>
          </w:p>
          <w:p w14:paraId="012DE328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>}</w:t>
            </w:r>
          </w:p>
          <w:p w14:paraId="587031D9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</w:p>
          <w:p w14:paraId="63353423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 xml:space="preserve">public String </w:t>
            </w:r>
            <w:proofErr w:type="spellStart"/>
            <w:r w:rsidRPr="0079309A">
              <w:rPr>
                <w:lang w:val="en-US"/>
              </w:rPr>
              <w:t>geefSiertuinpercelen</w:t>
            </w:r>
            <w:proofErr w:type="spellEnd"/>
            <w:r w:rsidRPr="0079309A">
              <w:rPr>
                <w:lang w:val="en-US"/>
              </w:rPr>
              <w:t>() {</w:t>
            </w:r>
          </w:p>
          <w:p w14:paraId="0B1E1403" w14:textId="77777777" w:rsidR="0079309A" w:rsidRPr="0079309A" w:rsidRDefault="0079309A" w:rsidP="0079309A"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  <w:r w:rsidRPr="0079309A">
              <w:t xml:space="preserve">String lijst = </w:t>
            </w:r>
            <w:proofErr w:type="spellStart"/>
            <w:r w:rsidRPr="0079309A">
              <w:t>tuin.geefAlleSiertuinpercelen</w:t>
            </w:r>
            <w:proofErr w:type="spellEnd"/>
            <w:r w:rsidRPr="0079309A">
              <w:t xml:space="preserve">().stream().map(e-&gt; </w:t>
            </w:r>
            <w:proofErr w:type="spellStart"/>
            <w:r w:rsidRPr="0079309A">
              <w:t>String.format</w:t>
            </w:r>
            <w:proofErr w:type="spellEnd"/>
            <w:r w:rsidRPr="0079309A">
              <w:t>("%</w:t>
            </w:r>
            <w:proofErr w:type="spellStart"/>
            <w:r w:rsidRPr="0079309A">
              <w:t>s%n</w:t>
            </w:r>
            <w:proofErr w:type="spellEnd"/>
            <w:r w:rsidRPr="0079309A">
              <w:t xml:space="preserve">", </w:t>
            </w:r>
            <w:proofErr w:type="spellStart"/>
            <w:r w:rsidRPr="0079309A">
              <w:t>e.toString</w:t>
            </w:r>
            <w:proofErr w:type="spellEnd"/>
            <w:r w:rsidRPr="0079309A">
              <w:t>())).collect(</w:t>
            </w:r>
            <w:proofErr w:type="spellStart"/>
            <w:r w:rsidRPr="0079309A">
              <w:t>Collectors.joining</w:t>
            </w:r>
            <w:proofErr w:type="spellEnd"/>
            <w:r w:rsidRPr="0079309A">
              <w:t>(""));</w:t>
            </w:r>
          </w:p>
          <w:p w14:paraId="1BF25CC8" w14:textId="77777777" w:rsidR="0079309A" w:rsidRPr="0079309A" w:rsidRDefault="0079309A" w:rsidP="0079309A">
            <w:r w:rsidRPr="0079309A">
              <w:tab/>
            </w:r>
            <w:r w:rsidRPr="0079309A">
              <w:tab/>
              <w:t xml:space="preserve">String output = </w:t>
            </w:r>
            <w:proofErr w:type="spellStart"/>
            <w:r w:rsidRPr="0079309A">
              <w:t>String.format</w:t>
            </w:r>
            <w:proofErr w:type="spellEnd"/>
            <w:r w:rsidRPr="0079309A">
              <w:t>("Alle siertuinpercelen:%</w:t>
            </w:r>
            <w:proofErr w:type="spellStart"/>
            <w:r w:rsidRPr="0079309A">
              <w:t>n%s</w:t>
            </w:r>
            <w:proofErr w:type="spellEnd"/>
            <w:r w:rsidRPr="0079309A">
              <w:t>", lijst);</w:t>
            </w:r>
          </w:p>
          <w:p w14:paraId="3BDE2625" w14:textId="77777777" w:rsidR="0079309A" w:rsidRPr="0079309A" w:rsidRDefault="0079309A" w:rsidP="0079309A">
            <w:r w:rsidRPr="0079309A">
              <w:tab/>
            </w:r>
            <w:r w:rsidRPr="0079309A">
              <w:tab/>
            </w:r>
          </w:p>
          <w:p w14:paraId="546A29D7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tab/>
            </w:r>
            <w:r w:rsidRPr="0079309A">
              <w:tab/>
            </w:r>
            <w:r w:rsidRPr="0079309A">
              <w:rPr>
                <w:lang w:val="en-US"/>
              </w:rPr>
              <w:t>return output;</w:t>
            </w:r>
          </w:p>
          <w:p w14:paraId="07D3F320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>}</w:t>
            </w:r>
          </w:p>
          <w:p w14:paraId="6922DA2E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</w:p>
          <w:p w14:paraId="79190274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 xml:space="preserve">public double </w:t>
            </w:r>
            <w:proofErr w:type="spellStart"/>
            <w:r w:rsidRPr="0079309A">
              <w:rPr>
                <w:lang w:val="en-US"/>
              </w:rPr>
              <w:t>geefOppervlakte</w:t>
            </w:r>
            <w:proofErr w:type="spellEnd"/>
            <w:r w:rsidRPr="0079309A">
              <w:rPr>
                <w:lang w:val="en-US"/>
              </w:rPr>
              <w:t xml:space="preserve">() { </w:t>
            </w:r>
          </w:p>
          <w:p w14:paraId="4F8023FC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01F16087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 xml:space="preserve">return </w:t>
            </w:r>
            <w:proofErr w:type="spellStart"/>
            <w:r w:rsidRPr="0079309A">
              <w:rPr>
                <w:lang w:val="en-US"/>
              </w:rPr>
              <w:t>tuin.geefOppervlakte</w:t>
            </w:r>
            <w:proofErr w:type="spellEnd"/>
            <w:r w:rsidRPr="0079309A">
              <w:rPr>
                <w:lang w:val="en-US"/>
              </w:rPr>
              <w:t>();</w:t>
            </w:r>
          </w:p>
          <w:p w14:paraId="2410D6B0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3508E7E5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  <w:t>}</w:t>
            </w:r>
          </w:p>
          <w:p w14:paraId="31B51163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</w:p>
          <w:p w14:paraId="0A68CA9A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 xml:space="preserve">public double </w:t>
            </w:r>
            <w:proofErr w:type="spellStart"/>
            <w:r w:rsidRPr="0079309A">
              <w:rPr>
                <w:lang w:val="en-US"/>
              </w:rPr>
              <w:t>geefVrijeOppervlakte</w:t>
            </w:r>
            <w:proofErr w:type="spellEnd"/>
            <w:r w:rsidRPr="0079309A">
              <w:rPr>
                <w:lang w:val="en-US"/>
              </w:rPr>
              <w:t xml:space="preserve">() { </w:t>
            </w:r>
          </w:p>
          <w:p w14:paraId="71311BEE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04097D30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  <w:t xml:space="preserve">return </w:t>
            </w:r>
            <w:proofErr w:type="spellStart"/>
            <w:r w:rsidRPr="0079309A">
              <w:rPr>
                <w:lang w:val="en-US"/>
              </w:rPr>
              <w:t>tuin.geefVrijeOppervlakte</w:t>
            </w:r>
            <w:proofErr w:type="spellEnd"/>
            <w:r w:rsidRPr="0079309A">
              <w:rPr>
                <w:lang w:val="en-US"/>
              </w:rPr>
              <w:t>();</w:t>
            </w:r>
          </w:p>
          <w:p w14:paraId="7B145A7F" w14:textId="77777777" w:rsidR="0079309A" w:rsidRPr="0079309A" w:rsidRDefault="0079309A" w:rsidP="0079309A">
            <w:pPr>
              <w:rPr>
                <w:lang w:val="en-US"/>
              </w:rPr>
            </w:pPr>
            <w:r w:rsidRPr="0079309A">
              <w:rPr>
                <w:lang w:val="en-US"/>
              </w:rPr>
              <w:tab/>
            </w:r>
            <w:r w:rsidRPr="0079309A">
              <w:rPr>
                <w:lang w:val="en-US"/>
              </w:rPr>
              <w:tab/>
            </w:r>
          </w:p>
          <w:p w14:paraId="503E9F1F" w14:textId="56E0C5F4" w:rsidR="00325C51" w:rsidRPr="00325C51" w:rsidRDefault="0079309A" w:rsidP="0079309A">
            <w:r w:rsidRPr="0079309A">
              <w:rPr>
                <w:lang w:val="en-US"/>
              </w:rPr>
              <w:tab/>
              <w:t>}</w:t>
            </w:r>
          </w:p>
        </w:tc>
      </w:tr>
    </w:tbl>
    <w:p w14:paraId="22144C7F" w14:textId="0E58BA57" w:rsidR="00022E61" w:rsidRDefault="00022E61" w:rsidP="006A72A2">
      <w:pPr>
        <w:pStyle w:val="Kop2"/>
      </w:pPr>
      <w:r w:rsidRPr="00B75CCF">
        <w:lastRenderedPageBreak/>
        <w:t xml:space="preserve">De klasse </w:t>
      </w:r>
      <w:proofErr w:type="spellStart"/>
      <w:r>
        <w:t>StartUp</w:t>
      </w:r>
      <w:proofErr w:type="spellEnd"/>
      <w:r w:rsidRPr="00B75CCF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07CCC696" w14:textId="77777777" w:rsidTr="001E0674">
        <w:tc>
          <w:tcPr>
            <w:tcW w:w="9736" w:type="dxa"/>
          </w:tcPr>
          <w:p w14:paraId="1F471DA3" w14:textId="77777777" w:rsidR="00325C51" w:rsidRPr="00325C51" w:rsidRDefault="00325C51" w:rsidP="00325C51">
            <w:pPr>
              <w:pStyle w:val="Code"/>
              <w:tabs>
                <w:tab w:val="left" w:pos="2160"/>
              </w:tabs>
              <w:rPr>
                <w:lang w:val="en-US"/>
              </w:rPr>
            </w:pPr>
            <w:r>
              <w:tab/>
            </w:r>
            <w:r w:rsidRPr="00325C51">
              <w:rPr>
                <w:lang w:val="en-US"/>
              </w:rPr>
              <w:t xml:space="preserve">public class </w:t>
            </w:r>
            <w:proofErr w:type="spellStart"/>
            <w:r w:rsidRPr="00325C51">
              <w:rPr>
                <w:lang w:val="en-US"/>
              </w:rPr>
              <w:t>StartUp</w:t>
            </w:r>
            <w:proofErr w:type="spellEnd"/>
            <w:r w:rsidRPr="00325C51">
              <w:rPr>
                <w:lang w:val="en-US"/>
              </w:rPr>
              <w:t xml:space="preserve"> {</w:t>
            </w:r>
          </w:p>
          <w:p w14:paraId="0648BA8E" w14:textId="77777777" w:rsidR="00325C51" w:rsidRPr="00325C51" w:rsidRDefault="00325C51" w:rsidP="00325C51">
            <w:pPr>
              <w:pStyle w:val="Code"/>
              <w:tabs>
                <w:tab w:val="left" w:pos="2160"/>
              </w:tabs>
              <w:rPr>
                <w:lang w:val="en-US"/>
              </w:rPr>
            </w:pPr>
          </w:p>
          <w:p w14:paraId="2F297FE0" w14:textId="77777777" w:rsidR="00325C51" w:rsidRPr="00325C51" w:rsidRDefault="00325C51" w:rsidP="00325C51">
            <w:pPr>
              <w:pStyle w:val="Code"/>
              <w:tabs>
                <w:tab w:val="left" w:pos="2160"/>
              </w:tabs>
              <w:rPr>
                <w:lang w:val="en-US"/>
              </w:rPr>
            </w:pPr>
            <w:r w:rsidRPr="00325C51">
              <w:rPr>
                <w:lang w:val="en-US"/>
              </w:rPr>
              <w:tab/>
              <w:t xml:space="preserve">public static void main(String[] </w:t>
            </w:r>
            <w:proofErr w:type="spellStart"/>
            <w:r w:rsidRPr="00325C51">
              <w:rPr>
                <w:lang w:val="en-US"/>
              </w:rPr>
              <w:t>args</w:t>
            </w:r>
            <w:proofErr w:type="spellEnd"/>
            <w:r w:rsidRPr="00325C51">
              <w:rPr>
                <w:lang w:val="en-US"/>
              </w:rPr>
              <w:t>) {</w:t>
            </w:r>
          </w:p>
          <w:p w14:paraId="661B873E" w14:textId="77777777" w:rsidR="00325C51" w:rsidRPr="00325C51" w:rsidRDefault="00325C51" w:rsidP="00325C51">
            <w:pPr>
              <w:pStyle w:val="Code"/>
              <w:tabs>
                <w:tab w:val="left" w:pos="2160"/>
              </w:tabs>
              <w:rPr>
                <w:lang w:val="en-US"/>
              </w:rPr>
            </w:pPr>
            <w:r w:rsidRPr="00325C51">
              <w:rPr>
                <w:lang w:val="en-US"/>
              </w:rPr>
              <w:tab/>
            </w:r>
            <w:r w:rsidRPr="00325C51">
              <w:rPr>
                <w:lang w:val="en-US"/>
              </w:rPr>
              <w:tab/>
              <w:t xml:space="preserve">new </w:t>
            </w:r>
            <w:proofErr w:type="spellStart"/>
            <w:r w:rsidRPr="00325C51">
              <w:rPr>
                <w:lang w:val="en-US"/>
              </w:rPr>
              <w:t>TuinApp</w:t>
            </w:r>
            <w:proofErr w:type="spellEnd"/>
            <w:r w:rsidRPr="00325C51">
              <w:rPr>
                <w:lang w:val="en-US"/>
              </w:rPr>
              <w:t xml:space="preserve">(new </w:t>
            </w:r>
            <w:proofErr w:type="spellStart"/>
            <w:r w:rsidRPr="00325C51">
              <w:rPr>
                <w:lang w:val="en-US"/>
              </w:rPr>
              <w:t>DomeinController</w:t>
            </w:r>
            <w:proofErr w:type="spellEnd"/>
            <w:r w:rsidRPr="00325C51">
              <w:rPr>
                <w:lang w:val="en-US"/>
              </w:rPr>
              <w:t>()).start();</w:t>
            </w:r>
          </w:p>
          <w:p w14:paraId="492051AE" w14:textId="77777777" w:rsidR="00325C51" w:rsidRPr="00325C51" w:rsidRDefault="00325C51" w:rsidP="00325C51">
            <w:pPr>
              <w:pStyle w:val="Code"/>
              <w:tabs>
                <w:tab w:val="left" w:pos="2160"/>
              </w:tabs>
              <w:rPr>
                <w:lang w:val="en-US"/>
              </w:rPr>
            </w:pPr>
          </w:p>
          <w:p w14:paraId="7E3D1147" w14:textId="77EA5939" w:rsidR="00E33732" w:rsidRDefault="00325C51" w:rsidP="00325C51">
            <w:pPr>
              <w:pStyle w:val="Code"/>
              <w:tabs>
                <w:tab w:val="left" w:pos="2160"/>
              </w:tabs>
            </w:pPr>
            <w:r w:rsidRPr="00325C51">
              <w:rPr>
                <w:lang w:val="en-US"/>
              </w:rPr>
              <w:tab/>
            </w:r>
            <w:r>
              <w:t>}</w:t>
            </w:r>
          </w:p>
        </w:tc>
      </w:tr>
    </w:tbl>
    <w:p w14:paraId="2C3C8901" w14:textId="4A4C25A6" w:rsidR="00022E61" w:rsidRDefault="00022E61" w:rsidP="006A72A2">
      <w:pPr>
        <w:pStyle w:val="Kop2"/>
      </w:pPr>
      <w:r w:rsidRPr="00B75CCF">
        <w:t xml:space="preserve">De klasse </w:t>
      </w:r>
      <w:proofErr w:type="spellStart"/>
      <w:r>
        <w:t>TuinApp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4E749950" w14:textId="77777777" w:rsidTr="001E0674">
        <w:tc>
          <w:tcPr>
            <w:tcW w:w="9736" w:type="dxa"/>
          </w:tcPr>
          <w:p w14:paraId="29E57567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>
              <w:tab/>
            </w:r>
            <w:r w:rsidRPr="002D1B6F">
              <w:rPr>
                <w:lang w:val="en-US"/>
              </w:rPr>
              <w:t xml:space="preserve">public class </w:t>
            </w:r>
            <w:proofErr w:type="spellStart"/>
            <w:r w:rsidRPr="002D1B6F">
              <w:rPr>
                <w:lang w:val="en-US"/>
              </w:rPr>
              <w:t>TuinApp</w:t>
            </w:r>
            <w:proofErr w:type="spellEnd"/>
            <w:r w:rsidRPr="002D1B6F">
              <w:rPr>
                <w:lang w:val="en-US"/>
              </w:rPr>
              <w:t xml:space="preserve"> {</w:t>
            </w:r>
          </w:p>
          <w:p w14:paraId="62D5C8C2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  <w:t xml:space="preserve">private </w:t>
            </w:r>
            <w:proofErr w:type="spellStart"/>
            <w:r w:rsidRPr="002D1B6F">
              <w:rPr>
                <w:lang w:val="en-US"/>
              </w:rPr>
              <w:t>DomeinController</w:t>
            </w:r>
            <w:proofErr w:type="spellEnd"/>
            <w:r w:rsidRPr="002D1B6F">
              <w:rPr>
                <w:lang w:val="en-US"/>
              </w:rPr>
              <w:t xml:space="preserve"> dc;</w:t>
            </w:r>
          </w:p>
          <w:p w14:paraId="3E839A3C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</w:p>
          <w:p w14:paraId="59C0CEE1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  <w:t xml:space="preserve">public </w:t>
            </w:r>
            <w:proofErr w:type="spellStart"/>
            <w:r w:rsidRPr="002D1B6F">
              <w:rPr>
                <w:lang w:val="en-US"/>
              </w:rPr>
              <w:t>TuinApp</w:t>
            </w:r>
            <w:proofErr w:type="spellEnd"/>
            <w:r w:rsidRPr="002D1B6F">
              <w:rPr>
                <w:lang w:val="en-US"/>
              </w:rPr>
              <w:t>(</w:t>
            </w:r>
            <w:proofErr w:type="spellStart"/>
            <w:r w:rsidRPr="002D1B6F">
              <w:rPr>
                <w:lang w:val="en-US"/>
              </w:rPr>
              <w:t>DomeinController</w:t>
            </w:r>
            <w:proofErr w:type="spellEnd"/>
            <w:r w:rsidRPr="002D1B6F">
              <w:rPr>
                <w:lang w:val="en-US"/>
              </w:rPr>
              <w:t xml:space="preserve"> dc) {</w:t>
            </w:r>
          </w:p>
          <w:p w14:paraId="54CD7AD5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super();</w:t>
            </w:r>
          </w:p>
          <w:p w14:paraId="69EE2933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2D1B6F">
              <w:rPr>
                <w:lang w:val="en-US"/>
              </w:rPr>
              <w:t>this.dc</w:t>
            </w:r>
            <w:proofErr w:type="spellEnd"/>
            <w:r w:rsidRPr="002D1B6F">
              <w:rPr>
                <w:lang w:val="en-US"/>
              </w:rPr>
              <w:t xml:space="preserve"> = dc;</w:t>
            </w:r>
          </w:p>
          <w:p w14:paraId="70AF71FA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  <w:t>}</w:t>
            </w:r>
          </w:p>
          <w:p w14:paraId="15B4659B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</w:p>
          <w:p w14:paraId="44AAA06F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  <w:t>public void start() {</w:t>
            </w:r>
          </w:p>
          <w:p w14:paraId="60D993D8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try {</w:t>
            </w:r>
          </w:p>
          <w:p w14:paraId="1609B74A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2D1B6F">
              <w:rPr>
                <w:lang w:val="en-US"/>
              </w:rPr>
              <w:t>dc.maakTuin</w:t>
            </w:r>
            <w:proofErr w:type="spellEnd"/>
            <w:r w:rsidRPr="002D1B6F">
              <w:rPr>
                <w:lang w:val="en-US"/>
              </w:rPr>
              <w:t>(1);</w:t>
            </w:r>
          </w:p>
          <w:p w14:paraId="0DC941FD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} catch (</w:t>
            </w:r>
            <w:proofErr w:type="spellStart"/>
            <w:r w:rsidRPr="002D1B6F">
              <w:rPr>
                <w:lang w:val="en-US"/>
              </w:rPr>
              <w:t>IllegalArgumentException</w:t>
            </w:r>
            <w:proofErr w:type="spellEnd"/>
            <w:r w:rsidRPr="002D1B6F">
              <w:rPr>
                <w:lang w:val="en-US"/>
              </w:rPr>
              <w:t xml:space="preserve"> e) {</w:t>
            </w:r>
          </w:p>
          <w:p w14:paraId="7CF551E9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F13C9E">
              <w:t>System.err.printf</w:t>
            </w:r>
            <w:proofErr w:type="spellEnd"/>
            <w:r w:rsidRPr="00F13C9E">
              <w:t xml:space="preserve">("Algemeen probleem: %s", </w:t>
            </w:r>
            <w:proofErr w:type="spellStart"/>
            <w:r w:rsidRPr="00F13C9E">
              <w:t>e.getMessage</w:t>
            </w:r>
            <w:proofErr w:type="spellEnd"/>
            <w:r w:rsidRPr="00F13C9E">
              <w:t>());</w:t>
            </w:r>
          </w:p>
          <w:p w14:paraId="6A545107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2D1B6F">
              <w:rPr>
                <w:lang w:val="en-US"/>
              </w:rPr>
              <w:t>System.exit</w:t>
            </w:r>
            <w:proofErr w:type="spellEnd"/>
            <w:r w:rsidRPr="002D1B6F">
              <w:rPr>
                <w:lang w:val="en-US"/>
              </w:rPr>
              <w:t>(1);</w:t>
            </w:r>
          </w:p>
          <w:p w14:paraId="3FB55D46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} catch (</w:t>
            </w:r>
            <w:proofErr w:type="spellStart"/>
            <w:r w:rsidRPr="002D1B6F">
              <w:rPr>
                <w:lang w:val="en-US"/>
              </w:rPr>
              <w:t>BloemenperkException</w:t>
            </w:r>
            <w:proofErr w:type="spellEnd"/>
            <w:r w:rsidRPr="002D1B6F">
              <w:rPr>
                <w:lang w:val="en-US"/>
              </w:rPr>
              <w:t xml:space="preserve"> e) {</w:t>
            </w:r>
          </w:p>
          <w:p w14:paraId="2BC81734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F13C9E">
              <w:t>System.err.printf</w:t>
            </w:r>
            <w:proofErr w:type="spellEnd"/>
            <w:r w:rsidRPr="00F13C9E">
              <w:t xml:space="preserve">("Probleem met bloemenperken: %s", </w:t>
            </w:r>
            <w:proofErr w:type="spellStart"/>
            <w:r w:rsidRPr="00F13C9E">
              <w:t>e.getMessage</w:t>
            </w:r>
            <w:proofErr w:type="spellEnd"/>
            <w:r w:rsidRPr="00F13C9E">
              <w:t>());</w:t>
            </w:r>
          </w:p>
          <w:p w14:paraId="362EF863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2D1B6F">
              <w:rPr>
                <w:lang w:val="en-US"/>
              </w:rPr>
              <w:t>System.exit</w:t>
            </w:r>
            <w:proofErr w:type="spellEnd"/>
            <w:r w:rsidRPr="002D1B6F">
              <w:rPr>
                <w:lang w:val="en-US"/>
              </w:rPr>
              <w:t>(1);</w:t>
            </w:r>
          </w:p>
          <w:p w14:paraId="42FBC748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} catch (</w:t>
            </w:r>
            <w:proofErr w:type="spellStart"/>
            <w:r w:rsidRPr="002D1B6F">
              <w:rPr>
                <w:lang w:val="en-US"/>
              </w:rPr>
              <w:t>ToestelException</w:t>
            </w:r>
            <w:proofErr w:type="spellEnd"/>
            <w:r w:rsidRPr="002D1B6F">
              <w:rPr>
                <w:lang w:val="en-US"/>
              </w:rPr>
              <w:t xml:space="preserve"> e) {</w:t>
            </w:r>
          </w:p>
          <w:p w14:paraId="5018DC6A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2D1B6F">
              <w:rPr>
                <w:lang w:val="en-US"/>
              </w:rPr>
              <w:lastRenderedPageBreak/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F13C9E">
              <w:t>System.err.printf</w:t>
            </w:r>
            <w:proofErr w:type="spellEnd"/>
            <w:r w:rsidRPr="00F13C9E">
              <w:t xml:space="preserve">("Probleem met toestellen: %s", </w:t>
            </w:r>
            <w:proofErr w:type="spellStart"/>
            <w:r w:rsidRPr="00F13C9E">
              <w:t>e.getMessage</w:t>
            </w:r>
            <w:proofErr w:type="spellEnd"/>
            <w:r w:rsidRPr="00F13C9E">
              <w:t>());</w:t>
            </w:r>
          </w:p>
          <w:p w14:paraId="64CC9E61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F13C9E">
              <w:t>System.exit</w:t>
            </w:r>
            <w:proofErr w:type="spellEnd"/>
            <w:r w:rsidRPr="00F13C9E">
              <w:t>(1);</w:t>
            </w:r>
          </w:p>
          <w:p w14:paraId="18E4E135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}</w:t>
            </w:r>
          </w:p>
          <w:p w14:paraId="1FA06C4C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</w:p>
          <w:p w14:paraId="6867625E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proofErr w:type="spellStart"/>
            <w:r w:rsidRPr="00F13C9E">
              <w:t>toonEnReageerOpMenu</w:t>
            </w:r>
            <w:proofErr w:type="spellEnd"/>
            <w:r w:rsidRPr="00F13C9E">
              <w:t>();</w:t>
            </w:r>
          </w:p>
          <w:p w14:paraId="6135AA48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  <w:t>}</w:t>
            </w:r>
          </w:p>
          <w:p w14:paraId="62D268D7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</w:p>
          <w:p w14:paraId="3D0CF465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  <w:t xml:space="preserve">private </w:t>
            </w:r>
            <w:proofErr w:type="spellStart"/>
            <w:r w:rsidRPr="00F13C9E">
              <w:t>void</w:t>
            </w:r>
            <w:proofErr w:type="spellEnd"/>
            <w:r w:rsidRPr="00F13C9E">
              <w:t xml:space="preserve"> </w:t>
            </w:r>
            <w:proofErr w:type="spellStart"/>
            <w:r w:rsidRPr="00F13C9E">
              <w:t>toonEnReageerOpMenu</w:t>
            </w:r>
            <w:proofErr w:type="spellEnd"/>
            <w:r w:rsidRPr="00F13C9E">
              <w:t>() {</w:t>
            </w:r>
          </w:p>
          <w:p w14:paraId="35089CEF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String[] keuzes = { "Toon alle siertuinpercelen", "Toon alle percelen gesorteerd op grootte en waarde",</w:t>
            </w:r>
          </w:p>
          <w:p w14:paraId="2679594A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r w:rsidRPr="00F13C9E">
              <w:tab/>
              <w:t>"Geef totale oppervlakte van de tuin", "Geef vrije oppervlakte in de tuin", "Stop" };</w:t>
            </w:r>
          </w:p>
          <w:p w14:paraId="186324E8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 xml:space="preserve">int keuze = </w:t>
            </w:r>
            <w:proofErr w:type="spellStart"/>
            <w:r w:rsidRPr="00F13C9E">
              <w:t>maakKeuzeUitMenu</w:t>
            </w:r>
            <w:proofErr w:type="spellEnd"/>
            <w:r w:rsidRPr="00F13C9E">
              <w:t>(keuzes);</w:t>
            </w:r>
          </w:p>
          <w:p w14:paraId="2E8B9486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switch (keuze) {</w:t>
            </w:r>
          </w:p>
          <w:p w14:paraId="3BCDB405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case 1:</w:t>
            </w:r>
          </w:p>
          <w:p w14:paraId="5D7FE766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F13C9E">
              <w:t>System.out.println</w:t>
            </w:r>
            <w:proofErr w:type="spellEnd"/>
            <w:r w:rsidRPr="00F13C9E">
              <w:t>("\</w:t>
            </w:r>
            <w:proofErr w:type="spellStart"/>
            <w:r w:rsidRPr="00F13C9E">
              <w:t>nAlle</w:t>
            </w:r>
            <w:proofErr w:type="spellEnd"/>
            <w:r w:rsidRPr="00F13C9E">
              <w:t xml:space="preserve"> siertuinpercelen:");</w:t>
            </w:r>
          </w:p>
          <w:p w14:paraId="0EDD2E1E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F13C9E">
              <w:t>System.out.println</w:t>
            </w:r>
            <w:proofErr w:type="spellEnd"/>
            <w:r w:rsidRPr="00F13C9E">
              <w:t>(</w:t>
            </w:r>
            <w:proofErr w:type="spellStart"/>
            <w:r w:rsidRPr="00F13C9E">
              <w:t>dc.geefSiertuinpercelen</w:t>
            </w:r>
            <w:proofErr w:type="spellEnd"/>
            <w:r w:rsidRPr="00F13C9E">
              <w:t>());</w:t>
            </w:r>
          </w:p>
          <w:p w14:paraId="563EE441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  <w:t>break;</w:t>
            </w:r>
          </w:p>
          <w:p w14:paraId="45C763A9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case 2:</w:t>
            </w:r>
          </w:p>
          <w:p w14:paraId="0D472044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F13C9E">
              <w:t>System.out.println</w:t>
            </w:r>
            <w:proofErr w:type="spellEnd"/>
            <w:r w:rsidRPr="00F13C9E">
              <w:t>("\</w:t>
            </w:r>
            <w:proofErr w:type="spellStart"/>
            <w:r w:rsidRPr="00F13C9E">
              <w:t>nAlle</w:t>
            </w:r>
            <w:proofErr w:type="spellEnd"/>
            <w:r w:rsidRPr="00F13C9E">
              <w:t xml:space="preserve"> tuinpercelen gesorteerd volgens grootte en waarde:");</w:t>
            </w:r>
          </w:p>
          <w:p w14:paraId="7CAD8A52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F13C9E">
              <w:t>System.out.println</w:t>
            </w:r>
            <w:proofErr w:type="spellEnd"/>
            <w:r w:rsidRPr="00F13C9E">
              <w:t>(</w:t>
            </w:r>
            <w:proofErr w:type="spellStart"/>
            <w:r w:rsidRPr="00F13C9E">
              <w:t>dc.geefGesorteerdeTuinpercelen</w:t>
            </w:r>
            <w:proofErr w:type="spellEnd"/>
            <w:r w:rsidRPr="00F13C9E">
              <w:t>());</w:t>
            </w:r>
          </w:p>
          <w:p w14:paraId="28A05FC8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  <w:t>break;</w:t>
            </w:r>
          </w:p>
          <w:p w14:paraId="2B873607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case 3:</w:t>
            </w:r>
          </w:p>
          <w:p w14:paraId="7D30711F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F13C9E">
              <w:t>System.out.printf</w:t>
            </w:r>
            <w:proofErr w:type="spellEnd"/>
            <w:r w:rsidRPr="00F13C9E">
              <w:t>("%</w:t>
            </w:r>
            <w:proofErr w:type="spellStart"/>
            <w:r w:rsidRPr="00F13C9E">
              <w:t>nDe</w:t>
            </w:r>
            <w:proofErr w:type="spellEnd"/>
            <w:r w:rsidRPr="00F13C9E">
              <w:t xml:space="preserve"> totale oppervlakte van de tuin is %.2f vierkante meter", </w:t>
            </w:r>
            <w:proofErr w:type="spellStart"/>
            <w:r w:rsidRPr="00F13C9E">
              <w:t>dc.geefOppervlakte</w:t>
            </w:r>
            <w:proofErr w:type="spellEnd"/>
            <w:r w:rsidRPr="00F13C9E">
              <w:t>());</w:t>
            </w:r>
          </w:p>
          <w:p w14:paraId="4670B683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  <w:t>break;</w:t>
            </w:r>
          </w:p>
          <w:p w14:paraId="6D1689FE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case 4:</w:t>
            </w:r>
          </w:p>
          <w:p w14:paraId="14B8BD47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F13C9E">
              <w:t>System.out.printf</w:t>
            </w:r>
            <w:proofErr w:type="spellEnd"/>
            <w:r w:rsidRPr="00F13C9E">
              <w:t>("%</w:t>
            </w:r>
            <w:proofErr w:type="spellStart"/>
            <w:r w:rsidRPr="00F13C9E">
              <w:t>nDe</w:t>
            </w:r>
            <w:proofErr w:type="spellEnd"/>
            <w:r w:rsidRPr="00F13C9E">
              <w:t xml:space="preserve"> vrije oppervlakte in de tuin is %.2f vierkante meter groot",</w:t>
            </w:r>
          </w:p>
          <w:p w14:paraId="0E4204C5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r w:rsidRPr="00F13C9E">
              <w:tab/>
            </w:r>
            <w:r w:rsidRPr="00F13C9E">
              <w:tab/>
            </w:r>
            <w:proofErr w:type="spellStart"/>
            <w:r w:rsidRPr="00F13C9E">
              <w:t>dc.geefVrijeOppervlakte</w:t>
            </w:r>
            <w:proofErr w:type="spellEnd"/>
            <w:r w:rsidRPr="00F13C9E">
              <w:t>());</w:t>
            </w:r>
          </w:p>
          <w:p w14:paraId="15BDA0FB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  <w:t>break;</w:t>
            </w:r>
          </w:p>
          <w:p w14:paraId="26D5857E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default:</w:t>
            </w:r>
          </w:p>
          <w:p w14:paraId="686EF11D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  <w:t>break;</w:t>
            </w:r>
          </w:p>
          <w:p w14:paraId="0324C42C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}</w:t>
            </w:r>
          </w:p>
          <w:p w14:paraId="34868F45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</w:p>
          <w:p w14:paraId="29332841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  <w:t>}</w:t>
            </w:r>
          </w:p>
          <w:p w14:paraId="2A9C1C75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</w:p>
          <w:p w14:paraId="41FC7BFC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  <w:t xml:space="preserve">private int </w:t>
            </w:r>
            <w:proofErr w:type="spellStart"/>
            <w:r w:rsidRPr="00F13C9E">
              <w:t>maakKeuzeUitMenu</w:t>
            </w:r>
            <w:proofErr w:type="spellEnd"/>
            <w:r w:rsidRPr="00F13C9E">
              <w:t>(String[] keuzes) {</w:t>
            </w:r>
          </w:p>
          <w:p w14:paraId="0E2D5754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</w:p>
          <w:p w14:paraId="7C7BF0C0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 xml:space="preserve">List&lt;String&gt; keuzelijst = new </w:t>
            </w:r>
            <w:proofErr w:type="spellStart"/>
            <w:r w:rsidRPr="00F13C9E">
              <w:t>ArrayList</w:t>
            </w:r>
            <w:proofErr w:type="spellEnd"/>
            <w:r w:rsidRPr="00F13C9E">
              <w:t>&lt;&gt;(</w:t>
            </w:r>
            <w:proofErr w:type="spellStart"/>
            <w:r w:rsidRPr="00F13C9E">
              <w:t>Arrays.asList</w:t>
            </w:r>
            <w:proofErr w:type="spellEnd"/>
            <w:r w:rsidRPr="00F13C9E">
              <w:t>(keuzes));</w:t>
            </w:r>
          </w:p>
          <w:p w14:paraId="39D001A4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</w:p>
          <w:p w14:paraId="7BDBCF36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  <w:t>String menu = "";</w:t>
            </w:r>
          </w:p>
          <w:p w14:paraId="3AA93444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</w:p>
          <w:p w14:paraId="0846F30B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proofErr w:type="spellStart"/>
            <w:r w:rsidRPr="00F13C9E">
              <w:t>for</w:t>
            </w:r>
            <w:proofErr w:type="spellEnd"/>
            <w:r w:rsidRPr="00F13C9E">
              <w:t xml:space="preserve"> (String </w:t>
            </w:r>
            <w:proofErr w:type="spellStart"/>
            <w:r w:rsidRPr="00F13C9E">
              <w:t>string</w:t>
            </w:r>
            <w:proofErr w:type="spellEnd"/>
            <w:r w:rsidRPr="00F13C9E">
              <w:t xml:space="preserve"> :keuzelijst)</w:t>
            </w:r>
          </w:p>
          <w:p w14:paraId="24E69469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  <w:r w:rsidRPr="00F13C9E">
              <w:tab/>
              <w:t xml:space="preserve">menu += </w:t>
            </w:r>
            <w:proofErr w:type="spellStart"/>
            <w:r w:rsidRPr="00F13C9E">
              <w:t>String.format</w:t>
            </w:r>
            <w:proofErr w:type="spellEnd"/>
            <w:r w:rsidRPr="00F13C9E">
              <w:t>("%s. %</w:t>
            </w:r>
            <w:proofErr w:type="spellStart"/>
            <w:r w:rsidRPr="00F13C9E">
              <w:t>s%n</w:t>
            </w:r>
            <w:proofErr w:type="spellEnd"/>
            <w:r w:rsidRPr="00F13C9E">
              <w:t xml:space="preserve">", </w:t>
            </w:r>
            <w:proofErr w:type="spellStart"/>
            <w:r w:rsidRPr="00F13C9E">
              <w:t>keuzelijst.indexOf</w:t>
            </w:r>
            <w:proofErr w:type="spellEnd"/>
            <w:r w:rsidRPr="00F13C9E">
              <w:t>(string)+1, string);</w:t>
            </w:r>
          </w:p>
          <w:p w14:paraId="3CD84873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F13C9E">
              <w:tab/>
            </w:r>
            <w:r w:rsidRPr="00F13C9E">
              <w:tab/>
            </w:r>
          </w:p>
          <w:p w14:paraId="5060487B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F13C9E">
              <w:tab/>
            </w:r>
            <w:r w:rsidRPr="00F13C9E">
              <w:tab/>
            </w:r>
            <w:r w:rsidRPr="002D1B6F">
              <w:rPr>
                <w:lang w:val="en-US"/>
              </w:rPr>
              <w:t xml:space="preserve">Scanner </w:t>
            </w:r>
            <w:proofErr w:type="spellStart"/>
            <w:r w:rsidRPr="002D1B6F">
              <w:rPr>
                <w:lang w:val="en-US"/>
              </w:rPr>
              <w:t>sc</w:t>
            </w:r>
            <w:proofErr w:type="spellEnd"/>
            <w:r w:rsidRPr="002D1B6F">
              <w:rPr>
                <w:lang w:val="en-US"/>
              </w:rPr>
              <w:t xml:space="preserve"> = new Scanner(System.in);</w:t>
            </w:r>
          </w:p>
          <w:p w14:paraId="18C97552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2D1B6F">
              <w:rPr>
                <w:lang w:val="en-US"/>
              </w:rPr>
              <w:t>boolean</w:t>
            </w:r>
            <w:proofErr w:type="spellEnd"/>
            <w:r w:rsidRPr="002D1B6F">
              <w:rPr>
                <w:lang w:val="en-US"/>
              </w:rPr>
              <w:t xml:space="preserve"> </w:t>
            </w:r>
            <w:proofErr w:type="spellStart"/>
            <w:r w:rsidRPr="002D1B6F">
              <w:rPr>
                <w:lang w:val="en-US"/>
              </w:rPr>
              <w:t>loopflag</w:t>
            </w:r>
            <w:proofErr w:type="spellEnd"/>
            <w:r w:rsidRPr="002D1B6F">
              <w:rPr>
                <w:lang w:val="en-US"/>
              </w:rPr>
              <w:t xml:space="preserve"> = true;</w:t>
            </w:r>
          </w:p>
          <w:p w14:paraId="03A68E14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</w:p>
          <w:p w14:paraId="27A54D17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int input = 0;</w:t>
            </w:r>
          </w:p>
          <w:p w14:paraId="0B8B2B33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</w:p>
          <w:p w14:paraId="7504EDB6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</w:p>
          <w:p w14:paraId="59204312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do {</w:t>
            </w:r>
          </w:p>
          <w:p w14:paraId="45B9EF5E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try {</w:t>
            </w:r>
          </w:p>
          <w:p w14:paraId="0920BD39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2D1B6F">
              <w:rPr>
                <w:lang w:val="en-US"/>
              </w:rPr>
              <w:t>System.out.println</w:t>
            </w:r>
            <w:proofErr w:type="spellEnd"/>
            <w:r w:rsidRPr="002D1B6F">
              <w:rPr>
                <w:lang w:val="en-US"/>
              </w:rPr>
              <w:t>(menu);</w:t>
            </w:r>
          </w:p>
          <w:p w14:paraId="4807DF8A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F13C9E">
              <w:t>System.out.println</w:t>
            </w:r>
            <w:proofErr w:type="spellEnd"/>
            <w:r w:rsidRPr="00F13C9E">
              <w:t>("Je keuze (1-5): ");</w:t>
            </w:r>
          </w:p>
          <w:p w14:paraId="711794EF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r w:rsidRPr="00F13C9E">
              <w:tab/>
            </w:r>
            <w:r w:rsidRPr="002D1B6F">
              <w:rPr>
                <w:lang w:val="en-US"/>
              </w:rPr>
              <w:t xml:space="preserve">input = </w:t>
            </w:r>
            <w:proofErr w:type="spellStart"/>
            <w:r w:rsidRPr="002D1B6F">
              <w:rPr>
                <w:lang w:val="en-US"/>
              </w:rPr>
              <w:t>sc.nextInt</w:t>
            </w:r>
            <w:proofErr w:type="spellEnd"/>
            <w:r w:rsidRPr="002D1B6F">
              <w:rPr>
                <w:lang w:val="en-US"/>
              </w:rPr>
              <w:t>();</w:t>
            </w:r>
          </w:p>
          <w:p w14:paraId="30B992EE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</w:p>
          <w:p w14:paraId="5A4682E9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if (input &lt; 1 || input &gt; 5)</w:t>
            </w:r>
          </w:p>
          <w:p w14:paraId="5E19054D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 xml:space="preserve">throw new </w:t>
            </w:r>
            <w:proofErr w:type="spellStart"/>
            <w:r w:rsidRPr="002D1B6F">
              <w:rPr>
                <w:lang w:val="en-US"/>
              </w:rPr>
              <w:t>IllegalArgumentException</w:t>
            </w:r>
            <w:proofErr w:type="spellEnd"/>
            <w:r w:rsidRPr="002D1B6F">
              <w:rPr>
                <w:lang w:val="en-US"/>
              </w:rPr>
              <w:t>();</w:t>
            </w:r>
          </w:p>
          <w:p w14:paraId="00ED40F4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</w:p>
          <w:p w14:paraId="28E18C49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else</w:t>
            </w:r>
          </w:p>
          <w:p w14:paraId="6FCF9679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2D1B6F">
              <w:rPr>
                <w:lang w:val="en-US"/>
              </w:rPr>
              <w:t>loopflag</w:t>
            </w:r>
            <w:proofErr w:type="spellEnd"/>
            <w:r w:rsidRPr="002D1B6F">
              <w:rPr>
                <w:lang w:val="en-US"/>
              </w:rPr>
              <w:t xml:space="preserve"> = false;</w:t>
            </w:r>
          </w:p>
          <w:p w14:paraId="09CC9004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</w:p>
          <w:p w14:paraId="07BDA27A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} catch (</w:t>
            </w:r>
            <w:proofErr w:type="spellStart"/>
            <w:r w:rsidRPr="002D1B6F">
              <w:rPr>
                <w:lang w:val="en-US"/>
              </w:rPr>
              <w:t>InputMismatchException</w:t>
            </w:r>
            <w:proofErr w:type="spellEnd"/>
            <w:r w:rsidRPr="002D1B6F">
              <w:rPr>
                <w:lang w:val="en-US"/>
              </w:rPr>
              <w:t xml:space="preserve"> e) {</w:t>
            </w:r>
          </w:p>
          <w:p w14:paraId="110EDE91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2D1B6F">
              <w:rPr>
                <w:lang w:val="en-US"/>
              </w:rPr>
              <w:t>System.out.println</w:t>
            </w:r>
            <w:proofErr w:type="spellEnd"/>
            <w:r w:rsidRPr="002D1B6F">
              <w:rPr>
                <w:lang w:val="en-US"/>
              </w:rPr>
              <w:t>("</w:t>
            </w:r>
            <w:proofErr w:type="spellStart"/>
            <w:r w:rsidRPr="002D1B6F">
              <w:rPr>
                <w:lang w:val="en-US"/>
              </w:rPr>
              <w:t>Geef</w:t>
            </w:r>
            <w:proofErr w:type="spellEnd"/>
            <w:r w:rsidRPr="002D1B6F">
              <w:rPr>
                <w:lang w:val="en-US"/>
              </w:rPr>
              <w:t xml:space="preserve"> </w:t>
            </w:r>
            <w:proofErr w:type="spellStart"/>
            <w:r w:rsidRPr="002D1B6F">
              <w:rPr>
                <w:lang w:val="en-US"/>
              </w:rPr>
              <w:t>een</w:t>
            </w:r>
            <w:proofErr w:type="spellEnd"/>
            <w:r w:rsidRPr="002D1B6F">
              <w:rPr>
                <w:lang w:val="en-US"/>
              </w:rPr>
              <w:t xml:space="preserve"> </w:t>
            </w:r>
            <w:proofErr w:type="spellStart"/>
            <w:r w:rsidRPr="002D1B6F">
              <w:rPr>
                <w:lang w:val="en-US"/>
              </w:rPr>
              <w:t>getal</w:t>
            </w:r>
            <w:proofErr w:type="spellEnd"/>
            <w:r w:rsidRPr="002D1B6F">
              <w:rPr>
                <w:lang w:val="en-US"/>
              </w:rPr>
              <w:t xml:space="preserve"> in!");</w:t>
            </w:r>
          </w:p>
          <w:p w14:paraId="027D15A7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2D1B6F">
              <w:rPr>
                <w:lang w:val="en-US"/>
              </w:rPr>
              <w:t>sc.next</w:t>
            </w:r>
            <w:proofErr w:type="spellEnd"/>
            <w:r w:rsidRPr="002D1B6F">
              <w:rPr>
                <w:lang w:val="en-US"/>
              </w:rPr>
              <w:t>();</w:t>
            </w:r>
          </w:p>
          <w:p w14:paraId="13B46B42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} catch (</w:t>
            </w:r>
            <w:proofErr w:type="spellStart"/>
            <w:r w:rsidRPr="002D1B6F">
              <w:rPr>
                <w:lang w:val="en-US"/>
              </w:rPr>
              <w:t>IllegalArgumentException</w:t>
            </w:r>
            <w:proofErr w:type="spellEnd"/>
            <w:r w:rsidRPr="002D1B6F">
              <w:rPr>
                <w:lang w:val="en-US"/>
              </w:rPr>
              <w:t xml:space="preserve"> e) {</w:t>
            </w:r>
          </w:p>
          <w:p w14:paraId="0B837050" w14:textId="77777777" w:rsidR="002D1B6F" w:rsidRPr="00F13C9E" w:rsidRDefault="002D1B6F" w:rsidP="002D1B6F">
            <w:pPr>
              <w:pStyle w:val="Code"/>
              <w:tabs>
                <w:tab w:val="left" w:pos="3360"/>
              </w:tabs>
            </w:pPr>
            <w:r w:rsidRPr="002D1B6F">
              <w:rPr>
                <w:lang w:val="en-US"/>
              </w:rPr>
              <w:lastRenderedPageBreak/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  <w:proofErr w:type="spellStart"/>
            <w:r w:rsidRPr="00F13C9E">
              <w:t>System.out.println</w:t>
            </w:r>
            <w:proofErr w:type="spellEnd"/>
            <w:r w:rsidRPr="00F13C9E">
              <w:t>("Geef een getal tussen 1 en 5.");</w:t>
            </w:r>
          </w:p>
          <w:p w14:paraId="4C78736B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F13C9E">
              <w:tab/>
            </w:r>
            <w:r w:rsidRPr="00F13C9E">
              <w:tab/>
            </w:r>
            <w:r w:rsidRPr="00F13C9E">
              <w:tab/>
            </w:r>
            <w:r w:rsidRPr="002D1B6F">
              <w:rPr>
                <w:lang w:val="en-US"/>
              </w:rPr>
              <w:t xml:space="preserve">} </w:t>
            </w:r>
          </w:p>
          <w:p w14:paraId="43F0BF37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} while (</w:t>
            </w:r>
            <w:proofErr w:type="spellStart"/>
            <w:r w:rsidRPr="002D1B6F">
              <w:rPr>
                <w:lang w:val="en-US"/>
              </w:rPr>
              <w:t>loopflag</w:t>
            </w:r>
            <w:proofErr w:type="spellEnd"/>
            <w:r w:rsidRPr="002D1B6F">
              <w:rPr>
                <w:lang w:val="en-US"/>
              </w:rPr>
              <w:t>);</w:t>
            </w:r>
          </w:p>
          <w:p w14:paraId="05E477AD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</w:r>
          </w:p>
          <w:p w14:paraId="28CFE165" w14:textId="77777777" w:rsidR="002D1B6F" w:rsidRPr="002D1B6F" w:rsidRDefault="002D1B6F" w:rsidP="002D1B6F">
            <w:pPr>
              <w:pStyle w:val="Code"/>
              <w:tabs>
                <w:tab w:val="left" w:pos="3360"/>
              </w:tabs>
              <w:rPr>
                <w:lang w:val="en-US"/>
              </w:rPr>
            </w:pPr>
            <w:r w:rsidRPr="002D1B6F">
              <w:rPr>
                <w:lang w:val="en-US"/>
              </w:rPr>
              <w:tab/>
            </w:r>
            <w:r w:rsidRPr="002D1B6F">
              <w:rPr>
                <w:lang w:val="en-US"/>
              </w:rPr>
              <w:tab/>
              <w:t>return input;</w:t>
            </w:r>
          </w:p>
          <w:p w14:paraId="43DB4861" w14:textId="4A06A659" w:rsidR="00E33732" w:rsidRDefault="002D1B6F" w:rsidP="002D1B6F">
            <w:pPr>
              <w:pStyle w:val="Code"/>
              <w:tabs>
                <w:tab w:val="left" w:pos="3360"/>
              </w:tabs>
            </w:pPr>
            <w:r w:rsidRPr="002D1B6F">
              <w:rPr>
                <w:lang w:val="en-US"/>
              </w:rPr>
              <w:tab/>
              <w:t>}</w:t>
            </w:r>
          </w:p>
        </w:tc>
      </w:tr>
    </w:tbl>
    <w:p w14:paraId="375F46CC" w14:textId="77777777" w:rsidR="00022E61" w:rsidRDefault="00022E61" w:rsidP="00022E61">
      <w:pPr>
        <w:rPr>
          <w:rFonts w:eastAsiaTheme="majorEastAsia" w:cstheme="majorBidi"/>
          <w:b/>
          <w:sz w:val="24"/>
        </w:rPr>
      </w:pPr>
      <w:r>
        <w:lastRenderedPageBreak/>
        <w:br w:type="page"/>
      </w:r>
    </w:p>
    <w:p w14:paraId="2125D80C" w14:textId="6F67D098" w:rsidR="00F51132" w:rsidRPr="00F879FA" w:rsidRDefault="00F51132" w:rsidP="00F5113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BECF6" w:themeFill="accent1" w:themeFillTint="33"/>
        <w:tabs>
          <w:tab w:val="right" w:pos="9746"/>
        </w:tabs>
        <w:spacing w:before="120" w:after="120"/>
        <w:rPr>
          <w:b/>
        </w:rPr>
      </w:pPr>
      <w:r w:rsidRPr="00F879FA">
        <w:rPr>
          <w:b/>
        </w:rPr>
        <w:lastRenderedPageBreak/>
        <w:t xml:space="preserve">Vraag </w:t>
      </w:r>
      <w:r>
        <w:rPr>
          <w:b/>
        </w:rPr>
        <w:t>2</w:t>
      </w:r>
      <w:r w:rsidRPr="00F879FA">
        <w:rPr>
          <w:b/>
        </w:rPr>
        <w:t xml:space="preserve">. </w:t>
      </w:r>
      <w:r>
        <w:rPr>
          <w:b/>
        </w:rPr>
        <w:tab/>
      </w:r>
    </w:p>
    <w:p w14:paraId="0A604C7A" w14:textId="7704C001" w:rsidR="00AA1E85" w:rsidRPr="00AA1E85" w:rsidRDefault="00E83DBA" w:rsidP="006A72A2">
      <w:pPr>
        <w:pStyle w:val="Kop2"/>
        <w:numPr>
          <w:ilvl w:val="0"/>
          <w:numId w:val="29"/>
        </w:numPr>
      </w:pPr>
      <w:r>
        <w:t xml:space="preserve">De klasse </w:t>
      </w:r>
      <w:proofErr w:type="spellStart"/>
      <w:r>
        <w:t>UitgaveRepository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2688B5D0" w14:textId="77777777" w:rsidTr="001E0674">
        <w:tc>
          <w:tcPr>
            <w:tcW w:w="9736" w:type="dxa"/>
          </w:tcPr>
          <w:p w14:paraId="43E83E3F" w14:textId="77777777" w:rsidR="00F13C9E" w:rsidRDefault="00F13C9E" w:rsidP="00F13C9E">
            <w:pPr>
              <w:pStyle w:val="Code"/>
            </w:pPr>
            <w:r>
              <w:t xml:space="preserve">public class </w:t>
            </w:r>
            <w:proofErr w:type="spellStart"/>
            <w:r>
              <w:t>UitgaveRepository</w:t>
            </w:r>
            <w:proofErr w:type="spellEnd"/>
            <w:r>
              <w:t xml:space="preserve"> {</w:t>
            </w:r>
          </w:p>
          <w:p w14:paraId="3FA8E2A2" w14:textId="77777777" w:rsidR="00F13C9E" w:rsidRDefault="00F13C9E" w:rsidP="00F13C9E">
            <w:pPr>
              <w:pStyle w:val="Code"/>
            </w:pPr>
          </w:p>
          <w:p w14:paraId="4D0B4255" w14:textId="77777777" w:rsidR="00F13C9E" w:rsidRDefault="00F13C9E" w:rsidP="00F13C9E">
            <w:pPr>
              <w:pStyle w:val="Code"/>
            </w:pPr>
            <w:r>
              <w:tab/>
              <w:t xml:space="preserve">private List&lt;Uitgave&gt; </w:t>
            </w:r>
            <w:proofErr w:type="spellStart"/>
            <w:r>
              <w:t>uitgaveLijst</w:t>
            </w:r>
            <w:proofErr w:type="spellEnd"/>
            <w:r>
              <w:t>;</w:t>
            </w:r>
          </w:p>
          <w:p w14:paraId="43FC9CC8" w14:textId="77777777" w:rsidR="00F13C9E" w:rsidRDefault="00F13C9E" w:rsidP="00F13C9E">
            <w:pPr>
              <w:pStyle w:val="Code"/>
            </w:pPr>
            <w:r>
              <w:tab/>
              <w:t xml:space="preserve">private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UitgaveMapper</w:t>
            </w:r>
            <w:proofErr w:type="spellEnd"/>
            <w:r>
              <w:t xml:space="preserve"> </w:t>
            </w:r>
            <w:proofErr w:type="spellStart"/>
            <w:r>
              <w:t>uitgaveMapper</w:t>
            </w:r>
            <w:proofErr w:type="spellEnd"/>
            <w:r>
              <w:t>;</w:t>
            </w:r>
          </w:p>
          <w:p w14:paraId="4D177FB2" w14:textId="77777777" w:rsidR="00F13C9E" w:rsidRDefault="00F13C9E" w:rsidP="00F13C9E">
            <w:pPr>
              <w:pStyle w:val="Code"/>
            </w:pPr>
          </w:p>
          <w:p w14:paraId="198A9DBE" w14:textId="77777777" w:rsidR="00F13C9E" w:rsidRDefault="00F13C9E" w:rsidP="00F13C9E">
            <w:pPr>
              <w:pStyle w:val="Code"/>
            </w:pPr>
            <w:r>
              <w:tab/>
              <w:t xml:space="preserve">public </w:t>
            </w:r>
            <w:proofErr w:type="spellStart"/>
            <w:r>
              <w:t>UitgaveRepository</w:t>
            </w:r>
            <w:proofErr w:type="spellEnd"/>
            <w:r>
              <w:t>() {</w:t>
            </w:r>
          </w:p>
          <w:p w14:paraId="75D23FD6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uitgaveMapper</w:t>
            </w:r>
            <w:proofErr w:type="spellEnd"/>
            <w:r>
              <w:t xml:space="preserve"> = new </w:t>
            </w:r>
            <w:proofErr w:type="spellStart"/>
            <w:r>
              <w:t>UitgaveMapper</w:t>
            </w:r>
            <w:proofErr w:type="spellEnd"/>
            <w:r>
              <w:t>();</w:t>
            </w:r>
          </w:p>
          <w:p w14:paraId="1DE7EF54" w14:textId="77777777" w:rsidR="00F13C9E" w:rsidRDefault="00F13C9E" w:rsidP="00F13C9E">
            <w:pPr>
              <w:pStyle w:val="Code"/>
            </w:pPr>
          </w:p>
          <w:p w14:paraId="65D52349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>// Maak een lijst van Uitgave objecten aan op basis van</w:t>
            </w:r>
          </w:p>
          <w:p w14:paraId="3CB78315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// de elementen vanuit de </w:t>
            </w:r>
            <w:proofErr w:type="spellStart"/>
            <w:r>
              <w:t>mapper</w:t>
            </w:r>
            <w:proofErr w:type="spellEnd"/>
            <w:r>
              <w:t xml:space="preserve"> (</w:t>
            </w:r>
            <w:proofErr w:type="spellStart"/>
            <w:r>
              <w:t>uitgaveMapper.geefUitgaven</w:t>
            </w:r>
            <w:proofErr w:type="spellEnd"/>
            <w:r>
              <w:t>())</w:t>
            </w:r>
          </w:p>
          <w:p w14:paraId="672C951E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// Deze lijst van Uitgave objecten MOET </w:t>
            </w:r>
            <w:proofErr w:type="spellStart"/>
            <w:r>
              <w:t>uitbreidbaar</w:t>
            </w:r>
            <w:proofErr w:type="spellEnd"/>
            <w:r>
              <w:t xml:space="preserve"> zijn.</w:t>
            </w:r>
          </w:p>
          <w:p w14:paraId="34618D98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uitgaveLijst</w:t>
            </w:r>
            <w:proofErr w:type="spellEnd"/>
            <w:r>
              <w:t xml:space="preserve"> =  new </w:t>
            </w:r>
            <w:proofErr w:type="spellStart"/>
            <w:r>
              <w:t>ArrayList</w:t>
            </w:r>
            <w:proofErr w:type="spellEnd"/>
            <w:r>
              <w:t>&lt;&gt;(</w:t>
            </w:r>
            <w:proofErr w:type="spellStart"/>
            <w:r>
              <w:t>Arrays.asList</w:t>
            </w:r>
            <w:proofErr w:type="spellEnd"/>
            <w:r>
              <w:t>(</w:t>
            </w:r>
            <w:proofErr w:type="spellStart"/>
            <w:r>
              <w:t>uitgaveMapper.geefUitgaven</w:t>
            </w:r>
            <w:proofErr w:type="spellEnd"/>
            <w:r>
              <w:t>()));</w:t>
            </w:r>
          </w:p>
          <w:p w14:paraId="1D81D710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1924484C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// Sorteer hier de </w:t>
            </w:r>
            <w:proofErr w:type="spellStart"/>
            <w:r>
              <w:t>uitgaveLijst</w:t>
            </w:r>
            <w:proofErr w:type="spellEnd"/>
            <w:r>
              <w:t xml:space="preserve"> volgens 'natuurlijke orde' (= volgens het jaar, oud naar nieuw) </w:t>
            </w:r>
          </w:p>
          <w:p w14:paraId="1FF64A07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// (--&gt; hiervoor dien je ook </w:t>
            </w:r>
            <w:proofErr w:type="spellStart"/>
            <w:r>
              <w:t>ook</w:t>
            </w:r>
            <w:proofErr w:type="spellEnd"/>
            <w:r>
              <w:t xml:space="preserve"> de klasse Uitgave aan te passen).</w:t>
            </w:r>
          </w:p>
          <w:p w14:paraId="4682ADC8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1E51B730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uitgaveLijst</w:t>
            </w:r>
            <w:proofErr w:type="spellEnd"/>
            <w:r>
              <w:t xml:space="preserve"> = </w:t>
            </w:r>
            <w:proofErr w:type="spellStart"/>
            <w:r>
              <w:t>uitgaveLijst.stream</w:t>
            </w:r>
            <w:proofErr w:type="spellEnd"/>
            <w:r>
              <w:t>().</w:t>
            </w:r>
            <w:proofErr w:type="spellStart"/>
            <w:r>
              <w:t>sorted</w:t>
            </w:r>
            <w:proofErr w:type="spellEnd"/>
            <w:r>
              <w:t>().collect(</w:t>
            </w:r>
            <w:proofErr w:type="spellStart"/>
            <w:r>
              <w:t>Collectors.toList</w:t>
            </w:r>
            <w:proofErr w:type="spellEnd"/>
            <w:r>
              <w:t>());</w:t>
            </w:r>
          </w:p>
          <w:p w14:paraId="3FED64A2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113A7D89" w14:textId="77777777" w:rsidR="00F13C9E" w:rsidRDefault="00F13C9E" w:rsidP="00F13C9E">
            <w:pPr>
              <w:pStyle w:val="Code"/>
            </w:pPr>
            <w:r>
              <w:tab/>
              <w:t>}</w:t>
            </w:r>
          </w:p>
          <w:p w14:paraId="0BEEACB7" w14:textId="77777777" w:rsidR="00F13C9E" w:rsidRDefault="00F13C9E" w:rsidP="00F13C9E">
            <w:pPr>
              <w:pStyle w:val="Code"/>
            </w:pPr>
          </w:p>
          <w:p w14:paraId="5E64A7F1" w14:textId="77777777" w:rsidR="00F13C9E" w:rsidRDefault="00F13C9E" w:rsidP="00F13C9E">
            <w:pPr>
              <w:pStyle w:val="Code"/>
            </w:pPr>
            <w:r>
              <w:tab/>
              <w:t xml:space="preserve">public List&lt;Uitgave&gt; </w:t>
            </w:r>
            <w:proofErr w:type="spellStart"/>
            <w:r>
              <w:t>getUitgaveLijst</w:t>
            </w:r>
            <w:proofErr w:type="spellEnd"/>
            <w:r>
              <w:t>() {</w:t>
            </w:r>
          </w:p>
          <w:p w14:paraId="568BC2FC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uitgaveLijst</w:t>
            </w:r>
            <w:proofErr w:type="spellEnd"/>
            <w:r>
              <w:t>;</w:t>
            </w:r>
          </w:p>
          <w:p w14:paraId="4AC40FBE" w14:textId="77777777" w:rsidR="00F13C9E" w:rsidRDefault="00F13C9E" w:rsidP="00F13C9E">
            <w:pPr>
              <w:pStyle w:val="Code"/>
            </w:pPr>
            <w:r>
              <w:tab/>
              <w:t>}</w:t>
            </w:r>
          </w:p>
          <w:p w14:paraId="5E9CCFD4" w14:textId="77777777" w:rsidR="00F13C9E" w:rsidRDefault="00F13C9E" w:rsidP="00F13C9E">
            <w:pPr>
              <w:pStyle w:val="Code"/>
            </w:pPr>
            <w:r>
              <w:tab/>
            </w:r>
          </w:p>
          <w:p w14:paraId="40DDCFC2" w14:textId="77777777" w:rsidR="00F13C9E" w:rsidRDefault="00F13C9E" w:rsidP="00F13C9E">
            <w:pPr>
              <w:pStyle w:val="Code"/>
            </w:pPr>
            <w:r>
              <w:tab/>
              <w:t>// Geef een gesorteerde lijst van de uitgaven terug,</w:t>
            </w:r>
          </w:p>
          <w:p w14:paraId="187813DB" w14:textId="77777777" w:rsidR="00F13C9E" w:rsidRDefault="00F13C9E" w:rsidP="00F13C9E">
            <w:pPr>
              <w:pStyle w:val="Code"/>
            </w:pPr>
            <w:r>
              <w:tab/>
              <w:t>// alfabetisch gesorteerd op titel en bij gelijke titel op categorie.</w:t>
            </w:r>
          </w:p>
          <w:p w14:paraId="519E6BE2" w14:textId="77777777" w:rsidR="00F13C9E" w:rsidRDefault="00F13C9E" w:rsidP="00F13C9E">
            <w:pPr>
              <w:pStyle w:val="Code"/>
            </w:pPr>
            <w:r>
              <w:tab/>
              <w:t xml:space="preserve">public List&lt;Uitgave&gt; </w:t>
            </w:r>
            <w:proofErr w:type="spellStart"/>
            <w:r>
              <w:t>geefGeordendOpTitelCategorie</w:t>
            </w:r>
            <w:proofErr w:type="spellEnd"/>
            <w:r>
              <w:t>() {</w:t>
            </w:r>
          </w:p>
          <w:p w14:paraId="459DA733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4C243129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Comparator&lt;Uitgave&gt; </w:t>
            </w:r>
            <w:proofErr w:type="spellStart"/>
            <w:r>
              <w:t>comp</w:t>
            </w:r>
            <w:proofErr w:type="spellEnd"/>
            <w:r>
              <w:t xml:space="preserve"> = new Comparator&lt;Uitgave&gt;() {</w:t>
            </w:r>
          </w:p>
          <w:p w14:paraId="237EBF5F" w14:textId="77777777" w:rsidR="00F13C9E" w:rsidRDefault="00F13C9E" w:rsidP="00F13C9E">
            <w:pPr>
              <w:pStyle w:val="Code"/>
            </w:pPr>
          </w:p>
          <w:p w14:paraId="5080724F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  <w:r>
              <w:tab/>
              <w:t>@Override</w:t>
            </w:r>
          </w:p>
          <w:p w14:paraId="6AAE0F86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  <w:r>
              <w:tab/>
              <w:t xml:space="preserve">public int </w:t>
            </w:r>
            <w:proofErr w:type="spellStart"/>
            <w:r>
              <w:t>compare</w:t>
            </w:r>
            <w:proofErr w:type="spellEnd"/>
            <w:r>
              <w:t>(Uitgave o1, Uitgave o2) {</w:t>
            </w:r>
          </w:p>
          <w:p w14:paraId="329664D1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(o1.getTitel().</w:t>
            </w:r>
            <w:proofErr w:type="spellStart"/>
            <w:r>
              <w:t>compareTo</w:t>
            </w:r>
            <w:proofErr w:type="spellEnd"/>
            <w:r>
              <w:t>(o2.getTitel()) ==0)</w:t>
            </w:r>
          </w:p>
          <w:p w14:paraId="4EA6774C" w14:textId="77777777" w:rsidR="00F13C9E" w:rsidRPr="00F13C9E" w:rsidRDefault="00F13C9E" w:rsidP="00F13C9E">
            <w:pPr>
              <w:pStyle w:val="Code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13C9E">
              <w:rPr>
                <w:lang w:val="en-US"/>
              </w:rPr>
              <w:t>return o1.getCategorie().</w:t>
            </w:r>
            <w:proofErr w:type="spellStart"/>
            <w:r w:rsidRPr="00F13C9E">
              <w:rPr>
                <w:lang w:val="en-US"/>
              </w:rPr>
              <w:t>compareTo</w:t>
            </w:r>
            <w:proofErr w:type="spellEnd"/>
            <w:r w:rsidRPr="00F13C9E">
              <w:rPr>
                <w:lang w:val="en-US"/>
              </w:rPr>
              <w:t>(o2.getCategorie());</w:t>
            </w:r>
          </w:p>
          <w:p w14:paraId="633B827D" w14:textId="77777777" w:rsidR="00F13C9E" w:rsidRPr="00F13C9E" w:rsidRDefault="00F13C9E" w:rsidP="00F13C9E">
            <w:pPr>
              <w:pStyle w:val="Code"/>
              <w:rPr>
                <w:lang w:val="en-US"/>
              </w:rPr>
            </w:pP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  <w:t>else return o1.getTitel().</w:t>
            </w:r>
            <w:proofErr w:type="spellStart"/>
            <w:r w:rsidRPr="00F13C9E">
              <w:rPr>
                <w:lang w:val="en-US"/>
              </w:rPr>
              <w:t>compareTo</w:t>
            </w:r>
            <w:proofErr w:type="spellEnd"/>
            <w:r w:rsidRPr="00F13C9E">
              <w:rPr>
                <w:lang w:val="en-US"/>
              </w:rPr>
              <w:t>(o2.getTitel());</w:t>
            </w:r>
          </w:p>
          <w:p w14:paraId="7D09D41E" w14:textId="77777777" w:rsidR="00F13C9E" w:rsidRPr="00F13C9E" w:rsidRDefault="00F13C9E" w:rsidP="00F13C9E">
            <w:pPr>
              <w:pStyle w:val="Code"/>
              <w:rPr>
                <w:lang w:val="en-US"/>
              </w:rPr>
            </w:pP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  <w:t>}</w:t>
            </w:r>
          </w:p>
          <w:p w14:paraId="7D1B7383" w14:textId="77777777" w:rsidR="00F13C9E" w:rsidRPr="00F13C9E" w:rsidRDefault="00F13C9E" w:rsidP="00F13C9E">
            <w:pPr>
              <w:pStyle w:val="Code"/>
              <w:rPr>
                <w:lang w:val="en-US"/>
              </w:rPr>
            </w:pP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  <w:t>};</w:t>
            </w:r>
          </w:p>
          <w:p w14:paraId="212B6918" w14:textId="77777777" w:rsidR="00F13C9E" w:rsidRPr="00F13C9E" w:rsidRDefault="00F13C9E" w:rsidP="00F13C9E">
            <w:pPr>
              <w:pStyle w:val="Code"/>
              <w:rPr>
                <w:lang w:val="en-US"/>
              </w:rPr>
            </w:pP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</w:r>
          </w:p>
          <w:p w14:paraId="196B84FA" w14:textId="77777777" w:rsidR="00F13C9E" w:rsidRPr="00F13C9E" w:rsidRDefault="00F13C9E" w:rsidP="00F13C9E">
            <w:pPr>
              <w:pStyle w:val="Code"/>
              <w:rPr>
                <w:lang w:val="en-US"/>
              </w:rPr>
            </w:pP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  <w:t xml:space="preserve">return </w:t>
            </w:r>
            <w:proofErr w:type="spellStart"/>
            <w:r w:rsidRPr="00F13C9E">
              <w:rPr>
                <w:lang w:val="en-US"/>
              </w:rPr>
              <w:t>uitgaveLijst.stream</w:t>
            </w:r>
            <w:proofErr w:type="spellEnd"/>
            <w:r w:rsidRPr="00F13C9E">
              <w:rPr>
                <w:lang w:val="en-US"/>
              </w:rPr>
              <w:t>().sorted(comp).collect(</w:t>
            </w:r>
            <w:proofErr w:type="spellStart"/>
            <w:r w:rsidRPr="00F13C9E">
              <w:rPr>
                <w:lang w:val="en-US"/>
              </w:rPr>
              <w:t>Collectors.toList</w:t>
            </w:r>
            <w:proofErr w:type="spellEnd"/>
            <w:r w:rsidRPr="00F13C9E">
              <w:rPr>
                <w:lang w:val="en-US"/>
              </w:rPr>
              <w:t>());</w:t>
            </w:r>
          </w:p>
          <w:p w14:paraId="4CD93AB2" w14:textId="77777777" w:rsidR="00F13C9E" w:rsidRPr="00F13C9E" w:rsidRDefault="00F13C9E" w:rsidP="00F13C9E">
            <w:pPr>
              <w:pStyle w:val="Code"/>
              <w:rPr>
                <w:lang w:val="en-US"/>
              </w:rPr>
            </w:pPr>
            <w:r w:rsidRPr="00F13C9E">
              <w:rPr>
                <w:lang w:val="en-US"/>
              </w:rPr>
              <w:tab/>
            </w:r>
            <w:r w:rsidRPr="00F13C9E">
              <w:rPr>
                <w:lang w:val="en-US"/>
              </w:rPr>
              <w:tab/>
            </w:r>
          </w:p>
          <w:p w14:paraId="44AD8A44" w14:textId="77777777" w:rsidR="00F13C9E" w:rsidRDefault="00F13C9E" w:rsidP="00F13C9E">
            <w:pPr>
              <w:pStyle w:val="Code"/>
            </w:pPr>
            <w:r w:rsidRPr="00F13C9E">
              <w:rPr>
                <w:lang w:val="en-US"/>
              </w:rPr>
              <w:tab/>
            </w:r>
            <w:r>
              <w:t>}</w:t>
            </w:r>
          </w:p>
          <w:p w14:paraId="509E371B" w14:textId="77777777" w:rsidR="00F13C9E" w:rsidRDefault="00F13C9E" w:rsidP="00F13C9E">
            <w:pPr>
              <w:pStyle w:val="Code"/>
            </w:pPr>
          </w:p>
          <w:p w14:paraId="60B4EFEE" w14:textId="77777777" w:rsidR="00F13C9E" w:rsidRDefault="00F13C9E" w:rsidP="00F13C9E">
            <w:pPr>
              <w:pStyle w:val="Code"/>
            </w:pPr>
            <w:r>
              <w:tab/>
              <w:t xml:space="preserve">// Als twee uitgave objecten hetzelfde </w:t>
            </w:r>
            <w:proofErr w:type="spellStart"/>
            <w:r>
              <w:t>isbn</w:t>
            </w:r>
            <w:proofErr w:type="spellEnd"/>
            <w:r>
              <w:t xml:space="preserve"> nummer hebben, dan gaat het om dezelfde uitgave. </w:t>
            </w:r>
          </w:p>
          <w:p w14:paraId="18657799" w14:textId="77777777" w:rsidR="00F13C9E" w:rsidRDefault="00F13C9E" w:rsidP="00F13C9E">
            <w:pPr>
              <w:pStyle w:val="Code"/>
            </w:pPr>
            <w:r>
              <w:tab/>
              <w:t>// Pas de Uitgave klasse zodanig aan dat je twee Uitgave objecten met elkaar kan vergelijken.</w:t>
            </w:r>
          </w:p>
          <w:p w14:paraId="07A9DEE9" w14:textId="77777777" w:rsidR="00F13C9E" w:rsidRDefault="00F13C9E" w:rsidP="00F13C9E">
            <w:pPr>
              <w:pStyle w:val="Code"/>
            </w:pPr>
          </w:p>
          <w:p w14:paraId="1AD93836" w14:textId="77777777" w:rsidR="00F13C9E" w:rsidRDefault="00F13C9E" w:rsidP="00F13C9E">
            <w:pPr>
              <w:pStyle w:val="Code"/>
            </w:pPr>
            <w:r>
              <w:tab/>
              <w:t xml:space="preserve">// Haal de </w:t>
            </w:r>
            <w:proofErr w:type="spellStart"/>
            <w:r>
              <w:t>dubbels</w:t>
            </w:r>
            <w:proofErr w:type="spellEnd"/>
            <w:r>
              <w:t xml:space="preserve"> (uitgaves met hetzelfde </w:t>
            </w:r>
            <w:proofErr w:type="spellStart"/>
            <w:r>
              <w:t>isbn</w:t>
            </w:r>
            <w:proofErr w:type="spellEnd"/>
            <w:r>
              <w:t>) uit de lijst</w:t>
            </w:r>
          </w:p>
          <w:p w14:paraId="1A4E1F80" w14:textId="77777777" w:rsidR="00F13C9E" w:rsidRDefault="00F13C9E" w:rsidP="00F13C9E">
            <w:pPr>
              <w:pStyle w:val="Code"/>
            </w:pPr>
            <w:r>
              <w:tab/>
              <w:t xml:space="preserve">public Collection&lt;Uitgave&gt; </w:t>
            </w:r>
            <w:proofErr w:type="spellStart"/>
            <w:r>
              <w:t>geefZonderDubbels</w:t>
            </w:r>
            <w:proofErr w:type="spellEnd"/>
            <w:r>
              <w:t>() {</w:t>
            </w:r>
          </w:p>
          <w:p w14:paraId="421B2799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26CAF7F8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uitgaveLijst.stream</w:t>
            </w:r>
            <w:proofErr w:type="spellEnd"/>
            <w:r>
              <w:t>().</w:t>
            </w:r>
            <w:proofErr w:type="spellStart"/>
            <w:r>
              <w:t>distinct</w:t>
            </w:r>
            <w:proofErr w:type="spellEnd"/>
            <w:r>
              <w:t>().collect(</w:t>
            </w:r>
            <w:proofErr w:type="spellStart"/>
            <w:r>
              <w:t>Collectors.toList</w:t>
            </w:r>
            <w:proofErr w:type="spellEnd"/>
            <w:r>
              <w:t>());</w:t>
            </w:r>
          </w:p>
          <w:p w14:paraId="5397A156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7B153B94" w14:textId="77777777" w:rsidR="00F13C9E" w:rsidRDefault="00F13C9E" w:rsidP="00F13C9E">
            <w:pPr>
              <w:pStyle w:val="Code"/>
            </w:pPr>
            <w:r>
              <w:tab/>
              <w:t>}</w:t>
            </w:r>
          </w:p>
          <w:p w14:paraId="789B86B6" w14:textId="77777777" w:rsidR="00F13C9E" w:rsidRDefault="00F13C9E" w:rsidP="00F13C9E">
            <w:pPr>
              <w:pStyle w:val="Code"/>
            </w:pPr>
          </w:p>
          <w:p w14:paraId="018BEE54" w14:textId="77777777" w:rsidR="00F13C9E" w:rsidRDefault="00F13C9E" w:rsidP="00F13C9E">
            <w:pPr>
              <w:pStyle w:val="Code"/>
            </w:pPr>
          </w:p>
          <w:p w14:paraId="7042C9E1" w14:textId="77777777" w:rsidR="00F13C9E" w:rsidRDefault="00F13C9E" w:rsidP="00F13C9E">
            <w:pPr>
              <w:pStyle w:val="Code"/>
            </w:pPr>
            <w:r>
              <w:tab/>
              <w:t xml:space="preserve">// Tel het aantal uitgaves waarvan de categorie het opgegeven woord bevat. </w:t>
            </w:r>
          </w:p>
          <w:p w14:paraId="4D47B3E0" w14:textId="77777777" w:rsidR="00F13C9E" w:rsidRDefault="00F13C9E" w:rsidP="00F13C9E">
            <w:pPr>
              <w:pStyle w:val="Code"/>
            </w:pPr>
            <w:r>
              <w:tab/>
              <w:t xml:space="preserve">// Let op: Bij het zoeken of een woord voorkomt in een categorie moet je </w:t>
            </w:r>
          </w:p>
          <w:p w14:paraId="52CC7669" w14:textId="77777777" w:rsidR="00F13C9E" w:rsidRDefault="00F13C9E" w:rsidP="00F13C9E">
            <w:pPr>
              <w:pStyle w:val="Code"/>
            </w:pPr>
            <w:r>
              <w:tab/>
              <w:t>// weten dat de categorie van een uitgave altijd in hoofdletters staat.</w:t>
            </w:r>
          </w:p>
          <w:p w14:paraId="08E7726A" w14:textId="77777777" w:rsidR="00F13C9E" w:rsidRDefault="00F13C9E" w:rsidP="00F13C9E">
            <w:pPr>
              <w:pStyle w:val="Code"/>
            </w:pPr>
            <w:r>
              <w:tab/>
              <w:t xml:space="preserve">public long </w:t>
            </w:r>
            <w:proofErr w:type="spellStart"/>
            <w:r>
              <w:t>geefAantalCategorie</w:t>
            </w:r>
            <w:proofErr w:type="spellEnd"/>
            <w:r>
              <w:t>(String woord) {</w:t>
            </w:r>
          </w:p>
          <w:p w14:paraId="321CFEF0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String nieuwwoord = </w:t>
            </w:r>
            <w:proofErr w:type="spellStart"/>
            <w:r>
              <w:t>woord.toUpperCase</w:t>
            </w:r>
            <w:proofErr w:type="spellEnd"/>
            <w:r>
              <w:t>();</w:t>
            </w:r>
          </w:p>
          <w:p w14:paraId="1D6CFA08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78C0CB43" w14:textId="77777777" w:rsidR="00F13C9E" w:rsidRPr="00F13C9E" w:rsidRDefault="00F13C9E" w:rsidP="00F13C9E">
            <w:pPr>
              <w:pStyle w:val="Code"/>
              <w:rPr>
                <w:lang w:val="en-US"/>
              </w:rPr>
            </w:pPr>
            <w:r>
              <w:tab/>
            </w:r>
            <w:r>
              <w:tab/>
            </w:r>
            <w:r w:rsidRPr="00F13C9E">
              <w:rPr>
                <w:lang w:val="en-US"/>
              </w:rPr>
              <w:t xml:space="preserve">return </w:t>
            </w:r>
            <w:proofErr w:type="spellStart"/>
            <w:r w:rsidRPr="00F13C9E">
              <w:rPr>
                <w:lang w:val="en-US"/>
              </w:rPr>
              <w:t>uitgaveLijst.stream</w:t>
            </w:r>
            <w:proofErr w:type="spellEnd"/>
            <w:r w:rsidRPr="00F13C9E">
              <w:rPr>
                <w:lang w:val="en-US"/>
              </w:rPr>
              <w:t xml:space="preserve">().filter(e-&gt; </w:t>
            </w:r>
            <w:proofErr w:type="spellStart"/>
            <w:r w:rsidRPr="00F13C9E">
              <w:rPr>
                <w:lang w:val="en-US"/>
              </w:rPr>
              <w:t>e.getCategorie</w:t>
            </w:r>
            <w:proofErr w:type="spellEnd"/>
            <w:r w:rsidRPr="00F13C9E">
              <w:rPr>
                <w:lang w:val="en-US"/>
              </w:rPr>
              <w:t>().matches(</w:t>
            </w:r>
            <w:proofErr w:type="spellStart"/>
            <w:r w:rsidRPr="00F13C9E">
              <w:rPr>
                <w:lang w:val="en-US"/>
              </w:rPr>
              <w:t>nieuwwoord</w:t>
            </w:r>
            <w:proofErr w:type="spellEnd"/>
            <w:r w:rsidRPr="00F13C9E">
              <w:rPr>
                <w:lang w:val="en-US"/>
              </w:rPr>
              <w:t>)).count();</w:t>
            </w:r>
          </w:p>
          <w:p w14:paraId="1742B8B0" w14:textId="77777777" w:rsidR="00F13C9E" w:rsidRDefault="00F13C9E" w:rsidP="00F13C9E">
            <w:pPr>
              <w:pStyle w:val="Code"/>
            </w:pPr>
            <w:r w:rsidRPr="00F13C9E">
              <w:rPr>
                <w:lang w:val="en-US"/>
              </w:rPr>
              <w:tab/>
            </w:r>
            <w:r>
              <w:t>}</w:t>
            </w:r>
          </w:p>
          <w:p w14:paraId="75B3E86A" w14:textId="77777777" w:rsidR="00F13C9E" w:rsidRDefault="00F13C9E" w:rsidP="00F13C9E">
            <w:pPr>
              <w:pStyle w:val="Code"/>
            </w:pPr>
          </w:p>
          <w:p w14:paraId="11E8185B" w14:textId="77777777" w:rsidR="00F13C9E" w:rsidRDefault="00F13C9E" w:rsidP="00F13C9E">
            <w:pPr>
              <w:pStyle w:val="Code"/>
            </w:pPr>
            <w:r>
              <w:tab/>
              <w:t>// Geef een lijst van de unieke titels van alle uitgaven, de recentste bovenaan</w:t>
            </w:r>
          </w:p>
          <w:p w14:paraId="0FFB19A1" w14:textId="77777777" w:rsidR="00F13C9E" w:rsidRDefault="00F13C9E" w:rsidP="00F13C9E">
            <w:pPr>
              <w:pStyle w:val="Code"/>
            </w:pPr>
            <w:r>
              <w:tab/>
              <w:t xml:space="preserve">public List&lt;String&gt; </w:t>
            </w:r>
            <w:proofErr w:type="spellStart"/>
            <w:r>
              <w:t>geefTitels</w:t>
            </w:r>
            <w:proofErr w:type="spellEnd"/>
            <w:r>
              <w:t>() {</w:t>
            </w:r>
          </w:p>
          <w:p w14:paraId="2F12DC4D" w14:textId="77777777" w:rsidR="00F13C9E" w:rsidRDefault="00F13C9E" w:rsidP="00F13C9E">
            <w:pPr>
              <w:pStyle w:val="Code"/>
            </w:pPr>
            <w:r>
              <w:lastRenderedPageBreak/>
              <w:tab/>
            </w:r>
            <w:r>
              <w:tab/>
            </w:r>
          </w:p>
          <w:p w14:paraId="019A5343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  <w:t xml:space="preserve">return uitgaveLijst.stream().sorted(Comparator.comparing(Uitgave::getJaar).reversed()).distinct().map(e-&gt; </w:t>
            </w:r>
            <w:proofErr w:type="spellStart"/>
            <w:r>
              <w:t>e.getTitel</w:t>
            </w:r>
            <w:proofErr w:type="spellEnd"/>
            <w:r>
              <w:t>()).collect(</w:t>
            </w:r>
            <w:proofErr w:type="spellStart"/>
            <w:r>
              <w:t>Collectors.toList</w:t>
            </w:r>
            <w:proofErr w:type="spellEnd"/>
            <w:r>
              <w:t>());</w:t>
            </w:r>
          </w:p>
          <w:p w14:paraId="1878EA4A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71C0CE28" w14:textId="77777777" w:rsidR="00F13C9E" w:rsidRDefault="00F13C9E" w:rsidP="00F13C9E">
            <w:pPr>
              <w:pStyle w:val="Code"/>
            </w:pPr>
            <w:r>
              <w:tab/>
            </w:r>
            <w:r>
              <w:tab/>
            </w:r>
          </w:p>
          <w:p w14:paraId="0CB1BF7F" w14:textId="77777777" w:rsidR="00F13C9E" w:rsidRDefault="00F13C9E" w:rsidP="00F13C9E">
            <w:pPr>
              <w:pStyle w:val="Code"/>
            </w:pPr>
            <w:r>
              <w:tab/>
              <w:t>}</w:t>
            </w:r>
          </w:p>
          <w:p w14:paraId="1A0C16AC" w14:textId="77777777" w:rsidR="00F13C9E" w:rsidRDefault="00F13C9E" w:rsidP="00F13C9E">
            <w:pPr>
              <w:pStyle w:val="Code"/>
            </w:pPr>
          </w:p>
          <w:p w14:paraId="5CCE8C6A" w14:textId="77777777" w:rsidR="00F13C9E" w:rsidRDefault="00F13C9E" w:rsidP="00F13C9E">
            <w:pPr>
              <w:pStyle w:val="Code"/>
            </w:pPr>
            <w:r>
              <w:tab/>
              <w:t xml:space="preserve">// Geef de titel van de uitgave met een bepaald </w:t>
            </w:r>
            <w:proofErr w:type="spellStart"/>
            <w:r>
              <w:t>isbn</w:t>
            </w:r>
            <w:proofErr w:type="spellEnd"/>
            <w:r>
              <w:t xml:space="preserve"> nummer. Als er geen</w:t>
            </w:r>
          </w:p>
          <w:p w14:paraId="7AEDA6BB" w14:textId="77777777" w:rsidR="00F13C9E" w:rsidRDefault="00F13C9E" w:rsidP="00F13C9E">
            <w:pPr>
              <w:pStyle w:val="Code"/>
            </w:pPr>
            <w:r>
              <w:tab/>
              <w:t>// resultaat gevonden wordt, geef je "GEEN RESULTAAT" terug.</w:t>
            </w:r>
          </w:p>
          <w:p w14:paraId="37F363B4" w14:textId="77777777" w:rsidR="009B349E" w:rsidRDefault="00F13C9E" w:rsidP="009B349E">
            <w:pPr>
              <w:pStyle w:val="Code"/>
            </w:pPr>
            <w:r>
              <w:tab/>
            </w:r>
            <w:r w:rsidR="009B349E">
              <w:tab/>
              <w:t xml:space="preserve">public String </w:t>
            </w:r>
            <w:proofErr w:type="spellStart"/>
            <w:r w:rsidR="009B349E">
              <w:t>geefTitelMetISBN</w:t>
            </w:r>
            <w:proofErr w:type="spellEnd"/>
            <w:r w:rsidR="009B349E">
              <w:t xml:space="preserve">(String </w:t>
            </w:r>
            <w:proofErr w:type="spellStart"/>
            <w:r w:rsidR="009B349E">
              <w:t>isbn</w:t>
            </w:r>
            <w:proofErr w:type="spellEnd"/>
            <w:r w:rsidR="009B349E">
              <w:t>) {</w:t>
            </w:r>
          </w:p>
          <w:p w14:paraId="0F44C284" w14:textId="77777777" w:rsidR="009B349E" w:rsidRDefault="009B349E" w:rsidP="009B349E">
            <w:pPr>
              <w:pStyle w:val="Code"/>
            </w:pPr>
            <w:r>
              <w:tab/>
            </w:r>
            <w:r>
              <w:tab/>
            </w:r>
          </w:p>
          <w:p w14:paraId="7F7001DD" w14:textId="77777777" w:rsidR="009B349E" w:rsidRPr="009B349E" w:rsidRDefault="009B349E" w:rsidP="009B349E">
            <w:pPr>
              <w:pStyle w:val="Code"/>
              <w:rPr>
                <w:lang w:val="en-US"/>
              </w:rPr>
            </w:pPr>
            <w:r>
              <w:tab/>
            </w:r>
            <w:r>
              <w:tab/>
            </w:r>
            <w:r w:rsidRPr="009B349E">
              <w:rPr>
                <w:lang w:val="en-US"/>
              </w:rPr>
              <w:t>return uitgaveLijst.stream().filter(e-&gt; e.getISBN() == isbn).findAny().orElse(null).toString();</w:t>
            </w:r>
          </w:p>
          <w:p w14:paraId="7967D8FC" w14:textId="46D54976" w:rsidR="00F13C9E" w:rsidRPr="009B349E" w:rsidRDefault="00F13C9E" w:rsidP="009B349E">
            <w:pPr>
              <w:pStyle w:val="Code"/>
              <w:rPr>
                <w:lang w:val="en-US"/>
              </w:rPr>
            </w:pPr>
            <w:r w:rsidRPr="009B349E">
              <w:rPr>
                <w:lang w:val="en-US"/>
              </w:rPr>
              <w:tab/>
            </w:r>
            <w:r w:rsidRPr="009B349E">
              <w:rPr>
                <w:lang w:val="en-US"/>
              </w:rPr>
              <w:tab/>
            </w:r>
          </w:p>
          <w:p w14:paraId="774ED685" w14:textId="1FFC29D8" w:rsidR="001E0674" w:rsidRDefault="00F13C9E" w:rsidP="00F13C9E">
            <w:pPr>
              <w:pStyle w:val="Code"/>
            </w:pPr>
            <w:r w:rsidRPr="009B349E">
              <w:rPr>
                <w:lang w:val="en-US"/>
              </w:rPr>
              <w:tab/>
            </w:r>
            <w:r>
              <w:t>}</w:t>
            </w:r>
          </w:p>
        </w:tc>
      </w:tr>
    </w:tbl>
    <w:p w14:paraId="61F01175" w14:textId="65A3EFBF" w:rsidR="00AA1E85" w:rsidRDefault="00AA1E85" w:rsidP="006A72A2">
      <w:pPr>
        <w:pStyle w:val="Kop2"/>
      </w:pPr>
      <w:r>
        <w:lastRenderedPageBreak/>
        <w:t>De klasse Uitgave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68758029" w14:textId="77777777" w:rsidTr="001E0674">
        <w:tc>
          <w:tcPr>
            <w:tcW w:w="9736" w:type="dxa"/>
          </w:tcPr>
          <w:p w14:paraId="3F841B91" w14:textId="77777777" w:rsidR="00BD55B3" w:rsidRDefault="00BD55B3" w:rsidP="00BD55B3">
            <w:pPr>
              <w:pStyle w:val="Code"/>
            </w:pPr>
            <w:r>
              <w:t>package domein;</w:t>
            </w:r>
          </w:p>
          <w:p w14:paraId="4A226BFB" w14:textId="77777777" w:rsidR="00BD55B3" w:rsidRDefault="00BD55B3" w:rsidP="00BD55B3">
            <w:pPr>
              <w:pStyle w:val="Code"/>
            </w:pPr>
          </w:p>
          <w:p w14:paraId="25956203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 xml:space="preserve">public class </w:t>
            </w:r>
            <w:proofErr w:type="spellStart"/>
            <w:r w:rsidRPr="00BD55B3">
              <w:rPr>
                <w:lang w:val="en-US"/>
              </w:rPr>
              <w:t>Uitgave</w:t>
            </w:r>
            <w:proofErr w:type="spellEnd"/>
            <w:r w:rsidRPr="00BD55B3">
              <w:rPr>
                <w:lang w:val="en-US"/>
              </w:rPr>
              <w:t xml:space="preserve"> implements Comparable&lt;</w:t>
            </w:r>
            <w:proofErr w:type="spellStart"/>
            <w:r w:rsidRPr="00BD55B3">
              <w:rPr>
                <w:lang w:val="en-US"/>
              </w:rPr>
              <w:t>Uitgave</w:t>
            </w:r>
            <w:proofErr w:type="spellEnd"/>
            <w:r w:rsidRPr="00BD55B3">
              <w:rPr>
                <w:lang w:val="en-US"/>
              </w:rPr>
              <w:t>&gt; {</w:t>
            </w:r>
          </w:p>
          <w:p w14:paraId="6EDDE128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</w:p>
          <w:p w14:paraId="5113B417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private int </w:t>
            </w:r>
            <w:proofErr w:type="spellStart"/>
            <w:r w:rsidRPr="00BD55B3">
              <w:rPr>
                <w:lang w:val="en-US"/>
              </w:rPr>
              <w:t>jaar</w:t>
            </w:r>
            <w:proofErr w:type="spellEnd"/>
            <w:r w:rsidRPr="00BD55B3">
              <w:rPr>
                <w:lang w:val="en-US"/>
              </w:rPr>
              <w:t>;</w:t>
            </w:r>
          </w:p>
          <w:p w14:paraId="7BF0BA3B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private String </w:t>
            </w:r>
            <w:proofErr w:type="spellStart"/>
            <w:r w:rsidRPr="00BD55B3">
              <w:rPr>
                <w:lang w:val="en-US"/>
              </w:rPr>
              <w:t>titel</w:t>
            </w:r>
            <w:proofErr w:type="spellEnd"/>
            <w:r w:rsidRPr="00BD55B3">
              <w:rPr>
                <w:lang w:val="en-US"/>
              </w:rPr>
              <w:t>;</w:t>
            </w:r>
          </w:p>
          <w:p w14:paraId="5D256E81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private String </w:t>
            </w:r>
            <w:proofErr w:type="spellStart"/>
            <w:r w:rsidRPr="00BD55B3">
              <w:rPr>
                <w:lang w:val="en-US"/>
              </w:rPr>
              <w:t>isbn</w:t>
            </w:r>
            <w:proofErr w:type="spellEnd"/>
            <w:r w:rsidRPr="00BD55B3">
              <w:rPr>
                <w:lang w:val="en-US"/>
              </w:rPr>
              <w:t>;</w:t>
            </w:r>
          </w:p>
          <w:p w14:paraId="000D3B7C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private String </w:t>
            </w:r>
            <w:proofErr w:type="spellStart"/>
            <w:r w:rsidRPr="00BD55B3">
              <w:rPr>
                <w:lang w:val="en-US"/>
              </w:rPr>
              <w:t>categorie</w:t>
            </w:r>
            <w:proofErr w:type="spellEnd"/>
            <w:r w:rsidRPr="00BD55B3">
              <w:rPr>
                <w:lang w:val="en-US"/>
              </w:rPr>
              <w:t>;</w:t>
            </w:r>
          </w:p>
          <w:p w14:paraId="16AFB7C0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</w:p>
          <w:p w14:paraId="6E2900F6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public </w:t>
            </w:r>
            <w:proofErr w:type="spellStart"/>
            <w:r w:rsidRPr="00BD55B3">
              <w:rPr>
                <w:lang w:val="en-US"/>
              </w:rPr>
              <w:t>Uitgave</w:t>
            </w:r>
            <w:proofErr w:type="spellEnd"/>
            <w:r w:rsidRPr="00BD55B3">
              <w:rPr>
                <w:lang w:val="en-US"/>
              </w:rPr>
              <w:t xml:space="preserve">(int </w:t>
            </w:r>
            <w:proofErr w:type="spellStart"/>
            <w:r w:rsidRPr="00BD55B3">
              <w:rPr>
                <w:lang w:val="en-US"/>
              </w:rPr>
              <w:t>jaar</w:t>
            </w:r>
            <w:proofErr w:type="spellEnd"/>
            <w:r w:rsidRPr="00BD55B3">
              <w:rPr>
                <w:lang w:val="en-US"/>
              </w:rPr>
              <w:t xml:space="preserve">, String </w:t>
            </w:r>
            <w:proofErr w:type="spellStart"/>
            <w:r w:rsidRPr="00BD55B3">
              <w:rPr>
                <w:lang w:val="en-US"/>
              </w:rPr>
              <w:t>titel</w:t>
            </w:r>
            <w:proofErr w:type="spellEnd"/>
            <w:r w:rsidRPr="00BD55B3">
              <w:rPr>
                <w:lang w:val="en-US"/>
              </w:rPr>
              <w:t xml:space="preserve">, String </w:t>
            </w:r>
            <w:proofErr w:type="spellStart"/>
            <w:r w:rsidRPr="00BD55B3">
              <w:rPr>
                <w:lang w:val="en-US"/>
              </w:rPr>
              <w:t>isbn</w:t>
            </w:r>
            <w:proofErr w:type="spellEnd"/>
            <w:r w:rsidRPr="00BD55B3">
              <w:rPr>
                <w:lang w:val="en-US"/>
              </w:rPr>
              <w:t xml:space="preserve">, String </w:t>
            </w:r>
            <w:proofErr w:type="spellStart"/>
            <w:r w:rsidRPr="00BD55B3">
              <w:rPr>
                <w:lang w:val="en-US"/>
              </w:rPr>
              <w:t>categorie</w:t>
            </w:r>
            <w:proofErr w:type="spellEnd"/>
            <w:r w:rsidRPr="00BD55B3">
              <w:rPr>
                <w:lang w:val="en-US"/>
              </w:rPr>
              <w:t>) {</w:t>
            </w:r>
          </w:p>
          <w:p w14:paraId="3616DE6A" w14:textId="77777777" w:rsidR="00BD55B3" w:rsidRDefault="00BD55B3" w:rsidP="00BD55B3">
            <w:pPr>
              <w:pStyle w:val="Code"/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proofErr w:type="spellStart"/>
            <w:r>
              <w:t>this.jaar</w:t>
            </w:r>
            <w:proofErr w:type="spellEnd"/>
            <w:r>
              <w:t xml:space="preserve"> = jaar;</w:t>
            </w:r>
          </w:p>
          <w:p w14:paraId="265F5250" w14:textId="77777777" w:rsidR="00BD55B3" w:rsidRDefault="00BD55B3" w:rsidP="00BD55B3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this.titel</w:t>
            </w:r>
            <w:proofErr w:type="spellEnd"/>
            <w:r>
              <w:t xml:space="preserve"> = titel;</w:t>
            </w:r>
          </w:p>
          <w:p w14:paraId="31E59DAE" w14:textId="77777777" w:rsidR="00BD55B3" w:rsidRDefault="00BD55B3" w:rsidP="00BD55B3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this.isbn</w:t>
            </w:r>
            <w:proofErr w:type="spellEnd"/>
            <w:r>
              <w:t xml:space="preserve"> = </w:t>
            </w:r>
            <w:proofErr w:type="spellStart"/>
            <w:r>
              <w:t>isbn</w:t>
            </w:r>
            <w:proofErr w:type="spellEnd"/>
            <w:r>
              <w:t>;</w:t>
            </w:r>
          </w:p>
          <w:p w14:paraId="50DEF526" w14:textId="77777777" w:rsidR="00BD55B3" w:rsidRDefault="00BD55B3" w:rsidP="00BD55B3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this.categorie</w:t>
            </w:r>
            <w:proofErr w:type="spellEnd"/>
            <w:r>
              <w:t xml:space="preserve"> = categorie;</w:t>
            </w:r>
          </w:p>
          <w:p w14:paraId="146FA3F3" w14:textId="77777777" w:rsidR="00BD55B3" w:rsidRDefault="00BD55B3" w:rsidP="00BD55B3">
            <w:pPr>
              <w:pStyle w:val="Code"/>
            </w:pPr>
            <w:r>
              <w:tab/>
              <w:t>}</w:t>
            </w:r>
          </w:p>
          <w:p w14:paraId="19F15F65" w14:textId="77777777" w:rsidR="00BD55B3" w:rsidRDefault="00BD55B3" w:rsidP="00BD55B3">
            <w:pPr>
              <w:pStyle w:val="Code"/>
            </w:pPr>
          </w:p>
          <w:p w14:paraId="5BE56F6B" w14:textId="77777777" w:rsidR="00BD55B3" w:rsidRDefault="00BD55B3" w:rsidP="00BD55B3">
            <w:pPr>
              <w:pStyle w:val="Code"/>
            </w:pPr>
            <w:r>
              <w:tab/>
              <w:t xml:space="preserve">public int </w:t>
            </w:r>
            <w:proofErr w:type="spellStart"/>
            <w:r>
              <w:t>getJaar</w:t>
            </w:r>
            <w:proofErr w:type="spellEnd"/>
            <w:r>
              <w:t>() {</w:t>
            </w:r>
          </w:p>
          <w:p w14:paraId="0BF051E3" w14:textId="77777777" w:rsidR="00BD55B3" w:rsidRDefault="00BD55B3" w:rsidP="00BD55B3">
            <w:pPr>
              <w:pStyle w:val="Code"/>
            </w:pPr>
            <w:r>
              <w:tab/>
            </w:r>
            <w:r>
              <w:tab/>
              <w:t>return jaar;</w:t>
            </w:r>
          </w:p>
          <w:p w14:paraId="1D82282A" w14:textId="77777777" w:rsidR="00BD55B3" w:rsidRDefault="00BD55B3" w:rsidP="00BD55B3">
            <w:pPr>
              <w:pStyle w:val="Code"/>
            </w:pPr>
            <w:r>
              <w:tab/>
              <w:t>}</w:t>
            </w:r>
          </w:p>
          <w:p w14:paraId="254B9DAA" w14:textId="77777777" w:rsidR="00BD55B3" w:rsidRDefault="00BD55B3" w:rsidP="00BD55B3">
            <w:pPr>
              <w:pStyle w:val="Code"/>
            </w:pPr>
          </w:p>
          <w:p w14:paraId="60EC4465" w14:textId="77777777" w:rsidR="00BD55B3" w:rsidRDefault="00BD55B3" w:rsidP="00BD55B3">
            <w:pPr>
              <w:pStyle w:val="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setJaar</w:t>
            </w:r>
            <w:proofErr w:type="spellEnd"/>
            <w:r>
              <w:t xml:space="preserve">(int </w:t>
            </w:r>
            <w:proofErr w:type="spellStart"/>
            <w:r>
              <w:t>id</w:t>
            </w:r>
            <w:proofErr w:type="spellEnd"/>
            <w:r>
              <w:t>) {</w:t>
            </w:r>
          </w:p>
          <w:p w14:paraId="6308B506" w14:textId="77777777" w:rsidR="00BD55B3" w:rsidRDefault="00BD55B3" w:rsidP="00BD55B3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this.jaar</w:t>
            </w:r>
            <w:proofErr w:type="spellEnd"/>
            <w:r>
              <w:t xml:space="preserve"> = </w:t>
            </w:r>
            <w:proofErr w:type="spellStart"/>
            <w:r>
              <w:t>id</w:t>
            </w:r>
            <w:proofErr w:type="spellEnd"/>
            <w:r>
              <w:t>;</w:t>
            </w:r>
          </w:p>
          <w:p w14:paraId="60159B51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>
              <w:tab/>
            </w:r>
            <w:r w:rsidRPr="00BD55B3">
              <w:rPr>
                <w:lang w:val="en-US"/>
              </w:rPr>
              <w:t>}</w:t>
            </w:r>
          </w:p>
          <w:p w14:paraId="37F46118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</w:p>
          <w:p w14:paraId="353DBA6C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public String </w:t>
            </w:r>
            <w:proofErr w:type="spellStart"/>
            <w:r w:rsidRPr="00BD55B3">
              <w:rPr>
                <w:lang w:val="en-US"/>
              </w:rPr>
              <w:t>getTitel</w:t>
            </w:r>
            <w:proofErr w:type="spellEnd"/>
            <w:r w:rsidRPr="00BD55B3">
              <w:rPr>
                <w:lang w:val="en-US"/>
              </w:rPr>
              <w:t>() {</w:t>
            </w:r>
          </w:p>
          <w:p w14:paraId="1C259FDF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 xml:space="preserve">return </w:t>
            </w:r>
            <w:proofErr w:type="spellStart"/>
            <w:r w:rsidRPr="00BD55B3">
              <w:rPr>
                <w:lang w:val="en-US"/>
              </w:rPr>
              <w:t>titel</w:t>
            </w:r>
            <w:proofErr w:type="spellEnd"/>
            <w:r w:rsidRPr="00BD55B3">
              <w:rPr>
                <w:lang w:val="en-US"/>
              </w:rPr>
              <w:t>;</w:t>
            </w:r>
          </w:p>
          <w:p w14:paraId="6A72F14C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>}</w:t>
            </w:r>
          </w:p>
          <w:p w14:paraId="569FCECB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</w:p>
          <w:p w14:paraId="4BCD27F3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public void </w:t>
            </w:r>
            <w:proofErr w:type="spellStart"/>
            <w:r w:rsidRPr="00BD55B3">
              <w:rPr>
                <w:lang w:val="en-US"/>
              </w:rPr>
              <w:t>setTitel</w:t>
            </w:r>
            <w:proofErr w:type="spellEnd"/>
            <w:r w:rsidRPr="00BD55B3">
              <w:rPr>
                <w:lang w:val="en-US"/>
              </w:rPr>
              <w:t xml:space="preserve">(String </w:t>
            </w:r>
            <w:proofErr w:type="spellStart"/>
            <w:r w:rsidRPr="00BD55B3">
              <w:rPr>
                <w:lang w:val="en-US"/>
              </w:rPr>
              <w:t>titel</w:t>
            </w:r>
            <w:proofErr w:type="spellEnd"/>
            <w:r w:rsidRPr="00BD55B3">
              <w:rPr>
                <w:lang w:val="en-US"/>
              </w:rPr>
              <w:t>) {</w:t>
            </w:r>
          </w:p>
          <w:p w14:paraId="188265D4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proofErr w:type="spellStart"/>
            <w:r w:rsidRPr="00BD55B3">
              <w:rPr>
                <w:lang w:val="en-US"/>
              </w:rPr>
              <w:t>this.titel</w:t>
            </w:r>
            <w:proofErr w:type="spellEnd"/>
            <w:r w:rsidRPr="00BD55B3">
              <w:rPr>
                <w:lang w:val="en-US"/>
              </w:rPr>
              <w:t xml:space="preserve"> = </w:t>
            </w:r>
            <w:proofErr w:type="spellStart"/>
            <w:r w:rsidRPr="00BD55B3">
              <w:rPr>
                <w:lang w:val="en-US"/>
              </w:rPr>
              <w:t>titel</w:t>
            </w:r>
            <w:proofErr w:type="spellEnd"/>
            <w:r w:rsidRPr="00BD55B3">
              <w:rPr>
                <w:lang w:val="en-US"/>
              </w:rPr>
              <w:t>;</w:t>
            </w:r>
          </w:p>
          <w:p w14:paraId="5D89339B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>}</w:t>
            </w:r>
          </w:p>
          <w:p w14:paraId="738DA6FC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</w:p>
          <w:p w14:paraId="1C4BFE0C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public String </w:t>
            </w:r>
            <w:proofErr w:type="spellStart"/>
            <w:r w:rsidRPr="00BD55B3">
              <w:rPr>
                <w:lang w:val="en-US"/>
              </w:rPr>
              <w:t>getISBN</w:t>
            </w:r>
            <w:proofErr w:type="spellEnd"/>
            <w:r w:rsidRPr="00BD55B3">
              <w:rPr>
                <w:lang w:val="en-US"/>
              </w:rPr>
              <w:t>() {</w:t>
            </w:r>
          </w:p>
          <w:p w14:paraId="2A5DC670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 xml:space="preserve">return </w:t>
            </w:r>
            <w:proofErr w:type="spellStart"/>
            <w:r w:rsidRPr="00BD55B3">
              <w:rPr>
                <w:lang w:val="en-US"/>
              </w:rPr>
              <w:t>isbn</w:t>
            </w:r>
            <w:proofErr w:type="spellEnd"/>
            <w:r w:rsidRPr="00BD55B3">
              <w:rPr>
                <w:lang w:val="en-US"/>
              </w:rPr>
              <w:t>;</w:t>
            </w:r>
          </w:p>
          <w:p w14:paraId="6A927361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>}</w:t>
            </w:r>
          </w:p>
          <w:p w14:paraId="0F612F07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</w:p>
          <w:p w14:paraId="1E55CA68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public void </w:t>
            </w:r>
            <w:proofErr w:type="spellStart"/>
            <w:r w:rsidRPr="00BD55B3">
              <w:rPr>
                <w:lang w:val="en-US"/>
              </w:rPr>
              <w:t>setISBN</w:t>
            </w:r>
            <w:proofErr w:type="spellEnd"/>
            <w:r w:rsidRPr="00BD55B3">
              <w:rPr>
                <w:lang w:val="en-US"/>
              </w:rPr>
              <w:t xml:space="preserve">(String </w:t>
            </w:r>
            <w:proofErr w:type="spellStart"/>
            <w:r w:rsidRPr="00BD55B3">
              <w:rPr>
                <w:lang w:val="en-US"/>
              </w:rPr>
              <w:t>isbn</w:t>
            </w:r>
            <w:proofErr w:type="spellEnd"/>
            <w:r w:rsidRPr="00BD55B3">
              <w:rPr>
                <w:lang w:val="en-US"/>
              </w:rPr>
              <w:t>) {</w:t>
            </w:r>
          </w:p>
          <w:p w14:paraId="5C42A75C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proofErr w:type="spellStart"/>
            <w:r w:rsidRPr="00BD55B3">
              <w:rPr>
                <w:lang w:val="en-US"/>
              </w:rPr>
              <w:t>isbn</w:t>
            </w:r>
            <w:proofErr w:type="spellEnd"/>
            <w:r w:rsidRPr="00BD55B3">
              <w:rPr>
                <w:lang w:val="en-US"/>
              </w:rPr>
              <w:t xml:space="preserve"> = </w:t>
            </w:r>
            <w:proofErr w:type="spellStart"/>
            <w:r w:rsidRPr="00BD55B3">
              <w:rPr>
                <w:lang w:val="en-US"/>
              </w:rPr>
              <w:t>isbn</w:t>
            </w:r>
            <w:proofErr w:type="spellEnd"/>
            <w:r w:rsidRPr="00BD55B3">
              <w:rPr>
                <w:lang w:val="en-US"/>
              </w:rPr>
              <w:t>;</w:t>
            </w:r>
          </w:p>
          <w:p w14:paraId="041B5B61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>}</w:t>
            </w:r>
          </w:p>
          <w:p w14:paraId="288D3B62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</w:p>
          <w:p w14:paraId="4D2BD958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>@Override</w:t>
            </w:r>
          </w:p>
          <w:p w14:paraId="263DEE65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public int </w:t>
            </w:r>
            <w:proofErr w:type="spellStart"/>
            <w:r w:rsidRPr="00BD55B3">
              <w:rPr>
                <w:lang w:val="en-US"/>
              </w:rPr>
              <w:t>hashCode</w:t>
            </w:r>
            <w:proofErr w:type="spellEnd"/>
            <w:r w:rsidRPr="00BD55B3">
              <w:rPr>
                <w:lang w:val="en-US"/>
              </w:rPr>
              <w:t>() {</w:t>
            </w:r>
          </w:p>
          <w:p w14:paraId="30EF61F9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final int prime = 31;</w:t>
            </w:r>
          </w:p>
          <w:p w14:paraId="6A8E59A8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int result = 1;</w:t>
            </w:r>
          </w:p>
          <w:p w14:paraId="721277D1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result = prime * result + ((</w:t>
            </w:r>
            <w:proofErr w:type="spellStart"/>
            <w:r w:rsidRPr="00BD55B3">
              <w:rPr>
                <w:lang w:val="en-US"/>
              </w:rPr>
              <w:t>isbn</w:t>
            </w:r>
            <w:proofErr w:type="spellEnd"/>
            <w:r w:rsidRPr="00BD55B3">
              <w:rPr>
                <w:lang w:val="en-US"/>
              </w:rPr>
              <w:t xml:space="preserve"> == null) ? 0 : </w:t>
            </w:r>
            <w:proofErr w:type="spellStart"/>
            <w:r w:rsidRPr="00BD55B3">
              <w:rPr>
                <w:lang w:val="en-US"/>
              </w:rPr>
              <w:t>isbn.hashCode</w:t>
            </w:r>
            <w:proofErr w:type="spellEnd"/>
            <w:r w:rsidRPr="00BD55B3">
              <w:rPr>
                <w:lang w:val="en-US"/>
              </w:rPr>
              <w:t>());</w:t>
            </w:r>
          </w:p>
          <w:p w14:paraId="498B7B72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return result;</w:t>
            </w:r>
          </w:p>
          <w:p w14:paraId="070B9B42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>}</w:t>
            </w:r>
          </w:p>
          <w:p w14:paraId="634FFA75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</w:p>
          <w:p w14:paraId="0E483F49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>@Override</w:t>
            </w:r>
          </w:p>
          <w:p w14:paraId="04B092C3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public </w:t>
            </w:r>
            <w:proofErr w:type="spellStart"/>
            <w:r w:rsidRPr="00BD55B3">
              <w:rPr>
                <w:lang w:val="en-US"/>
              </w:rPr>
              <w:t>boolean</w:t>
            </w:r>
            <w:proofErr w:type="spellEnd"/>
            <w:r w:rsidRPr="00BD55B3">
              <w:rPr>
                <w:lang w:val="en-US"/>
              </w:rPr>
              <w:t xml:space="preserve"> equals(Object obj) {</w:t>
            </w:r>
          </w:p>
          <w:p w14:paraId="04FB0202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if (this == obj)</w:t>
            </w:r>
          </w:p>
          <w:p w14:paraId="2C88BEED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lastRenderedPageBreak/>
              <w:tab/>
            </w: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return true;</w:t>
            </w:r>
          </w:p>
          <w:p w14:paraId="1511466B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if (obj == null)</w:t>
            </w:r>
          </w:p>
          <w:p w14:paraId="52C732D0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return false;</w:t>
            </w:r>
          </w:p>
          <w:p w14:paraId="3EF53B64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if (</w:t>
            </w:r>
            <w:proofErr w:type="spellStart"/>
            <w:r w:rsidRPr="00BD55B3">
              <w:rPr>
                <w:lang w:val="en-US"/>
              </w:rPr>
              <w:t>getClass</w:t>
            </w:r>
            <w:proofErr w:type="spellEnd"/>
            <w:r w:rsidRPr="00BD55B3">
              <w:rPr>
                <w:lang w:val="en-US"/>
              </w:rPr>
              <w:t xml:space="preserve">() != </w:t>
            </w:r>
            <w:proofErr w:type="spellStart"/>
            <w:r w:rsidRPr="00BD55B3">
              <w:rPr>
                <w:lang w:val="en-US"/>
              </w:rPr>
              <w:t>obj.getClass</w:t>
            </w:r>
            <w:proofErr w:type="spellEnd"/>
            <w:r w:rsidRPr="00BD55B3">
              <w:rPr>
                <w:lang w:val="en-US"/>
              </w:rPr>
              <w:t>())</w:t>
            </w:r>
          </w:p>
          <w:p w14:paraId="60F43F65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return false;</w:t>
            </w:r>
          </w:p>
          <w:p w14:paraId="1530FE41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proofErr w:type="spellStart"/>
            <w:r w:rsidRPr="00BD55B3">
              <w:rPr>
                <w:lang w:val="en-US"/>
              </w:rPr>
              <w:t>Uitgave</w:t>
            </w:r>
            <w:proofErr w:type="spellEnd"/>
            <w:r w:rsidRPr="00BD55B3">
              <w:rPr>
                <w:lang w:val="en-US"/>
              </w:rPr>
              <w:t xml:space="preserve"> other = (</w:t>
            </w:r>
            <w:proofErr w:type="spellStart"/>
            <w:r w:rsidRPr="00BD55B3">
              <w:rPr>
                <w:lang w:val="en-US"/>
              </w:rPr>
              <w:t>Uitgave</w:t>
            </w:r>
            <w:proofErr w:type="spellEnd"/>
            <w:r w:rsidRPr="00BD55B3">
              <w:rPr>
                <w:lang w:val="en-US"/>
              </w:rPr>
              <w:t>) obj;</w:t>
            </w:r>
          </w:p>
          <w:p w14:paraId="1396C10F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if (</w:t>
            </w:r>
            <w:proofErr w:type="spellStart"/>
            <w:r w:rsidRPr="00BD55B3">
              <w:rPr>
                <w:lang w:val="en-US"/>
              </w:rPr>
              <w:t>isbn</w:t>
            </w:r>
            <w:proofErr w:type="spellEnd"/>
            <w:r w:rsidRPr="00BD55B3">
              <w:rPr>
                <w:lang w:val="en-US"/>
              </w:rPr>
              <w:t xml:space="preserve"> == null) {</w:t>
            </w:r>
          </w:p>
          <w:p w14:paraId="19790DD4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if (</w:t>
            </w:r>
            <w:proofErr w:type="spellStart"/>
            <w:r w:rsidRPr="00BD55B3">
              <w:rPr>
                <w:lang w:val="en-US"/>
              </w:rPr>
              <w:t>other.isbn</w:t>
            </w:r>
            <w:proofErr w:type="spellEnd"/>
            <w:r w:rsidRPr="00BD55B3">
              <w:rPr>
                <w:lang w:val="en-US"/>
              </w:rPr>
              <w:t xml:space="preserve"> != null)</w:t>
            </w:r>
          </w:p>
          <w:p w14:paraId="54144C64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return false;</w:t>
            </w:r>
          </w:p>
          <w:p w14:paraId="29C37205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} else if (!</w:t>
            </w:r>
            <w:proofErr w:type="spellStart"/>
            <w:r w:rsidRPr="00BD55B3">
              <w:rPr>
                <w:lang w:val="en-US"/>
              </w:rPr>
              <w:t>isbn.equals</w:t>
            </w:r>
            <w:proofErr w:type="spellEnd"/>
            <w:r w:rsidRPr="00BD55B3">
              <w:rPr>
                <w:lang w:val="en-US"/>
              </w:rPr>
              <w:t>(</w:t>
            </w:r>
            <w:proofErr w:type="spellStart"/>
            <w:r w:rsidRPr="00BD55B3">
              <w:rPr>
                <w:lang w:val="en-US"/>
              </w:rPr>
              <w:t>other.isbn</w:t>
            </w:r>
            <w:proofErr w:type="spellEnd"/>
            <w:r w:rsidRPr="00BD55B3">
              <w:rPr>
                <w:lang w:val="en-US"/>
              </w:rPr>
              <w:t>))</w:t>
            </w:r>
          </w:p>
          <w:p w14:paraId="49F9ED8D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return false;</w:t>
            </w:r>
          </w:p>
          <w:p w14:paraId="141B1BDB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  <w:t>return true;</w:t>
            </w:r>
          </w:p>
          <w:p w14:paraId="6F086E08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>}</w:t>
            </w:r>
          </w:p>
          <w:p w14:paraId="31722211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</w:p>
          <w:p w14:paraId="0291B514" w14:textId="77777777" w:rsidR="00BD55B3" w:rsidRPr="00BD55B3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  <w:t xml:space="preserve">public String </w:t>
            </w:r>
            <w:proofErr w:type="spellStart"/>
            <w:r w:rsidRPr="00BD55B3">
              <w:rPr>
                <w:lang w:val="en-US"/>
              </w:rPr>
              <w:t>getCategorie</w:t>
            </w:r>
            <w:proofErr w:type="spellEnd"/>
            <w:r w:rsidRPr="00BD55B3">
              <w:rPr>
                <w:lang w:val="en-US"/>
              </w:rPr>
              <w:t>() {</w:t>
            </w:r>
          </w:p>
          <w:p w14:paraId="2ADC7E02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BD55B3">
              <w:rPr>
                <w:lang w:val="en-US"/>
              </w:rPr>
              <w:tab/>
            </w:r>
            <w:r w:rsidRPr="00BD55B3">
              <w:rPr>
                <w:lang w:val="en-US"/>
              </w:rPr>
              <w:tab/>
            </w:r>
            <w:r w:rsidRPr="000C00D0">
              <w:rPr>
                <w:lang w:val="en-US"/>
              </w:rPr>
              <w:t xml:space="preserve">return </w:t>
            </w:r>
            <w:proofErr w:type="spellStart"/>
            <w:r w:rsidRPr="000C00D0">
              <w:rPr>
                <w:lang w:val="en-US"/>
              </w:rPr>
              <w:t>categorie</w:t>
            </w:r>
            <w:proofErr w:type="spellEnd"/>
            <w:r w:rsidRPr="000C00D0">
              <w:rPr>
                <w:lang w:val="en-US"/>
              </w:rPr>
              <w:t>;</w:t>
            </w:r>
          </w:p>
          <w:p w14:paraId="67DADFFA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  <w:t>}</w:t>
            </w:r>
          </w:p>
          <w:p w14:paraId="52CF7514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</w:p>
          <w:p w14:paraId="7BCB5262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  <w:t xml:space="preserve">public void </w:t>
            </w:r>
            <w:proofErr w:type="spellStart"/>
            <w:r w:rsidRPr="000C00D0">
              <w:rPr>
                <w:lang w:val="en-US"/>
              </w:rPr>
              <w:t>setCategorie</w:t>
            </w:r>
            <w:proofErr w:type="spellEnd"/>
            <w:r w:rsidRPr="000C00D0">
              <w:rPr>
                <w:lang w:val="en-US"/>
              </w:rPr>
              <w:t xml:space="preserve">(String </w:t>
            </w:r>
            <w:proofErr w:type="spellStart"/>
            <w:r w:rsidRPr="000C00D0">
              <w:rPr>
                <w:lang w:val="en-US"/>
              </w:rPr>
              <w:t>categorie</w:t>
            </w:r>
            <w:proofErr w:type="spellEnd"/>
            <w:r w:rsidRPr="000C00D0">
              <w:rPr>
                <w:lang w:val="en-US"/>
              </w:rPr>
              <w:t>) {</w:t>
            </w:r>
          </w:p>
          <w:p w14:paraId="42247CCD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</w:r>
            <w:r w:rsidRPr="000C00D0">
              <w:rPr>
                <w:lang w:val="en-US"/>
              </w:rPr>
              <w:tab/>
            </w:r>
            <w:proofErr w:type="spellStart"/>
            <w:r w:rsidRPr="000C00D0">
              <w:rPr>
                <w:lang w:val="en-US"/>
              </w:rPr>
              <w:t>this.categorie</w:t>
            </w:r>
            <w:proofErr w:type="spellEnd"/>
            <w:r w:rsidRPr="000C00D0">
              <w:rPr>
                <w:lang w:val="en-US"/>
              </w:rPr>
              <w:t xml:space="preserve"> = </w:t>
            </w:r>
            <w:proofErr w:type="spellStart"/>
            <w:r w:rsidRPr="000C00D0">
              <w:rPr>
                <w:lang w:val="en-US"/>
              </w:rPr>
              <w:t>categorie</w:t>
            </w:r>
            <w:proofErr w:type="spellEnd"/>
            <w:r w:rsidRPr="000C00D0">
              <w:rPr>
                <w:lang w:val="en-US"/>
              </w:rPr>
              <w:t>;</w:t>
            </w:r>
          </w:p>
          <w:p w14:paraId="0CD4A06A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  <w:t>}</w:t>
            </w:r>
          </w:p>
          <w:p w14:paraId="541AB11D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</w:p>
          <w:p w14:paraId="1F097EA1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  <w:t>@Override</w:t>
            </w:r>
          </w:p>
          <w:p w14:paraId="4A4B98D7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  <w:t xml:space="preserve">public String </w:t>
            </w:r>
            <w:proofErr w:type="spellStart"/>
            <w:r w:rsidRPr="000C00D0">
              <w:rPr>
                <w:lang w:val="en-US"/>
              </w:rPr>
              <w:t>toString</w:t>
            </w:r>
            <w:proofErr w:type="spellEnd"/>
            <w:r w:rsidRPr="000C00D0">
              <w:rPr>
                <w:lang w:val="en-US"/>
              </w:rPr>
              <w:t>() {</w:t>
            </w:r>
          </w:p>
          <w:p w14:paraId="51334C57" w14:textId="77777777" w:rsidR="00BD55B3" w:rsidRDefault="00BD55B3" w:rsidP="00BD55B3">
            <w:pPr>
              <w:pStyle w:val="Code"/>
            </w:pPr>
            <w:r w:rsidRPr="000C00D0">
              <w:rPr>
                <w:lang w:val="en-US"/>
              </w:rPr>
              <w:tab/>
            </w:r>
            <w:r w:rsidRPr="000C00D0">
              <w:rPr>
                <w:lang w:val="en-US"/>
              </w:rPr>
              <w:tab/>
            </w:r>
            <w:r>
              <w:t xml:space="preserve">return "titel: " + titel + ", ISBN: " + </w:t>
            </w:r>
            <w:proofErr w:type="spellStart"/>
            <w:r>
              <w:t>isbn</w:t>
            </w:r>
            <w:proofErr w:type="spellEnd"/>
            <w:r>
              <w:t xml:space="preserve"> + ", categorie: " + categorie + ", Jaar: " + jaar;</w:t>
            </w:r>
          </w:p>
          <w:p w14:paraId="38049673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>
              <w:tab/>
            </w:r>
            <w:r w:rsidRPr="000C00D0">
              <w:rPr>
                <w:lang w:val="en-US"/>
              </w:rPr>
              <w:t>}</w:t>
            </w:r>
          </w:p>
          <w:p w14:paraId="230C8263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</w:p>
          <w:p w14:paraId="31F2C3D1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  <w:t>@Override</w:t>
            </w:r>
          </w:p>
          <w:p w14:paraId="494EF713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  <w:t xml:space="preserve">public int </w:t>
            </w:r>
            <w:proofErr w:type="spellStart"/>
            <w:r w:rsidRPr="000C00D0">
              <w:rPr>
                <w:lang w:val="en-US"/>
              </w:rPr>
              <w:t>compareTo</w:t>
            </w:r>
            <w:proofErr w:type="spellEnd"/>
            <w:r w:rsidRPr="000C00D0">
              <w:rPr>
                <w:lang w:val="en-US"/>
              </w:rPr>
              <w:t>(</w:t>
            </w:r>
            <w:proofErr w:type="spellStart"/>
            <w:r w:rsidRPr="000C00D0">
              <w:rPr>
                <w:lang w:val="en-US"/>
              </w:rPr>
              <w:t>Uitgave</w:t>
            </w:r>
            <w:proofErr w:type="spellEnd"/>
            <w:r w:rsidRPr="000C00D0">
              <w:rPr>
                <w:lang w:val="en-US"/>
              </w:rPr>
              <w:t xml:space="preserve"> o) {</w:t>
            </w:r>
          </w:p>
          <w:p w14:paraId="75697F0C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</w:r>
            <w:r w:rsidRPr="000C00D0">
              <w:rPr>
                <w:lang w:val="en-US"/>
              </w:rPr>
              <w:tab/>
              <w:t xml:space="preserve">return </w:t>
            </w:r>
            <w:proofErr w:type="spellStart"/>
            <w:r w:rsidRPr="000C00D0">
              <w:rPr>
                <w:lang w:val="en-US"/>
              </w:rPr>
              <w:t>Integer.valueOf</w:t>
            </w:r>
            <w:proofErr w:type="spellEnd"/>
            <w:r w:rsidRPr="000C00D0">
              <w:rPr>
                <w:lang w:val="en-US"/>
              </w:rPr>
              <w:t>(</w:t>
            </w:r>
            <w:proofErr w:type="spellStart"/>
            <w:r w:rsidRPr="000C00D0">
              <w:rPr>
                <w:lang w:val="en-US"/>
              </w:rPr>
              <w:t>this.jaar</w:t>
            </w:r>
            <w:proofErr w:type="spellEnd"/>
            <w:r w:rsidRPr="000C00D0">
              <w:rPr>
                <w:lang w:val="en-US"/>
              </w:rPr>
              <w:t>).</w:t>
            </w:r>
            <w:proofErr w:type="spellStart"/>
            <w:r w:rsidRPr="000C00D0">
              <w:rPr>
                <w:lang w:val="en-US"/>
              </w:rPr>
              <w:t>compareTo</w:t>
            </w:r>
            <w:proofErr w:type="spellEnd"/>
            <w:r w:rsidRPr="000C00D0">
              <w:rPr>
                <w:lang w:val="en-US"/>
              </w:rPr>
              <w:t>(</w:t>
            </w:r>
            <w:proofErr w:type="spellStart"/>
            <w:r w:rsidRPr="000C00D0">
              <w:rPr>
                <w:lang w:val="en-US"/>
              </w:rPr>
              <w:t>o.getJaar</w:t>
            </w:r>
            <w:proofErr w:type="spellEnd"/>
            <w:r w:rsidRPr="000C00D0">
              <w:rPr>
                <w:lang w:val="en-US"/>
              </w:rPr>
              <w:t>());</w:t>
            </w:r>
          </w:p>
          <w:p w14:paraId="6B3BE5D2" w14:textId="77777777" w:rsidR="00BD55B3" w:rsidRPr="000C00D0" w:rsidRDefault="00BD55B3" w:rsidP="00BD55B3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</w:r>
            <w:r w:rsidRPr="000C00D0">
              <w:rPr>
                <w:lang w:val="en-US"/>
              </w:rPr>
              <w:tab/>
            </w:r>
          </w:p>
          <w:p w14:paraId="73EC89DE" w14:textId="77777777" w:rsidR="00BD55B3" w:rsidRDefault="00BD55B3" w:rsidP="00BD55B3">
            <w:pPr>
              <w:pStyle w:val="Code"/>
            </w:pPr>
            <w:r w:rsidRPr="000C00D0">
              <w:rPr>
                <w:lang w:val="en-US"/>
              </w:rPr>
              <w:tab/>
            </w:r>
            <w:r>
              <w:t>}</w:t>
            </w:r>
          </w:p>
          <w:p w14:paraId="7B042111" w14:textId="54720F18" w:rsidR="001E0674" w:rsidRDefault="00BD55B3" w:rsidP="00BD55B3">
            <w:pPr>
              <w:pStyle w:val="Code"/>
            </w:pPr>
            <w:r>
              <w:t>}</w:t>
            </w:r>
          </w:p>
        </w:tc>
      </w:tr>
    </w:tbl>
    <w:p w14:paraId="486F4378" w14:textId="1387F5B7" w:rsidR="00AA1E85" w:rsidRDefault="00AA1E85" w:rsidP="006A72A2">
      <w:pPr>
        <w:pStyle w:val="Kop2"/>
      </w:pPr>
      <w:r>
        <w:lastRenderedPageBreak/>
        <w:t xml:space="preserve">De klasse </w:t>
      </w:r>
      <w:proofErr w:type="spellStart"/>
      <w:r>
        <w:t>DomeinController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7AC35A56" w14:textId="77777777" w:rsidTr="001E0674">
        <w:tc>
          <w:tcPr>
            <w:tcW w:w="9736" w:type="dxa"/>
          </w:tcPr>
          <w:p w14:paraId="0F5B8969" w14:textId="77777777" w:rsidR="000C00D0" w:rsidRDefault="000C00D0" w:rsidP="000C00D0">
            <w:pPr>
              <w:pStyle w:val="Code"/>
            </w:pPr>
            <w:r>
              <w:t xml:space="preserve">private List&lt;String&gt; </w:t>
            </w:r>
            <w:proofErr w:type="spellStart"/>
            <w:r>
              <w:t>zetUitgavenOmNaarTekst</w:t>
            </w:r>
            <w:proofErr w:type="spellEnd"/>
            <w:r>
              <w:t>(Collection&lt;Uitgave&gt; list) {</w:t>
            </w:r>
          </w:p>
          <w:p w14:paraId="45B3354B" w14:textId="77777777" w:rsidR="000C00D0" w:rsidRDefault="000C00D0" w:rsidP="000C00D0">
            <w:pPr>
              <w:pStyle w:val="Code"/>
            </w:pPr>
            <w:r>
              <w:tab/>
            </w:r>
            <w:r>
              <w:tab/>
            </w:r>
          </w:p>
          <w:p w14:paraId="07106846" w14:textId="77777777" w:rsidR="000C00D0" w:rsidRPr="000C00D0" w:rsidRDefault="000C00D0" w:rsidP="000C00D0">
            <w:pPr>
              <w:pStyle w:val="Code"/>
              <w:rPr>
                <w:lang w:val="en-US"/>
              </w:rPr>
            </w:pPr>
            <w:r>
              <w:tab/>
            </w:r>
            <w:r>
              <w:tab/>
            </w:r>
            <w:r w:rsidRPr="000C00D0">
              <w:rPr>
                <w:lang w:val="en-US"/>
              </w:rPr>
              <w:t xml:space="preserve">return </w:t>
            </w:r>
            <w:proofErr w:type="spellStart"/>
            <w:r w:rsidRPr="000C00D0">
              <w:rPr>
                <w:lang w:val="en-US"/>
              </w:rPr>
              <w:t>list.stream</w:t>
            </w:r>
            <w:proofErr w:type="spellEnd"/>
            <w:r w:rsidRPr="000C00D0">
              <w:rPr>
                <w:lang w:val="en-US"/>
              </w:rPr>
              <w:t xml:space="preserve">().map(e-&gt; </w:t>
            </w:r>
            <w:proofErr w:type="spellStart"/>
            <w:r w:rsidRPr="000C00D0">
              <w:rPr>
                <w:lang w:val="en-US"/>
              </w:rPr>
              <w:t>e.toString</w:t>
            </w:r>
            <w:proofErr w:type="spellEnd"/>
            <w:r w:rsidRPr="000C00D0">
              <w:rPr>
                <w:lang w:val="en-US"/>
              </w:rPr>
              <w:t>()).collect(</w:t>
            </w:r>
            <w:proofErr w:type="spellStart"/>
            <w:r w:rsidRPr="000C00D0">
              <w:rPr>
                <w:lang w:val="en-US"/>
              </w:rPr>
              <w:t>Collectors.toList</w:t>
            </w:r>
            <w:proofErr w:type="spellEnd"/>
            <w:r w:rsidRPr="000C00D0">
              <w:rPr>
                <w:lang w:val="en-US"/>
              </w:rPr>
              <w:t>());</w:t>
            </w:r>
          </w:p>
          <w:p w14:paraId="1B7CF9BB" w14:textId="77777777" w:rsidR="000C00D0" w:rsidRPr="000C00D0" w:rsidRDefault="000C00D0" w:rsidP="000C00D0">
            <w:pPr>
              <w:pStyle w:val="Code"/>
              <w:rPr>
                <w:lang w:val="en-US"/>
              </w:rPr>
            </w:pPr>
            <w:r w:rsidRPr="000C00D0">
              <w:rPr>
                <w:lang w:val="en-US"/>
              </w:rPr>
              <w:tab/>
            </w:r>
            <w:r w:rsidRPr="000C00D0">
              <w:rPr>
                <w:lang w:val="en-US"/>
              </w:rPr>
              <w:tab/>
            </w:r>
          </w:p>
          <w:p w14:paraId="68720F57" w14:textId="24854C88" w:rsidR="001E0674" w:rsidRDefault="000C00D0" w:rsidP="000C00D0">
            <w:pPr>
              <w:pStyle w:val="Code"/>
            </w:pPr>
            <w:r w:rsidRPr="000C00D0">
              <w:rPr>
                <w:lang w:val="en-US"/>
              </w:rPr>
              <w:tab/>
            </w:r>
            <w:r>
              <w:t>}</w:t>
            </w:r>
          </w:p>
        </w:tc>
      </w:tr>
    </w:tbl>
    <w:p w14:paraId="06B5CD0D" w14:textId="7AFF51A2" w:rsidR="00AA1E85" w:rsidRDefault="00AA1E85" w:rsidP="006A72A2">
      <w:pPr>
        <w:pStyle w:val="Kop2"/>
      </w:pPr>
      <w:r>
        <w:t xml:space="preserve">De klasse </w:t>
      </w:r>
      <w:proofErr w:type="spellStart"/>
      <w:r>
        <w:t>ConsoleApplicatie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0674" w14:paraId="63743F72" w14:textId="77777777" w:rsidTr="001E0674">
        <w:tc>
          <w:tcPr>
            <w:tcW w:w="9736" w:type="dxa"/>
          </w:tcPr>
          <w:p w14:paraId="143344F4" w14:textId="77777777" w:rsidR="00951239" w:rsidRDefault="00951239" w:rsidP="00951239">
            <w:pPr>
              <w:pStyle w:val="Code"/>
            </w:pPr>
            <w:r>
              <w:t xml:space="preserve">    </w:t>
            </w:r>
          </w:p>
          <w:p w14:paraId="0DE905FB" w14:textId="77777777" w:rsidR="00951239" w:rsidRDefault="00951239" w:rsidP="00951239">
            <w:pPr>
              <w:pStyle w:val="Code"/>
            </w:pPr>
            <w:r>
              <w:t xml:space="preserve">    // Zet een willekeurige collectie van String objecten om naar een String,</w:t>
            </w:r>
          </w:p>
          <w:p w14:paraId="3F9730A5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>// de beschrijving van elke element uit de collectie komt op een nieuwe lijn.</w:t>
            </w:r>
          </w:p>
          <w:p w14:paraId="26320834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 xml:space="preserve">private String </w:t>
            </w:r>
            <w:proofErr w:type="spellStart"/>
            <w:r>
              <w:t>zetLijstOmNaarTekst</w:t>
            </w:r>
            <w:proofErr w:type="spellEnd"/>
            <w:r>
              <w:t>(Collection&lt;String&gt; collectie) {</w:t>
            </w:r>
          </w:p>
          <w:p w14:paraId="687179B2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</w:r>
            <w:r>
              <w:tab/>
            </w:r>
          </w:p>
          <w:p w14:paraId="64569474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</w:r>
            <w:r>
              <w:tab/>
              <w:t xml:space="preserve">return </w:t>
            </w:r>
            <w:proofErr w:type="spellStart"/>
            <w:r>
              <w:t>collectie.stream</w:t>
            </w:r>
            <w:proofErr w:type="spellEnd"/>
            <w:r>
              <w:t xml:space="preserve">().map(e-&gt; </w:t>
            </w:r>
            <w:proofErr w:type="spellStart"/>
            <w:r>
              <w:t>String.format</w:t>
            </w:r>
            <w:proofErr w:type="spellEnd"/>
            <w:r>
              <w:t>("%</w:t>
            </w:r>
            <w:proofErr w:type="spellStart"/>
            <w:r>
              <w:t>s%n</w:t>
            </w:r>
            <w:proofErr w:type="spellEnd"/>
            <w:r>
              <w:t>", e)).collect(</w:t>
            </w:r>
            <w:proofErr w:type="spellStart"/>
            <w:r>
              <w:t>Collectors.joining</w:t>
            </w:r>
            <w:proofErr w:type="spellEnd"/>
            <w:r>
              <w:t>(""));</w:t>
            </w:r>
          </w:p>
          <w:p w14:paraId="688A0A78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</w:r>
            <w:r>
              <w:tab/>
            </w:r>
          </w:p>
          <w:p w14:paraId="12C07FC1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>}</w:t>
            </w:r>
          </w:p>
          <w:p w14:paraId="7DF1C0A3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</w:r>
          </w:p>
          <w:p w14:paraId="3E782FE4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>// Een titel opgevraagd via het ISBN nummer wordt getoond op het scherm.</w:t>
            </w:r>
          </w:p>
          <w:p w14:paraId="23D20F47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>// Een titel is echter niet altijd correct ingegeven, soms staan er meerdere</w:t>
            </w:r>
          </w:p>
          <w:p w14:paraId="4CA0DB47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>// spaties of tabs tussen de woorden.</w:t>
            </w:r>
          </w:p>
          <w:p w14:paraId="52090D61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>// Om een titel mooi te presenteren koos men ervoor om elk woord in een titel</w:t>
            </w:r>
          </w:p>
          <w:p w14:paraId="4053333B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 xml:space="preserve">// te laten starten met een hoofletter. De methode </w:t>
            </w:r>
            <w:proofErr w:type="spellStart"/>
            <w:r>
              <w:t>formatteerTitel</w:t>
            </w:r>
            <w:proofErr w:type="spellEnd"/>
            <w:r>
              <w:t xml:space="preserve"> zorgt hiervoor.</w:t>
            </w:r>
          </w:p>
          <w:p w14:paraId="52E134FA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>// Voorbeeld:</w:t>
            </w:r>
          </w:p>
          <w:p w14:paraId="24BA2CCB" w14:textId="77777777" w:rsidR="00951239" w:rsidRDefault="00951239" w:rsidP="00951239">
            <w:pPr>
              <w:pStyle w:val="Code"/>
            </w:pPr>
            <w:r>
              <w:t xml:space="preserve"> </w:t>
            </w:r>
            <w:r>
              <w:tab/>
              <w:t xml:space="preserve">// De titel: </w:t>
            </w:r>
            <w:r>
              <w:tab/>
              <w:t>"Python    crash</w:t>
            </w:r>
            <w:r>
              <w:tab/>
              <w:t>course" ziet er na formattering zo uit:</w:t>
            </w:r>
          </w:p>
          <w:p w14:paraId="155536A6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>
              <w:t xml:space="preserve"> </w:t>
            </w:r>
            <w:r>
              <w:tab/>
            </w:r>
            <w:r w:rsidRPr="00951239">
              <w:rPr>
                <w:lang w:val="en-US"/>
              </w:rPr>
              <w:t>//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  <w:t>"Python Crash Course"</w:t>
            </w:r>
          </w:p>
          <w:p w14:paraId="011E3C0D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  <w:t xml:space="preserve">private String </w:t>
            </w:r>
            <w:proofErr w:type="spellStart"/>
            <w:r w:rsidRPr="00951239">
              <w:rPr>
                <w:lang w:val="en-US"/>
              </w:rPr>
              <w:t>formatteerTitel</w:t>
            </w:r>
            <w:proofErr w:type="spellEnd"/>
            <w:r w:rsidRPr="00951239">
              <w:rPr>
                <w:lang w:val="en-US"/>
              </w:rPr>
              <w:t xml:space="preserve">(String </w:t>
            </w:r>
            <w:proofErr w:type="spellStart"/>
            <w:r w:rsidRPr="00951239">
              <w:rPr>
                <w:lang w:val="en-US"/>
              </w:rPr>
              <w:t>titel</w:t>
            </w:r>
            <w:proofErr w:type="spellEnd"/>
            <w:r w:rsidRPr="00951239">
              <w:rPr>
                <w:lang w:val="en-US"/>
              </w:rPr>
              <w:t>) {</w:t>
            </w:r>
          </w:p>
          <w:p w14:paraId="7FF2659B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</w:p>
          <w:p w14:paraId="1130F5EE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  <w:t>String output;</w:t>
            </w:r>
          </w:p>
          <w:p w14:paraId="1E576BD4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  <w:t xml:space="preserve">List&lt;String&gt; list = new </w:t>
            </w:r>
            <w:proofErr w:type="spellStart"/>
            <w:r w:rsidRPr="00951239">
              <w:rPr>
                <w:lang w:val="en-US"/>
              </w:rPr>
              <w:t>ArrayList</w:t>
            </w:r>
            <w:proofErr w:type="spellEnd"/>
            <w:r w:rsidRPr="00951239">
              <w:rPr>
                <w:lang w:val="en-US"/>
              </w:rPr>
              <w:t>&lt;&gt;(</w:t>
            </w:r>
            <w:proofErr w:type="spellStart"/>
            <w:r w:rsidRPr="00951239">
              <w:rPr>
                <w:lang w:val="en-US"/>
              </w:rPr>
              <w:t>Arrays.asList</w:t>
            </w:r>
            <w:proofErr w:type="spellEnd"/>
            <w:r w:rsidRPr="00951239">
              <w:rPr>
                <w:lang w:val="en-US"/>
              </w:rPr>
              <w:t>(</w:t>
            </w:r>
            <w:proofErr w:type="spellStart"/>
            <w:r w:rsidRPr="00951239">
              <w:rPr>
                <w:lang w:val="en-US"/>
              </w:rPr>
              <w:t>titel.split</w:t>
            </w:r>
            <w:proofErr w:type="spellEnd"/>
            <w:r w:rsidRPr="00951239">
              <w:rPr>
                <w:lang w:val="en-US"/>
              </w:rPr>
              <w:t>(" ")));</w:t>
            </w:r>
          </w:p>
          <w:p w14:paraId="1AD0589E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  <w:t xml:space="preserve">List &lt;StringBuilder&gt; </w:t>
            </w:r>
            <w:proofErr w:type="spellStart"/>
            <w:r w:rsidRPr="00951239">
              <w:rPr>
                <w:lang w:val="en-US"/>
              </w:rPr>
              <w:t>sblist</w:t>
            </w:r>
            <w:proofErr w:type="spellEnd"/>
            <w:r w:rsidRPr="00951239">
              <w:rPr>
                <w:lang w:val="en-US"/>
              </w:rPr>
              <w:t xml:space="preserve"> = new </w:t>
            </w:r>
            <w:proofErr w:type="spellStart"/>
            <w:r w:rsidRPr="00951239">
              <w:rPr>
                <w:lang w:val="en-US"/>
              </w:rPr>
              <w:t>ArrayList</w:t>
            </w:r>
            <w:proofErr w:type="spellEnd"/>
            <w:r w:rsidRPr="00951239">
              <w:rPr>
                <w:lang w:val="en-US"/>
              </w:rPr>
              <w:t>&lt;&gt;();</w:t>
            </w:r>
          </w:p>
          <w:p w14:paraId="45E46C81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</w:p>
          <w:p w14:paraId="67237929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  <w:proofErr w:type="spellStart"/>
            <w:r w:rsidRPr="00951239">
              <w:rPr>
                <w:lang w:val="en-US"/>
              </w:rPr>
              <w:t>list.stream</w:t>
            </w:r>
            <w:proofErr w:type="spellEnd"/>
            <w:r w:rsidRPr="00951239">
              <w:rPr>
                <w:lang w:val="en-US"/>
              </w:rPr>
              <w:t>().</w:t>
            </w:r>
            <w:proofErr w:type="spellStart"/>
            <w:r w:rsidRPr="00951239">
              <w:rPr>
                <w:lang w:val="en-US"/>
              </w:rPr>
              <w:t>forEach</w:t>
            </w:r>
            <w:proofErr w:type="spellEnd"/>
            <w:r w:rsidRPr="00951239">
              <w:rPr>
                <w:lang w:val="en-US"/>
              </w:rPr>
              <w:t xml:space="preserve">(e-&gt; </w:t>
            </w:r>
            <w:proofErr w:type="spellStart"/>
            <w:r w:rsidRPr="00951239">
              <w:rPr>
                <w:lang w:val="en-US"/>
              </w:rPr>
              <w:t>sblist.add</w:t>
            </w:r>
            <w:proofErr w:type="spellEnd"/>
            <w:r w:rsidRPr="00951239">
              <w:rPr>
                <w:lang w:val="en-US"/>
              </w:rPr>
              <w:t>(new StringBuilder(e)));</w:t>
            </w:r>
          </w:p>
          <w:p w14:paraId="56EC141A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lastRenderedPageBreak/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</w:p>
          <w:p w14:paraId="39CC0D1A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  <w:proofErr w:type="spellStart"/>
            <w:r w:rsidRPr="00951239">
              <w:rPr>
                <w:lang w:val="en-US"/>
              </w:rPr>
              <w:t>sblist.stream</w:t>
            </w:r>
            <w:proofErr w:type="spellEnd"/>
            <w:r w:rsidRPr="00951239">
              <w:rPr>
                <w:lang w:val="en-US"/>
              </w:rPr>
              <w:t>().</w:t>
            </w:r>
            <w:proofErr w:type="spellStart"/>
            <w:r w:rsidRPr="00951239">
              <w:rPr>
                <w:lang w:val="en-US"/>
              </w:rPr>
              <w:t>forEach</w:t>
            </w:r>
            <w:proofErr w:type="spellEnd"/>
            <w:r w:rsidRPr="00951239">
              <w:rPr>
                <w:lang w:val="en-US"/>
              </w:rPr>
              <w:t xml:space="preserve">(e-&gt; </w:t>
            </w:r>
            <w:proofErr w:type="spellStart"/>
            <w:r w:rsidRPr="00951239">
              <w:rPr>
                <w:lang w:val="en-US"/>
              </w:rPr>
              <w:t>e.setCharAt</w:t>
            </w:r>
            <w:proofErr w:type="spellEnd"/>
            <w:r w:rsidRPr="00951239">
              <w:rPr>
                <w:lang w:val="en-US"/>
              </w:rPr>
              <w:t xml:space="preserve">(0, </w:t>
            </w:r>
            <w:proofErr w:type="spellStart"/>
            <w:r w:rsidRPr="00951239">
              <w:rPr>
                <w:lang w:val="en-US"/>
              </w:rPr>
              <w:t>Character.toUpperCase</w:t>
            </w:r>
            <w:proofErr w:type="spellEnd"/>
            <w:r w:rsidRPr="00951239">
              <w:rPr>
                <w:lang w:val="en-US"/>
              </w:rPr>
              <w:t>(</w:t>
            </w:r>
            <w:proofErr w:type="spellStart"/>
            <w:r w:rsidRPr="00951239">
              <w:rPr>
                <w:lang w:val="en-US"/>
              </w:rPr>
              <w:t>e.charAt</w:t>
            </w:r>
            <w:proofErr w:type="spellEnd"/>
            <w:r w:rsidRPr="00951239">
              <w:rPr>
                <w:lang w:val="en-US"/>
              </w:rPr>
              <w:t>(0))));</w:t>
            </w:r>
          </w:p>
          <w:p w14:paraId="641F683F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</w:p>
          <w:p w14:paraId="23EF35DF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  <w:t xml:space="preserve">output = </w:t>
            </w:r>
            <w:proofErr w:type="spellStart"/>
            <w:r w:rsidRPr="00951239">
              <w:rPr>
                <w:lang w:val="en-US"/>
              </w:rPr>
              <w:t>sblist.stream</w:t>
            </w:r>
            <w:proofErr w:type="spellEnd"/>
            <w:r w:rsidRPr="00951239">
              <w:rPr>
                <w:lang w:val="en-US"/>
              </w:rPr>
              <w:t xml:space="preserve">().map(e-&gt; </w:t>
            </w:r>
            <w:proofErr w:type="spellStart"/>
            <w:r w:rsidRPr="00951239">
              <w:rPr>
                <w:lang w:val="en-US"/>
              </w:rPr>
              <w:t>e.toString</w:t>
            </w:r>
            <w:proofErr w:type="spellEnd"/>
            <w:r w:rsidRPr="00951239">
              <w:rPr>
                <w:lang w:val="en-US"/>
              </w:rPr>
              <w:t>()).collect(</w:t>
            </w:r>
            <w:proofErr w:type="spellStart"/>
            <w:r w:rsidRPr="00951239">
              <w:rPr>
                <w:lang w:val="en-US"/>
              </w:rPr>
              <w:t>Collectors.joining</w:t>
            </w:r>
            <w:proofErr w:type="spellEnd"/>
            <w:r w:rsidRPr="00951239">
              <w:rPr>
                <w:lang w:val="en-US"/>
              </w:rPr>
              <w:t>(" "));</w:t>
            </w:r>
          </w:p>
          <w:p w14:paraId="2AF25E97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  <w:t xml:space="preserve">output = </w:t>
            </w:r>
            <w:proofErr w:type="spellStart"/>
            <w:r w:rsidRPr="00951239">
              <w:rPr>
                <w:lang w:val="en-US"/>
              </w:rPr>
              <w:t>output.trim</w:t>
            </w:r>
            <w:proofErr w:type="spellEnd"/>
            <w:r w:rsidRPr="00951239">
              <w:rPr>
                <w:lang w:val="en-US"/>
              </w:rPr>
              <w:t>();</w:t>
            </w:r>
          </w:p>
          <w:p w14:paraId="2F2391A3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</w:p>
          <w:p w14:paraId="0296D856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 xml:space="preserve"> </w:t>
            </w: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  <w:t>return output;</w:t>
            </w:r>
          </w:p>
          <w:p w14:paraId="6FF5FE9B" w14:textId="77777777" w:rsidR="00951239" w:rsidRPr="00951239" w:rsidRDefault="00951239" w:rsidP="00951239">
            <w:pPr>
              <w:pStyle w:val="Code"/>
              <w:rPr>
                <w:lang w:val="en-US"/>
              </w:rPr>
            </w:pPr>
            <w:r w:rsidRPr="00951239">
              <w:rPr>
                <w:lang w:val="en-US"/>
              </w:rPr>
              <w:tab/>
            </w:r>
            <w:r w:rsidRPr="00951239">
              <w:rPr>
                <w:lang w:val="en-US"/>
              </w:rPr>
              <w:tab/>
            </w:r>
          </w:p>
          <w:p w14:paraId="6B88355E" w14:textId="4B357653" w:rsidR="001E0674" w:rsidRDefault="00951239" w:rsidP="00951239">
            <w:pPr>
              <w:pStyle w:val="Code"/>
            </w:pPr>
            <w:r w:rsidRPr="00951239">
              <w:rPr>
                <w:lang w:val="en-US"/>
              </w:rPr>
              <w:tab/>
            </w:r>
            <w:r>
              <w:t>}</w:t>
            </w:r>
            <w:r>
              <w:tab/>
            </w:r>
          </w:p>
        </w:tc>
      </w:tr>
    </w:tbl>
    <w:p w14:paraId="2FEBB9AD" w14:textId="77777777" w:rsidR="001E0674" w:rsidRPr="001E0674" w:rsidRDefault="001E0674" w:rsidP="001E0674"/>
    <w:sectPr w:rsidR="001E0674" w:rsidRPr="001E0674" w:rsidSect="001D18C5">
      <w:head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3D76" w14:textId="77777777" w:rsidR="00110D21" w:rsidRDefault="00110D21" w:rsidP="00F61337">
      <w:pPr>
        <w:spacing w:after="0" w:line="240" w:lineRule="auto"/>
      </w:pPr>
      <w:r>
        <w:separator/>
      </w:r>
    </w:p>
  </w:endnote>
  <w:endnote w:type="continuationSeparator" w:id="0">
    <w:p w14:paraId="5BD41B14" w14:textId="77777777" w:rsidR="00110D21" w:rsidRDefault="00110D21" w:rsidP="00F6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50216" w14:textId="77777777" w:rsidR="00671A83" w:rsidRDefault="00671A8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2"/>
      <w:gridCol w:w="3549"/>
    </w:tblGrid>
    <w:tr w:rsidR="00E33732" w14:paraId="431B78D5" w14:textId="77777777" w:rsidTr="00E33732">
      <w:tc>
        <w:tcPr>
          <w:tcW w:w="6232" w:type="dxa"/>
          <w:vAlign w:val="bottom"/>
        </w:tcPr>
        <w:p w14:paraId="3C17AB61" w14:textId="2003C2DF" w:rsidR="00E33732" w:rsidRDefault="00E33732" w:rsidP="00E33732">
          <w:pPr>
            <w:pStyle w:val="Voettekst"/>
          </w:pPr>
          <w:r>
            <w:fldChar w:fldCharType="begin"/>
          </w:r>
          <w:r w:rsidRPr="003746DB">
            <w:rPr>
              <w:lang w:val="en-US"/>
            </w:rPr>
            <w:instrText xml:space="preserve"> FILENAME   \* MERGEFORMAT </w:instrText>
          </w:r>
          <w:r>
            <w:fldChar w:fldCharType="separate"/>
          </w:r>
          <w:r>
            <w:rPr>
              <w:noProof/>
              <w:lang w:val="en-US"/>
            </w:rPr>
            <w:t>Antwoordformulier_OOSDII_EP2.docx</w:t>
          </w:r>
          <w:r>
            <w:rPr>
              <w:noProof/>
            </w:rPr>
            <w:fldChar w:fldCharType="end"/>
          </w:r>
        </w:p>
      </w:tc>
      <w:tc>
        <w:tcPr>
          <w:tcW w:w="3549" w:type="dxa"/>
        </w:tcPr>
        <w:p w14:paraId="73168C91" w14:textId="77777777" w:rsidR="00E33732" w:rsidRDefault="00E33732" w:rsidP="00E33732">
          <w:pPr>
            <w:pStyle w:val="Voettekst"/>
            <w:jc w:val="right"/>
          </w:pPr>
          <w:r>
            <w:rPr>
              <w:noProof/>
              <w:lang w:eastAsia="nl-BE"/>
            </w:rPr>
            <w:drawing>
              <wp:inline distT="0" distB="0" distL="0" distR="0" wp14:anchorId="0FF75B6C" wp14:editId="1F7B021F">
                <wp:extent cx="1061085" cy="598170"/>
                <wp:effectExtent l="0" t="0" r="5715" b="0"/>
                <wp:docPr id="23" name="Afbeelding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OGENT_Logo_Pos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085" cy="59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51E5F" w14:textId="6F2A1294" w:rsidR="00F6556B" w:rsidRDefault="00F6556B" w:rsidP="00E3373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C04B" w14:textId="77777777" w:rsidR="00671A83" w:rsidRDefault="00671A8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6E67" w14:textId="77777777" w:rsidR="00110D21" w:rsidRDefault="00110D21" w:rsidP="00F61337">
      <w:pPr>
        <w:spacing w:after="0" w:line="240" w:lineRule="auto"/>
      </w:pPr>
      <w:r>
        <w:separator/>
      </w:r>
    </w:p>
  </w:footnote>
  <w:footnote w:type="continuationSeparator" w:id="0">
    <w:p w14:paraId="79D74AF0" w14:textId="77777777" w:rsidR="00110D21" w:rsidRDefault="00110D21" w:rsidP="00F6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5723" w14:textId="77777777" w:rsidR="00671A83" w:rsidRDefault="00671A8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F55B" w14:textId="77777777" w:rsidR="00F6556B" w:rsidRDefault="00F6556B">
    <w:pPr>
      <w:pStyle w:val="Koptekst"/>
    </w:pPr>
  </w:p>
  <w:tbl>
    <w:tblPr>
      <w:tblStyle w:val="Lijsttabel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E7E6E6" w:themeColor="background2"/>
        <w:insideV w:val="single" w:sz="4" w:space="0" w:color="F19DA0" w:themeColor="accent3"/>
      </w:tblBorders>
      <w:tblLook w:val="04A0" w:firstRow="1" w:lastRow="0" w:firstColumn="1" w:lastColumn="0" w:noHBand="0" w:noVBand="1"/>
    </w:tblPr>
    <w:tblGrid>
      <w:gridCol w:w="2269"/>
      <w:gridCol w:w="2604"/>
      <w:gridCol w:w="1932"/>
      <w:gridCol w:w="565"/>
      <w:gridCol w:w="2376"/>
    </w:tblGrid>
    <w:tr w:rsidR="00F6556B" w14:paraId="0D221D36" w14:textId="77777777" w:rsidTr="002C08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6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500" w:type="pct"/>
          <w:gridSpan w:val="2"/>
          <w:tcBorders>
            <w:top w:val="nil"/>
          </w:tcBorders>
          <w:shd w:val="clear" w:color="auto" w:fill="FFFFFF" w:themeFill="background1"/>
          <w:vAlign w:val="center"/>
        </w:tcPr>
        <w:p w14:paraId="0BE777E8" w14:textId="281FAB8D" w:rsidR="00F6556B" w:rsidRPr="002C08D2" w:rsidRDefault="00F6556B" w:rsidP="002C08D2">
          <w:pPr>
            <w:rPr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t xml:space="preserve">Datum examen  </w:t>
          </w:r>
          <w:r w:rsidR="00D33EF1">
            <w:rPr>
              <w:color w:val="D0CECE" w:themeColor="background2" w:themeShade="E6"/>
              <w:sz w:val="20"/>
              <w:szCs w:val="20"/>
            </w:rPr>
            <w:t>donderdag 3 juni 2021</w:t>
          </w:r>
          <w:r>
            <w:rPr>
              <w:color w:val="E6E6E6" w:themeColor="background1" w:themeShade="E6"/>
              <w:sz w:val="20"/>
              <w:szCs w:val="20"/>
            </w:rPr>
            <w:t xml:space="preserve">      </w:t>
          </w:r>
        </w:p>
      </w:tc>
      <w:tc>
        <w:tcPr>
          <w:tcW w:w="2500" w:type="pct"/>
          <w:gridSpan w:val="3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49EFBC93" w14:textId="77777777" w:rsidR="00F6556B" w:rsidRPr="002C08D2" w:rsidRDefault="00F6556B" w:rsidP="002C08D2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</w:rPr>
          </w:pPr>
        </w:p>
      </w:tc>
    </w:tr>
    <w:tr w:rsidR="00F6556B" w14:paraId="297653F4" w14:textId="77777777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  <w:gridSpan w:val="5"/>
          <w:tcBorders>
            <w:top w:val="nil"/>
            <w:bottom w:val="nil"/>
          </w:tcBorders>
          <w:shd w:val="clear" w:color="auto" w:fill="000000" w:themeFill="text1"/>
          <w:vAlign w:val="center"/>
        </w:tcPr>
        <w:p w14:paraId="70C750DE" w14:textId="77777777" w:rsidR="00F6556B" w:rsidRPr="00F61337" w:rsidRDefault="00F6556B" w:rsidP="00F61337">
          <w:pPr>
            <w:rPr>
              <w:b w:val="0"/>
              <w:bCs w:val="0"/>
              <w:color w:val="FFFFFF" w:themeColor="background1"/>
              <w:sz w:val="20"/>
              <w:szCs w:val="20"/>
            </w:rPr>
          </w:pPr>
          <w:r>
            <w:rPr>
              <w:color w:val="FFFFFF" w:themeColor="background1"/>
              <w:sz w:val="20"/>
              <w:szCs w:val="20"/>
            </w:rPr>
            <w:t>Academiejaar 20</w:t>
          </w:r>
          <w:r w:rsidR="00B95102">
            <w:rPr>
              <w:color w:val="FFFFFF" w:themeColor="background1"/>
              <w:sz w:val="20"/>
              <w:szCs w:val="20"/>
            </w:rPr>
            <w:t>20</w:t>
          </w:r>
          <w:r>
            <w:rPr>
              <w:color w:val="FFFFFF" w:themeColor="background1"/>
              <w:sz w:val="20"/>
              <w:szCs w:val="20"/>
            </w:rPr>
            <w:t>-202</w:t>
          </w:r>
          <w:r w:rsidR="00B95102">
            <w:rPr>
              <w:color w:val="FFFFFF" w:themeColor="background1"/>
              <w:sz w:val="20"/>
              <w:szCs w:val="20"/>
            </w:rPr>
            <w:t>1</w:t>
          </w:r>
        </w:p>
      </w:tc>
    </w:tr>
    <w:tr w:rsidR="00F6556B" w:rsidRPr="00CF7275" w14:paraId="0627DB52" w14:textId="77777777" w:rsidTr="0051421E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3B7F827F" w14:textId="77777777" w:rsidR="00F6556B" w:rsidRPr="00CF7275" w:rsidRDefault="00F6556B" w:rsidP="0074125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Voornaam en naam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14:paraId="25BE0739" w14:textId="60EC4A6C" w:rsidR="00F6556B" w:rsidRPr="00CF7275" w:rsidRDefault="00671A83" w:rsidP="00796B65">
          <w:pPr>
            <w:tabs>
              <w:tab w:val="right" w:leader="dot" w:pos="6273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</w:rPr>
          </w:pPr>
          <w:r>
            <w:t>Andreeas Firoiu</w:t>
          </w:r>
          <w:r w:rsidR="00796B65">
            <w:tab/>
          </w:r>
        </w:p>
      </w:tc>
    </w:tr>
    <w:tr w:rsidR="00F6556B" w:rsidRPr="00CF7275" w14:paraId="2E01B297" w14:textId="77777777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42158273" w14:textId="77777777"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Studentennummer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14:paraId="4E3A4F51" w14:textId="275B60E4" w:rsidR="00F6556B" w:rsidRPr="00CF7275" w:rsidRDefault="00671A83" w:rsidP="00796B65">
          <w:pPr>
            <w:tabs>
              <w:tab w:val="right" w:leader="dot" w:pos="6273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20"/>
              <w:szCs w:val="20"/>
            </w:rPr>
          </w:pPr>
          <w:r>
            <w:t>202077350    077350af</w:t>
          </w:r>
          <w:r w:rsidR="00796B65">
            <w:tab/>
          </w:r>
        </w:p>
      </w:tc>
    </w:tr>
    <w:tr w:rsidR="00F6556B" w:rsidRPr="00CF7275" w14:paraId="359AA6A7" w14:textId="77777777" w:rsidTr="00514026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122D0E5E" w14:textId="77777777"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Opleiding</w:t>
          </w:r>
        </w:p>
      </w:tc>
      <w:sdt>
        <w:sdtPr>
          <w:rPr>
            <w:sz w:val="20"/>
            <w:szCs w:val="20"/>
          </w:rPr>
          <w:alias w:val="Opleiding"/>
          <w:tag w:val="Opleiding"/>
          <w:id w:val="-517386540"/>
          <w:comboBox>
            <w:listItem w:value="Kies een item."/>
            <w:listItem w:displayText="Agro- en biotechnologie" w:value="Agro- en biotechnologie"/>
            <w:listItem w:displayText="Bedrijfsmanagement" w:value="Bedrijfsmanagement"/>
            <w:listItem w:displayText="Biomedische laboratoriumtechnologie" w:value="Biomedische laboratoriumtechnologie"/>
            <w:listItem w:displayText="Chemie" w:value="Chemie"/>
            <w:listItem w:displayText="Elektromechanica" w:value="Elektromechanica"/>
            <w:listItem w:displayText="Ergotherapie" w:value="Ergotherapie"/>
            <w:listItem w:displayText="Houttechnologie" w:value="Houttechnologie"/>
            <w:listItem w:displayText="Kleuteronderwijs" w:value="Kleuteronderwijs"/>
            <w:listItem w:displayText="Lager onderwijs" w:value="Lager onderwijs"/>
            <w:listItem w:displayText="Logopedie en audiologie" w:value="Logopedie en audiologie"/>
            <w:listItem w:displayText="Modetechnologie" w:value="Modetechnologie"/>
            <w:listItem w:displayText="Office management" w:value="Office management"/>
            <w:listItem w:displayText="Orthopedagogie" w:value="Orthopedagogie"/>
            <w:listItem w:displayText="Retailmanagement" w:value="Retailmanagement"/>
            <w:listItem w:displayText="Secundair onderwijs" w:value="Secundair onderwijs"/>
            <w:listItem w:displayText="Sociaal werk" w:value="Sociaal werk"/>
            <w:listItem w:displayText="Textieltechnologie" w:value="Textieltechnologie"/>
            <w:listItem w:displayText="Toegepaste informatica" w:value="Toegepaste informatica"/>
            <w:listItem w:displayText="Vastgoed" w:value="Vastgoed"/>
            <w:listItem w:displayText="Verpleegkunde" w:value="Verpleegkunde"/>
            <w:listItem w:displayText="Voedings- en dieetkunde" w:value="Voedings- en dieetkunde"/>
            <w:listItem w:displayText="Graduaat - Accounting administration" w:value="Graduaat - Accounting administration"/>
            <w:listItem w:displayText="Graduaat - Biotechnologie" w:value="Graduaat - Biotechnologie"/>
            <w:listItem w:displayText="Graduaat - Bouwkundig tekenen" w:value="Graduaat - Bouwkundig tekenen"/>
            <w:listItem w:displayText="Graduaat - Educatieve graduaatsopleiding" w:value="Graduaat - Educatieve graduaatsopleiding"/>
            <w:listItem w:displayText="Graduaat - Elektromechanische systemen" w:value="Graduaat - Elektromechanische systemen"/>
            <w:listItem w:displayText="Graduaat - HVAC-systemen" w:value="Graduaat - HVAC-systemen"/>
            <w:listItem w:displayText="Graduaat - Juridisch-administratieve ondersteuning" w:value="Graduaat - Juridisch-administratieve ondersteuning"/>
            <w:listItem w:displayText="Graduaat - Marketing- en communicatiesupport" w:value="Graduaat - Marketing- en communicatiesupport"/>
            <w:listItem w:displayText="Graduaat - Productiebeheer" w:value="Graduaat - Productiebeheer"/>
            <w:listItem w:displayText="Graduaat - Programmeren" w:value="Graduaat - Programmeren"/>
            <w:listItem w:displayText="Graduaat - Systemen en netwerken" w:value="Graduaat - Systemen en netwerken"/>
            <w:listItem w:displayText="Graduaat - Verpleegkunde" w:value="Graduaat - Verpleegkunde"/>
            <w:listItem w:displayText="Graduaat - Werforganisatie" w:value="Graduaat - Werforganisatie"/>
            <w:listItem w:displayText="Graduaat - Winkelmanagement" w:value="Graduaat - Winkelmanagement"/>
          </w:comboBox>
        </w:sdtPr>
        <w:sdtEndPr/>
        <w:sdtContent>
          <w:tc>
            <w:tcPr>
              <w:tcW w:w="2327" w:type="pct"/>
              <w:gridSpan w:val="2"/>
              <w:tcBorders>
                <w:top w:val="nil"/>
                <w:left w:val="nil"/>
                <w:bottom w:val="nil"/>
                <w:right w:val="nil"/>
              </w:tcBorders>
              <w:shd w:val="clear" w:color="auto" w:fill="FFFFFF" w:themeFill="background1"/>
              <w:vAlign w:val="bottom"/>
            </w:tcPr>
            <w:p w14:paraId="658CF8DF" w14:textId="72CB2F51" w:rsidR="00F6556B" w:rsidRPr="00CF7275" w:rsidRDefault="00D33EF1" w:rsidP="0051421E">
              <w:p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Toegepaste informatica</w:t>
              </w:r>
            </w:p>
          </w:tc>
        </w:sdtContent>
      </w:sdt>
      <w:tc>
        <w:tcPr>
          <w:tcW w:w="1509" w:type="pct"/>
          <w:gridSpan w:val="2"/>
          <w:tcBorders>
            <w:top w:val="nil"/>
            <w:left w:val="nil"/>
            <w:bottom w:val="nil"/>
          </w:tcBorders>
          <w:shd w:val="clear" w:color="auto" w:fill="FFFFFF" w:themeFill="background1"/>
          <w:vAlign w:val="bottom"/>
        </w:tcPr>
        <w:p w14:paraId="6C348336" w14:textId="1412D00F" w:rsidR="00F6556B" w:rsidRPr="002C08D2" w:rsidRDefault="00F6556B" w:rsidP="0051421E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sz w:val="20"/>
              <w:szCs w:val="20"/>
            </w:rPr>
          </w:pPr>
          <w:r w:rsidRPr="002C08D2">
            <w:rPr>
              <w:b/>
              <w:sz w:val="20"/>
              <w:szCs w:val="20"/>
            </w:rPr>
            <w:t xml:space="preserve">Jaar </w:t>
          </w:r>
          <w:r>
            <w:rPr>
              <w:b/>
              <w:sz w:val="20"/>
              <w:szCs w:val="20"/>
            </w:rPr>
            <w:t xml:space="preserve"> </w:t>
          </w:r>
          <w:sdt>
            <w:sdtPr>
              <w:rPr>
                <w:sz w:val="20"/>
                <w:szCs w:val="20"/>
              </w:rPr>
              <w:alias w:val="Jaar"/>
              <w:tag w:val="Jaar"/>
              <w:id w:val="-1814170085"/>
              <w15:appearance w15:val="hidden"/>
            </w:sdtPr>
            <w:sdtEndPr/>
            <w:sdtContent>
              <w:r w:rsidR="00D33EF1">
                <w:rPr>
                  <w:sz w:val="20"/>
                  <w:szCs w:val="20"/>
                </w:rPr>
                <w:t>1 TIN</w:t>
              </w:r>
            </w:sdtContent>
          </w:sdt>
        </w:p>
      </w:tc>
    </w:tr>
    <w:tr w:rsidR="00DA4410" w:rsidRPr="00CF7275" w14:paraId="1EEB6362" w14:textId="77777777" w:rsidTr="0051421E">
      <w:trPr>
        <w:gridAfter w:val="4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3836" w:type="pct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08F82E36" w14:textId="77777777" w:rsidR="00DA4410" w:rsidRPr="00CF7275" w:rsidRDefault="00DA4410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Afstudeerrichting</w:t>
          </w:r>
        </w:p>
      </w:tc>
    </w:tr>
    <w:tr w:rsidR="00F6556B" w:rsidRPr="00CF7275" w14:paraId="6A096FBA" w14:textId="77777777" w:rsidTr="00741254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47507354" w14:textId="77777777"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Opleidingsonderdeel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sdt>
          <w:sdtPr>
            <w:rPr>
              <w:sz w:val="20"/>
              <w:szCs w:val="20"/>
            </w:rPr>
            <w:alias w:val="Opleidingsonderdeel"/>
            <w:tag w:val="Opleidingsonderdeel"/>
            <w:id w:val="149107394"/>
          </w:sdtPr>
          <w:sdtEndPr/>
          <w:sdtContent>
            <w:p w14:paraId="7465375A" w14:textId="4301BD6D" w:rsidR="00F6556B" w:rsidRPr="00CF7275" w:rsidRDefault="00D33EF1" w:rsidP="0051421E">
              <w:p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OOSD II</w:t>
              </w:r>
            </w:p>
          </w:sdtContent>
        </w:sdt>
      </w:tc>
    </w:tr>
    <w:tr w:rsidR="00F6556B" w:rsidRPr="00E83DBA" w14:paraId="5DA8F0C5" w14:textId="77777777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0710327A" w14:textId="77777777"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Lesgever(s)</w:t>
          </w:r>
        </w:p>
      </w:tc>
      <w:sdt>
        <w:sdtPr>
          <w:rPr>
            <w:sz w:val="20"/>
            <w:szCs w:val="20"/>
          </w:rPr>
          <w:alias w:val="Lesgever(s)"/>
          <w:tag w:val="Lesgever(s)"/>
          <w:id w:val="-1617758765"/>
        </w:sdtPr>
        <w:sdtEndPr/>
        <w:sdtContent>
          <w:tc>
            <w:tcPr>
              <w:tcW w:w="3836" w:type="pct"/>
              <w:gridSpan w:val="4"/>
              <w:tcBorders>
                <w:top w:val="nil"/>
                <w:left w:val="nil"/>
                <w:bottom w:val="nil"/>
              </w:tcBorders>
              <w:vAlign w:val="bottom"/>
            </w:tcPr>
            <w:p w14:paraId="136D281F" w14:textId="3E49270E" w:rsidR="00F6556B" w:rsidRPr="00D33EF1" w:rsidRDefault="00D33EF1" w:rsidP="0051421E">
              <w:p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20"/>
                  <w:szCs w:val="20"/>
                  <w:lang w:val="fr-FR"/>
                </w:rPr>
              </w:pPr>
              <w:r w:rsidRPr="00D33EF1">
                <w:rPr>
                  <w:sz w:val="20"/>
                  <w:szCs w:val="20"/>
                  <w:lang w:val="fr-FR"/>
                </w:rPr>
                <w:t xml:space="preserve">L. </w:t>
              </w:r>
              <w:proofErr w:type="spellStart"/>
              <w:r w:rsidRPr="00D33EF1">
                <w:rPr>
                  <w:sz w:val="20"/>
                  <w:szCs w:val="20"/>
                  <w:lang w:val="fr-FR"/>
                </w:rPr>
                <w:t>Lewyllie</w:t>
              </w:r>
              <w:proofErr w:type="spellEnd"/>
              <w:r w:rsidRPr="00D33EF1">
                <w:rPr>
                  <w:sz w:val="20"/>
                  <w:szCs w:val="20"/>
                  <w:lang w:val="fr-FR"/>
                </w:rPr>
                <w:t>, A. Pierreux</w:t>
              </w:r>
              <w:r>
                <w:rPr>
                  <w:sz w:val="20"/>
                  <w:szCs w:val="20"/>
                  <w:lang w:val="fr-FR"/>
                </w:rPr>
                <w:t xml:space="preserve">, H. </w:t>
              </w:r>
              <w:proofErr w:type="spellStart"/>
              <w:r>
                <w:rPr>
                  <w:sz w:val="20"/>
                  <w:szCs w:val="20"/>
                  <w:lang w:val="fr-FR"/>
                </w:rPr>
                <w:t>Roobrouck</w:t>
              </w:r>
              <w:proofErr w:type="spellEnd"/>
              <w:r>
                <w:rPr>
                  <w:sz w:val="20"/>
                  <w:szCs w:val="20"/>
                  <w:lang w:val="fr-FR"/>
                </w:rPr>
                <w:t>,</w:t>
              </w:r>
              <w:r w:rsidR="00A96D0F" w:rsidRPr="00D33EF1">
                <w:rPr>
                  <w:sz w:val="20"/>
                  <w:szCs w:val="20"/>
                  <w:lang w:val="fr-FR"/>
                </w:rPr>
                <w:t xml:space="preserve"> S</w:t>
              </w:r>
              <w:r w:rsidR="00A96D0F">
                <w:rPr>
                  <w:sz w:val="20"/>
                  <w:szCs w:val="20"/>
                  <w:lang w:val="fr-FR"/>
                </w:rPr>
                <w:t xml:space="preserve">. </w:t>
              </w:r>
              <w:proofErr w:type="spellStart"/>
              <w:r w:rsidR="00A96D0F">
                <w:rPr>
                  <w:sz w:val="20"/>
                  <w:szCs w:val="20"/>
                  <w:lang w:val="fr-FR"/>
                </w:rPr>
                <w:t>Samyn</w:t>
              </w:r>
              <w:proofErr w:type="spellEnd"/>
              <w:r w:rsidR="00A96D0F">
                <w:rPr>
                  <w:sz w:val="20"/>
                  <w:szCs w:val="20"/>
                  <w:lang w:val="fr-FR"/>
                </w:rPr>
                <w:t xml:space="preserve">, </w:t>
              </w:r>
              <w:r>
                <w:rPr>
                  <w:sz w:val="20"/>
                  <w:szCs w:val="20"/>
                  <w:lang w:val="fr-FR"/>
                </w:rPr>
                <w:t xml:space="preserve">L. </w:t>
              </w:r>
              <w:proofErr w:type="spellStart"/>
              <w:r>
                <w:rPr>
                  <w:sz w:val="20"/>
                  <w:szCs w:val="20"/>
                  <w:lang w:val="fr-FR"/>
                </w:rPr>
                <w:t>Stroobant</w:t>
              </w:r>
              <w:proofErr w:type="spellEnd"/>
              <w:r w:rsidR="007068BE">
                <w:rPr>
                  <w:sz w:val="20"/>
                  <w:szCs w:val="20"/>
                  <w:lang w:val="fr-FR"/>
                </w:rPr>
                <w:t xml:space="preserve">, L. </w:t>
              </w:r>
              <w:proofErr w:type="spellStart"/>
              <w:r w:rsidR="007068BE">
                <w:rPr>
                  <w:sz w:val="20"/>
                  <w:szCs w:val="20"/>
                  <w:lang w:val="fr-FR"/>
                </w:rPr>
                <w:t>Vuyge</w:t>
              </w:r>
              <w:proofErr w:type="spellEnd"/>
            </w:p>
          </w:tc>
        </w:sdtContent>
      </w:sdt>
    </w:tr>
    <w:tr w:rsidR="00F6556B" w:rsidRPr="00E83DBA" w14:paraId="739F52AE" w14:textId="77777777" w:rsidTr="0051421E">
      <w:trPr>
        <w:trHeight w:val="28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14:paraId="3529A8A8" w14:textId="77777777" w:rsidR="00F6556B" w:rsidRPr="00D33EF1" w:rsidRDefault="00F6556B" w:rsidP="0051421E">
          <w:pPr>
            <w:rPr>
              <w:sz w:val="20"/>
              <w:szCs w:val="20"/>
              <w:lang w:val="fr-FR"/>
            </w:rPr>
          </w:pP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14:paraId="1A380EDF" w14:textId="77777777" w:rsidR="00F6556B" w:rsidRPr="00D33EF1" w:rsidRDefault="00F6556B" w:rsidP="0051421E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D0CECE" w:themeColor="background2" w:themeShade="E6"/>
              <w:sz w:val="20"/>
              <w:szCs w:val="20"/>
              <w:lang w:val="fr-FR"/>
            </w:rPr>
          </w:pPr>
        </w:p>
      </w:tc>
    </w:tr>
    <w:tr w:rsidR="00F6556B" w:rsidRPr="00CF7275" w14:paraId="7705E757" w14:textId="77777777" w:rsidTr="00DC171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96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781" w:type="pct"/>
          <w:gridSpan w:val="4"/>
          <w:tcBorders>
            <w:top w:val="nil"/>
            <w:bottom w:val="nil"/>
            <w:right w:val="single" w:sz="18" w:space="0" w:color="auto"/>
          </w:tcBorders>
          <w:vAlign w:val="center"/>
        </w:tcPr>
        <w:p w14:paraId="4233DCF7" w14:textId="77777777" w:rsidR="00F6556B" w:rsidRPr="00D33EF1" w:rsidRDefault="00F6556B" w:rsidP="0051421E">
          <w:pPr>
            <w:jc w:val="center"/>
            <w:rPr>
              <w:sz w:val="20"/>
              <w:szCs w:val="20"/>
              <w:lang w:val="fr-FR"/>
            </w:rPr>
          </w:pPr>
        </w:p>
      </w:tc>
      <w:tc>
        <w:tcPr>
          <w:tcW w:w="1219" w:type="pc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F2F2F2" w:themeFill="background1" w:themeFillShade="F2"/>
          <w:tcMar>
            <w:top w:w="113" w:type="dxa"/>
          </w:tcMar>
          <w:vAlign w:val="center"/>
        </w:tcPr>
        <w:p w14:paraId="5AB0BE07" w14:textId="77777777" w:rsidR="00F6556B" w:rsidRDefault="00F6556B" w:rsidP="0051421E">
          <w:pPr>
            <w:spacing w:line="360" w:lineRule="aut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20"/>
              <w:szCs w:val="20"/>
            </w:rPr>
          </w:pPr>
          <w:r w:rsidRPr="00F61337">
            <w:rPr>
              <w:b/>
              <w:sz w:val="20"/>
              <w:szCs w:val="20"/>
            </w:rPr>
            <w:t>Behaald resultaat</w:t>
          </w:r>
        </w:p>
        <w:p w14:paraId="49770BA0" w14:textId="77777777" w:rsidR="00F6556B" w:rsidRPr="00F61337" w:rsidRDefault="00F6556B" w:rsidP="0051421E">
          <w:pPr>
            <w:spacing w:line="360" w:lineRule="aut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48"/>
              <w:szCs w:val="48"/>
            </w:rPr>
          </w:pPr>
          <w:r w:rsidRPr="00F61337">
            <w:rPr>
              <w:b/>
              <w:sz w:val="48"/>
              <w:szCs w:val="48"/>
            </w:rPr>
            <w:t>/</w:t>
          </w:r>
        </w:p>
      </w:tc>
    </w:tr>
  </w:tbl>
  <w:p w14:paraId="3888FC3A" w14:textId="77777777" w:rsidR="00F6556B" w:rsidRDefault="00F6556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1609" w14:textId="77777777" w:rsidR="00671A83" w:rsidRDefault="00671A8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9928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43"/>
      <w:gridCol w:w="1985"/>
    </w:tblGrid>
    <w:tr w:rsidR="000D38E8" w14:paraId="5379A4CC" w14:textId="77777777" w:rsidTr="000D38E8">
      <w:trPr>
        <w:trHeight w:val="279"/>
      </w:trPr>
      <w:tc>
        <w:tcPr>
          <w:tcW w:w="7943" w:type="dxa"/>
          <w:vAlign w:val="center"/>
        </w:tcPr>
        <w:p w14:paraId="67B76E5B" w14:textId="0E40B291" w:rsidR="000D38E8" w:rsidRDefault="000D38E8" w:rsidP="000D38E8">
          <w:pPr>
            <w:pStyle w:val="Koptekst"/>
            <w:tabs>
              <w:tab w:val="clear" w:pos="4536"/>
              <w:tab w:val="right" w:leader="dot" w:pos="7548"/>
            </w:tabs>
          </w:pPr>
          <w:r>
            <w:t>Naam en voornaam:</w:t>
          </w:r>
          <w:r>
            <w:rPr>
              <w:b/>
              <w:bCs/>
              <w:sz w:val="24"/>
              <w:szCs w:val="24"/>
            </w:rPr>
            <w:t xml:space="preserve"> </w:t>
          </w:r>
          <w:r>
            <w:rPr>
              <w:b/>
              <w:bCs/>
              <w:sz w:val="24"/>
              <w:szCs w:val="24"/>
            </w:rPr>
            <w:tab/>
          </w:r>
        </w:p>
      </w:tc>
      <w:tc>
        <w:tcPr>
          <w:tcW w:w="1985" w:type="dxa"/>
          <w:vAlign w:val="center"/>
        </w:tcPr>
        <w:p w14:paraId="03118DCD" w14:textId="3C8D1CBC" w:rsidR="000D38E8" w:rsidRDefault="000D38E8" w:rsidP="000D38E8">
          <w:pPr>
            <w:pStyle w:val="Koptekst"/>
            <w:jc w:val="right"/>
          </w:pPr>
          <w:r>
            <w:t xml:space="preserve">Pagina </w:t>
          </w:r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  <w:sz w:val="24"/>
            </w:rPr>
            <w:fldChar w:fldCharType="separate"/>
          </w:r>
          <w:r w:rsidR="00E83DBA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</w:rPr>
            <w:fldChar w:fldCharType="end"/>
          </w:r>
          <w:r>
            <w:t xml:space="preserve"> van </w:t>
          </w:r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  <w:sz w:val="24"/>
            </w:rPr>
            <w:fldChar w:fldCharType="separate"/>
          </w:r>
          <w:r w:rsidR="00E83DBA">
            <w:rPr>
              <w:b/>
              <w:bCs/>
              <w:noProof/>
            </w:rPr>
            <w:t>3</w:t>
          </w:r>
          <w:r>
            <w:rPr>
              <w:b/>
              <w:bCs/>
              <w:sz w:val="24"/>
            </w:rPr>
            <w:fldChar w:fldCharType="end"/>
          </w:r>
        </w:p>
      </w:tc>
    </w:tr>
  </w:tbl>
  <w:p w14:paraId="60E25249" w14:textId="6B164382" w:rsidR="00F6556B" w:rsidRPr="00F51132" w:rsidRDefault="00F6556B" w:rsidP="000D38E8">
    <w:pPr>
      <w:pStyle w:val="Koptekst"/>
      <w:tabs>
        <w:tab w:val="clear" w:pos="4536"/>
        <w:tab w:val="clear" w:pos="9072"/>
      </w:tabs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011F"/>
    <w:multiLevelType w:val="multilevel"/>
    <w:tmpl w:val="1E420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63FB4"/>
    <w:multiLevelType w:val="multilevel"/>
    <w:tmpl w:val="C796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6A1BB7"/>
    <w:multiLevelType w:val="hybridMultilevel"/>
    <w:tmpl w:val="F030ED70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60E4A"/>
    <w:multiLevelType w:val="multilevel"/>
    <w:tmpl w:val="6484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pStyle w:val="Kop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7DE296C"/>
    <w:multiLevelType w:val="hybridMultilevel"/>
    <w:tmpl w:val="AFB2E6D4"/>
    <w:lvl w:ilvl="0" w:tplc="FF60A36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2999"/>
    <w:multiLevelType w:val="hybridMultilevel"/>
    <w:tmpl w:val="34FABAF0"/>
    <w:lvl w:ilvl="0" w:tplc="1EE82688">
      <w:start w:val="1"/>
      <w:numFmt w:val="upp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1747"/>
    <w:multiLevelType w:val="hybridMultilevel"/>
    <w:tmpl w:val="61928FEE"/>
    <w:lvl w:ilvl="0" w:tplc="38663380">
      <w:start w:val="1"/>
      <w:numFmt w:val="decimal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20CCA0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029694">
      <w:start w:val="1"/>
      <w:numFmt w:val="lowerRoman"/>
      <w:lvlText w:val="%3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29694">
      <w:start w:val="1"/>
      <w:numFmt w:val="lowerRoman"/>
      <w:lvlText w:val="%4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D4396C">
      <w:start w:val="1"/>
      <w:numFmt w:val="lowerLetter"/>
      <w:lvlText w:val="%5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CE7DEA">
      <w:start w:val="1"/>
      <w:numFmt w:val="lowerRoman"/>
      <w:lvlText w:val="%6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D82DD2">
      <w:start w:val="1"/>
      <w:numFmt w:val="decimal"/>
      <w:lvlText w:val="%7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E789E">
      <w:start w:val="1"/>
      <w:numFmt w:val="lowerLetter"/>
      <w:lvlText w:val="%8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52D652">
      <w:start w:val="1"/>
      <w:numFmt w:val="lowerRoman"/>
      <w:lvlText w:val="%9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B1821"/>
    <w:multiLevelType w:val="hybridMultilevel"/>
    <w:tmpl w:val="39689E7A"/>
    <w:lvl w:ilvl="0" w:tplc="22F22B2A">
      <w:start w:val="1"/>
      <w:numFmt w:val="upperLetter"/>
      <w:pStyle w:val="Kop1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82673"/>
    <w:multiLevelType w:val="multilevel"/>
    <w:tmpl w:val="85F6C2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35942A47"/>
    <w:multiLevelType w:val="multilevel"/>
    <w:tmpl w:val="11E4C7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7A60ED0"/>
    <w:multiLevelType w:val="hybridMultilevel"/>
    <w:tmpl w:val="06008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1238C"/>
    <w:multiLevelType w:val="hybridMultilevel"/>
    <w:tmpl w:val="2F147F10"/>
    <w:lvl w:ilvl="0" w:tplc="23CCCD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86A75"/>
    <w:multiLevelType w:val="hybridMultilevel"/>
    <w:tmpl w:val="DCAC719C"/>
    <w:lvl w:ilvl="0" w:tplc="08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58A72CE"/>
    <w:multiLevelType w:val="multilevel"/>
    <w:tmpl w:val="2744DE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587C5747"/>
    <w:multiLevelType w:val="hybridMultilevel"/>
    <w:tmpl w:val="33546BC8"/>
    <w:lvl w:ilvl="0" w:tplc="745A1DDE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208F8"/>
    <w:multiLevelType w:val="multilevel"/>
    <w:tmpl w:val="9F8A15EE"/>
    <w:lvl w:ilvl="0">
      <w:start w:val="1"/>
      <w:numFmt w:val="upperLetter"/>
      <w:pStyle w:val="Kop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5E787D06"/>
    <w:multiLevelType w:val="multilevel"/>
    <w:tmpl w:val="28B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61679BF"/>
    <w:multiLevelType w:val="multilevel"/>
    <w:tmpl w:val="7E0AD0E0"/>
    <w:styleLink w:val="Stijl1"/>
    <w:lvl w:ilvl="0">
      <w:start w:val="1"/>
      <w:numFmt w:val="none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7596637"/>
    <w:multiLevelType w:val="multilevel"/>
    <w:tmpl w:val="A8A078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7FA54108"/>
    <w:multiLevelType w:val="hybridMultilevel"/>
    <w:tmpl w:val="0E60B4B8"/>
    <w:lvl w:ilvl="0" w:tplc="B8AEA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779AE"/>
    <w:multiLevelType w:val="hybridMultilevel"/>
    <w:tmpl w:val="770A5DB8"/>
    <w:lvl w:ilvl="0" w:tplc="B86EE8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21"/>
  </w:num>
  <w:num w:numId="4">
    <w:abstractNumId w:val="17"/>
  </w:num>
  <w:num w:numId="5">
    <w:abstractNumId w:val="21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</w:num>
  <w:num w:numId="13">
    <w:abstractNumId w:val="14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  <w:num w:numId="18">
    <w:abstractNumId w:val="10"/>
  </w:num>
  <w:num w:numId="19">
    <w:abstractNumId w:val="12"/>
  </w:num>
  <w:num w:numId="20">
    <w:abstractNumId w:val="5"/>
  </w:num>
  <w:num w:numId="21">
    <w:abstractNumId w:val="20"/>
  </w:num>
  <w:num w:numId="22">
    <w:abstractNumId w:val="7"/>
  </w:num>
  <w:num w:numId="23">
    <w:abstractNumId w:val="13"/>
  </w:num>
  <w:num w:numId="24">
    <w:abstractNumId w:val="19"/>
  </w:num>
  <w:num w:numId="25">
    <w:abstractNumId w:val="19"/>
    <w:lvlOverride w:ilvl="0">
      <w:lvl w:ilvl="0">
        <w:start w:val="1"/>
        <w:numFmt w:val="upperLetter"/>
        <w:lvlText w:val="%1.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6">
    <w:abstractNumId w:val="8"/>
  </w:num>
  <w:num w:numId="27">
    <w:abstractNumId w:val="16"/>
  </w:num>
  <w:num w:numId="28">
    <w:abstractNumId w:val="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EF1"/>
    <w:rsid w:val="00022E61"/>
    <w:rsid w:val="00037AAF"/>
    <w:rsid w:val="000444AE"/>
    <w:rsid w:val="00065FDA"/>
    <w:rsid w:val="00076131"/>
    <w:rsid w:val="00076C36"/>
    <w:rsid w:val="00077701"/>
    <w:rsid w:val="0008600D"/>
    <w:rsid w:val="00094CEB"/>
    <w:rsid w:val="000C00D0"/>
    <w:rsid w:val="000D38E8"/>
    <w:rsid w:val="000E723C"/>
    <w:rsid w:val="00106DB4"/>
    <w:rsid w:val="00110D21"/>
    <w:rsid w:val="00121B1F"/>
    <w:rsid w:val="00132E23"/>
    <w:rsid w:val="00133A25"/>
    <w:rsid w:val="00143C57"/>
    <w:rsid w:val="00154F70"/>
    <w:rsid w:val="00167839"/>
    <w:rsid w:val="00173E56"/>
    <w:rsid w:val="0018011B"/>
    <w:rsid w:val="00181DDC"/>
    <w:rsid w:val="0018528A"/>
    <w:rsid w:val="00187959"/>
    <w:rsid w:val="00190088"/>
    <w:rsid w:val="001D18C5"/>
    <w:rsid w:val="001D438C"/>
    <w:rsid w:val="001E0674"/>
    <w:rsid w:val="001E5599"/>
    <w:rsid w:val="001F3205"/>
    <w:rsid w:val="001F35A6"/>
    <w:rsid w:val="001F7E69"/>
    <w:rsid w:val="00215490"/>
    <w:rsid w:val="00237320"/>
    <w:rsid w:val="002405A5"/>
    <w:rsid w:val="00256E27"/>
    <w:rsid w:val="00260128"/>
    <w:rsid w:val="00260F08"/>
    <w:rsid w:val="00266C23"/>
    <w:rsid w:val="00272224"/>
    <w:rsid w:val="002976F6"/>
    <w:rsid w:val="002B376C"/>
    <w:rsid w:val="002C08D2"/>
    <w:rsid w:val="002D1B6F"/>
    <w:rsid w:val="002D77CA"/>
    <w:rsid w:val="002F1FDB"/>
    <w:rsid w:val="00320A1E"/>
    <w:rsid w:val="003215F2"/>
    <w:rsid w:val="00323184"/>
    <w:rsid w:val="00325C51"/>
    <w:rsid w:val="00327930"/>
    <w:rsid w:val="00330E42"/>
    <w:rsid w:val="0033666C"/>
    <w:rsid w:val="00341AC0"/>
    <w:rsid w:val="003A3C2C"/>
    <w:rsid w:val="003B3A3C"/>
    <w:rsid w:val="003B582C"/>
    <w:rsid w:val="003B7460"/>
    <w:rsid w:val="003C300E"/>
    <w:rsid w:val="003D491A"/>
    <w:rsid w:val="003F0DFC"/>
    <w:rsid w:val="003F3475"/>
    <w:rsid w:val="003F3FF4"/>
    <w:rsid w:val="003F4E95"/>
    <w:rsid w:val="00403A98"/>
    <w:rsid w:val="00405309"/>
    <w:rsid w:val="004070C5"/>
    <w:rsid w:val="0041141E"/>
    <w:rsid w:val="00412A3B"/>
    <w:rsid w:val="00415A8A"/>
    <w:rsid w:val="004279E9"/>
    <w:rsid w:val="004852E0"/>
    <w:rsid w:val="00492B41"/>
    <w:rsid w:val="004A2697"/>
    <w:rsid w:val="004A78F7"/>
    <w:rsid w:val="004C5681"/>
    <w:rsid w:val="004F6231"/>
    <w:rsid w:val="00502460"/>
    <w:rsid w:val="00514026"/>
    <w:rsid w:val="0051421E"/>
    <w:rsid w:val="00515D8F"/>
    <w:rsid w:val="005201F0"/>
    <w:rsid w:val="00545596"/>
    <w:rsid w:val="00546E0B"/>
    <w:rsid w:val="0055490B"/>
    <w:rsid w:val="00582536"/>
    <w:rsid w:val="00582BE5"/>
    <w:rsid w:val="0058581F"/>
    <w:rsid w:val="00591396"/>
    <w:rsid w:val="005A2BB8"/>
    <w:rsid w:val="005B2357"/>
    <w:rsid w:val="005C06C7"/>
    <w:rsid w:val="005D489A"/>
    <w:rsid w:val="005D76E3"/>
    <w:rsid w:val="00624C9E"/>
    <w:rsid w:val="006522F3"/>
    <w:rsid w:val="0065625B"/>
    <w:rsid w:val="00663DFC"/>
    <w:rsid w:val="00671A83"/>
    <w:rsid w:val="00684ED6"/>
    <w:rsid w:val="006947BD"/>
    <w:rsid w:val="006A3200"/>
    <w:rsid w:val="006A72A2"/>
    <w:rsid w:val="006A7693"/>
    <w:rsid w:val="006D709D"/>
    <w:rsid w:val="007035EE"/>
    <w:rsid w:val="007068BE"/>
    <w:rsid w:val="00740C3F"/>
    <w:rsid w:val="00741254"/>
    <w:rsid w:val="00743F32"/>
    <w:rsid w:val="00791B27"/>
    <w:rsid w:val="0079309A"/>
    <w:rsid w:val="00796B65"/>
    <w:rsid w:val="007A22A3"/>
    <w:rsid w:val="007A40BA"/>
    <w:rsid w:val="007B1A86"/>
    <w:rsid w:val="007B6F58"/>
    <w:rsid w:val="00810D13"/>
    <w:rsid w:val="008177E8"/>
    <w:rsid w:val="00821CD0"/>
    <w:rsid w:val="00827C09"/>
    <w:rsid w:val="00851A8F"/>
    <w:rsid w:val="00861EF9"/>
    <w:rsid w:val="00887E3F"/>
    <w:rsid w:val="008A2C9E"/>
    <w:rsid w:val="008A6761"/>
    <w:rsid w:val="008C0675"/>
    <w:rsid w:val="008D0282"/>
    <w:rsid w:val="008D2B1E"/>
    <w:rsid w:val="008D7C5B"/>
    <w:rsid w:val="008E7EFA"/>
    <w:rsid w:val="008F6D93"/>
    <w:rsid w:val="0092008C"/>
    <w:rsid w:val="00922F3C"/>
    <w:rsid w:val="0093661F"/>
    <w:rsid w:val="00944A21"/>
    <w:rsid w:val="00951239"/>
    <w:rsid w:val="009530C2"/>
    <w:rsid w:val="009B349E"/>
    <w:rsid w:val="009C1427"/>
    <w:rsid w:val="009C229F"/>
    <w:rsid w:val="009D2766"/>
    <w:rsid w:val="009E6AD5"/>
    <w:rsid w:val="009F1AEC"/>
    <w:rsid w:val="00A2311C"/>
    <w:rsid w:val="00A577B2"/>
    <w:rsid w:val="00A6772C"/>
    <w:rsid w:val="00A8308D"/>
    <w:rsid w:val="00A83540"/>
    <w:rsid w:val="00A83565"/>
    <w:rsid w:val="00A84D46"/>
    <w:rsid w:val="00A908F4"/>
    <w:rsid w:val="00A934F2"/>
    <w:rsid w:val="00A95923"/>
    <w:rsid w:val="00A96D0F"/>
    <w:rsid w:val="00AA1E85"/>
    <w:rsid w:val="00AA283B"/>
    <w:rsid w:val="00AA369F"/>
    <w:rsid w:val="00AC6D73"/>
    <w:rsid w:val="00AF35FA"/>
    <w:rsid w:val="00B2547D"/>
    <w:rsid w:val="00B25D44"/>
    <w:rsid w:val="00B57703"/>
    <w:rsid w:val="00B75CCF"/>
    <w:rsid w:val="00B9116C"/>
    <w:rsid w:val="00B95102"/>
    <w:rsid w:val="00B96ED1"/>
    <w:rsid w:val="00B972E4"/>
    <w:rsid w:val="00BA41A8"/>
    <w:rsid w:val="00BD55B3"/>
    <w:rsid w:val="00BE1131"/>
    <w:rsid w:val="00C072F9"/>
    <w:rsid w:val="00C22919"/>
    <w:rsid w:val="00C24DD3"/>
    <w:rsid w:val="00C4444C"/>
    <w:rsid w:val="00C44C4A"/>
    <w:rsid w:val="00C57110"/>
    <w:rsid w:val="00C67036"/>
    <w:rsid w:val="00CA3BDD"/>
    <w:rsid w:val="00CB0C74"/>
    <w:rsid w:val="00CB3BE6"/>
    <w:rsid w:val="00CE0D57"/>
    <w:rsid w:val="00CE608D"/>
    <w:rsid w:val="00CF206A"/>
    <w:rsid w:val="00CF2E02"/>
    <w:rsid w:val="00CF50EA"/>
    <w:rsid w:val="00D04EFF"/>
    <w:rsid w:val="00D152FE"/>
    <w:rsid w:val="00D33EF1"/>
    <w:rsid w:val="00D66B8B"/>
    <w:rsid w:val="00D73582"/>
    <w:rsid w:val="00D776C2"/>
    <w:rsid w:val="00D903EA"/>
    <w:rsid w:val="00D926C8"/>
    <w:rsid w:val="00DA132B"/>
    <w:rsid w:val="00DA3BB1"/>
    <w:rsid w:val="00DA4410"/>
    <w:rsid w:val="00DB5275"/>
    <w:rsid w:val="00DC171D"/>
    <w:rsid w:val="00DD16D7"/>
    <w:rsid w:val="00DD7915"/>
    <w:rsid w:val="00DE5C28"/>
    <w:rsid w:val="00E01CF2"/>
    <w:rsid w:val="00E127FE"/>
    <w:rsid w:val="00E20A70"/>
    <w:rsid w:val="00E33732"/>
    <w:rsid w:val="00E53CA6"/>
    <w:rsid w:val="00E61891"/>
    <w:rsid w:val="00E779E5"/>
    <w:rsid w:val="00E83DBA"/>
    <w:rsid w:val="00E90820"/>
    <w:rsid w:val="00E91754"/>
    <w:rsid w:val="00EA2682"/>
    <w:rsid w:val="00EB6B79"/>
    <w:rsid w:val="00EC0001"/>
    <w:rsid w:val="00ED36C5"/>
    <w:rsid w:val="00EE5143"/>
    <w:rsid w:val="00F05CB3"/>
    <w:rsid w:val="00F1038D"/>
    <w:rsid w:val="00F13C9E"/>
    <w:rsid w:val="00F16EEF"/>
    <w:rsid w:val="00F2234B"/>
    <w:rsid w:val="00F2705E"/>
    <w:rsid w:val="00F44641"/>
    <w:rsid w:val="00F51132"/>
    <w:rsid w:val="00F61337"/>
    <w:rsid w:val="00F6556B"/>
    <w:rsid w:val="00F72BF6"/>
    <w:rsid w:val="00F80154"/>
    <w:rsid w:val="00F84C7E"/>
    <w:rsid w:val="00F879FA"/>
    <w:rsid w:val="00F96388"/>
    <w:rsid w:val="00F96A71"/>
    <w:rsid w:val="00F9769C"/>
    <w:rsid w:val="00FC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EF3B74"/>
  <w15:chartTrackingRefBased/>
  <w15:docId w15:val="{22719F81-E4C3-4FEB-8C55-8F1B546F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91396"/>
    <w:rPr>
      <w:rFonts w:ascii="Arial" w:hAnsi="Aria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AA1E85"/>
    <w:pPr>
      <w:keepNext/>
      <w:keepLines/>
      <w:numPr>
        <w:numId w:val="22"/>
      </w:numPr>
      <w:spacing w:before="240" w:after="120"/>
      <w:outlineLvl w:val="0"/>
    </w:pPr>
    <w:rPr>
      <w:rFonts w:eastAsiaTheme="majorEastAsia" w:cstheme="majorBidi"/>
      <w:b/>
      <w:sz w:val="24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6A72A2"/>
    <w:pPr>
      <w:keepNext/>
      <w:keepLines/>
      <w:numPr>
        <w:numId w:val="27"/>
      </w:numPr>
      <w:spacing w:before="3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AA1E85"/>
    <w:pPr>
      <w:keepNext/>
      <w:keepLines/>
      <w:numPr>
        <w:ilvl w:val="1"/>
        <w:numId w:val="28"/>
      </w:numPr>
      <w:tabs>
        <w:tab w:val="clear" w:pos="1440"/>
        <w:tab w:val="num" w:pos="426"/>
      </w:tabs>
      <w:spacing w:before="240" w:after="120"/>
      <w:ind w:left="426" w:hanging="426"/>
      <w:outlineLvl w:val="2"/>
    </w:pPr>
    <w:rPr>
      <w:rFonts w:eastAsiaTheme="majorEastAsia" w:cstheme="majorBidi"/>
      <w:b/>
      <w:bCs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591396"/>
    <w:pPr>
      <w:spacing w:before="4200"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1396"/>
    <w:rPr>
      <w:rFonts w:ascii="Arial" w:eastAsiaTheme="majorEastAsia" w:hAnsi="Arial" w:cstheme="majorBidi"/>
      <w:b/>
      <w:spacing w:val="-10"/>
      <w:kern w:val="28"/>
      <w:sz w:val="60"/>
      <w:szCs w:val="56"/>
    </w:rPr>
  </w:style>
  <w:style w:type="paragraph" w:styleId="Ondertitel">
    <w:name w:val="Subtitle"/>
    <w:basedOn w:val="Standaard"/>
    <w:next w:val="Standaard"/>
    <w:link w:val="OndertitelChar"/>
    <w:autoRedefine/>
    <w:uiPriority w:val="11"/>
    <w:qFormat/>
    <w:rsid w:val="00591396"/>
    <w:pPr>
      <w:numPr>
        <w:ilvl w:val="1"/>
      </w:numPr>
      <w:spacing w:before="240"/>
      <w:ind w:left="284"/>
    </w:pPr>
    <w:rPr>
      <w:rFonts w:eastAsiaTheme="minorEastAsia"/>
      <w:b/>
      <w:color w:val="000000" w:themeColor="text1"/>
      <w:spacing w:val="4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1396"/>
    <w:rPr>
      <w:rFonts w:ascii="Arial" w:eastAsiaTheme="minorEastAsia" w:hAnsi="Arial"/>
      <w:b/>
      <w:color w:val="000000" w:themeColor="text1"/>
      <w:spacing w:val="4"/>
      <w:sz w:val="32"/>
    </w:rPr>
  </w:style>
  <w:style w:type="character" w:styleId="Intensievebenadrukking">
    <w:name w:val="Intense Emphasis"/>
    <w:basedOn w:val="Standaardalinea-lettertype"/>
    <w:uiPriority w:val="21"/>
    <w:qFormat/>
    <w:rsid w:val="00591396"/>
    <w:rPr>
      <w:rFonts w:ascii="Arial" w:hAnsi="Arial"/>
      <w:b/>
      <w:i w:val="0"/>
      <w:iCs/>
      <w:color w:val="000000" w:themeColor="text1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AA1E85"/>
    <w:rPr>
      <w:rFonts w:ascii="Arial" w:eastAsiaTheme="majorEastAsia" w:hAnsi="Arial" w:cstheme="majorBidi"/>
      <w:b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6A72A2"/>
    <w:rPr>
      <w:rFonts w:ascii="Arial" w:eastAsiaTheme="majorEastAsia" w:hAnsi="Arial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A1E85"/>
    <w:rPr>
      <w:rFonts w:ascii="Arial" w:eastAsiaTheme="majorEastAsia" w:hAnsi="Arial" w:cstheme="majorBidi"/>
      <w:b/>
      <w:bCs/>
      <w:sz w:val="24"/>
      <w:szCs w:val="24"/>
    </w:rPr>
  </w:style>
  <w:style w:type="numbering" w:customStyle="1" w:styleId="Stijl1">
    <w:name w:val="Stijl1"/>
    <w:uiPriority w:val="99"/>
    <w:rsid w:val="00405309"/>
    <w:pPr>
      <w:numPr>
        <w:numId w:val="1"/>
      </w:numPr>
    </w:pPr>
  </w:style>
  <w:style w:type="paragraph" w:styleId="Lijstalinea">
    <w:name w:val="List Paragraph"/>
    <w:basedOn w:val="Standaard"/>
    <w:uiPriority w:val="34"/>
    <w:qFormat/>
    <w:rsid w:val="00F51132"/>
    <w:pPr>
      <w:numPr>
        <w:numId w:val="10"/>
      </w:numPr>
      <w:contextualSpacing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F61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1337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unhideWhenUsed/>
    <w:rsid w:val="00F61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1337"/>
    <w:rPr>
      <w:rFonts w:ascii="Arial" w:hAnsi="Arial"/>
    </w:rPr>
  </w:style>
  <w:style w:type="table" w:styleId="Lijsttabel3">
    <w:name w:val="List Table 3"/>
    <w:basedOn w:val="Standaardtabel"/>
    <w:uiPriority w:val="48"/>
    <w:rsid w:val="00F613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741254"/>
    <w:rPr>
      <w:color w:val="808080"/>
    </w:rPr>
  </w:style>
  <w:style w:type="character" w:customStyle="1" w:styleId="Stijl2">
    <w:name w:val="Stijl2"/>
    <w:basedOn w:val="Standaardalinea-lettertype"/>
    <w:uiPriority w:val="1"/>
    <w:rsid w:val="00741254"/>
    <w:rPr>
      <w:color w:val="AEAAAA" w:themeColor="background2" w:themeShade="BF"/>
    </w:rPr>
  </w:style>
  <w:style w:type="character" w:customStyle="1" w:styleId="Stijl3">
    <w:name w:val="Stijl3"/>
    <w:basedOn w:val="Standaardalinea-lettertype"/>
    <w:uiPriority w:val="1"/>
    <w:rsid w:val="00515D8F"/>
    <w:rPr>
      <w:color w:val="auto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56E2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56E2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56E27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56E2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56E27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6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6E2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D0282"/>
    <w:rPr>
      <w:color w:val="4CA2D5" w:themeColor="hyperlink"/>
      <w:u w:val="single"/>
    </w:rPr>
  </w:style>
  <w:style w:type="paragraph" w:styleId="Revisie">
    <w:name w:val="Revision"/>
    <w:hidden/>
    <w:uiPriority w:val="99"/>
    <w:semiHidden/>
    <w:rsid w:val="00743F32"/>
    <w:pPr>
      <w:spacing w:after="0" w:line="240" w:lineRule="auto"/>
    </w:pPr>
    <w:rPr>
      <w:rFonts w:ascii="Arial" w:hAnsi="Arial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A441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0D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ard"/>
    <w:next w:val="Standaard"/>
    <w:qFormat/>
    <w:rsid w:val="00E33732"/>
    <w:pPr>
      <w:spacing w:after="0" w:line="240" w:lineRule="auto"/>
    </w:pPr>
    <w:rPr>
      <w:rFonts w:ascii="Consolas" w:hAnsi="Consolas"/>
      <w:color w:val="000000" w:themeColor="text1"/>
      <w:sz w:val="16"/>
    </w:rPr>
  </w:style>
  <w:style w:type="paragraph" w:customStyle="1" w:styleId="Answer">
    <w:name w:val="Answer"/>
    <w:basedOn w:val="Kop2"/>
    <w:next w:val="Code"/>
    <w:rsid w:val="00F9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oracle.com/en/java/javase/16/docs/api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yperlink" Target="https://docs.oracle.com/en/java/javase/15/docs/api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racle.com/en/java/javase/14/docs/api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penjfx.io/javadoc/15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m176\Downloads\2020-2021_Examensjabloon_enkel%20vrag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6BD3CAE7B0441688C30CBB304508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39A6B3-C900-42C6-AF28-46B17A11A42F}"/>
      </w:docPartPr>
      <w:docPartBody>
        <w:p w:rsidR="00FE4B38" w:rsidRDefault="00AD1460">
          <w:pPr>
            <w:pStyle w:val="5F6BD3CAE7B0441688C30CBB304508DD"/>
          </w:pPr>
          <w:r>
            <w:rPr>
              <w:sz w:val="20"/>
              <w:szCs w:val="20"/>
            </w:rPr>
            <w:t>[</w:t>
          </w:r>
          <w:r>
            <w:rPr>
              <w:rStyle w:val="Tekstvantijdelijkeaanduiding"/>
              <w:sz w:val="20"/>
              <w:szCs w:val="20"/>
            </w:rPr>
            <w:t>Klik om tekst in te voeren</w:t>
          </w:r>
          <w:r>
            <w:rPr>
              <w:rStyle w:val="Tekstvantijdelijkeaanduiding"/>
              <w:szCs w:val="20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60"/>
    <w:rsid w:val="001E1419"/>
    <w:rsid w:val="001E229F"/>
    <w:rsid w:val="001F7D58"/>
    <w:rsid w:val="003D4A94"/>
    <w:rsid w:val="004B2F2B"/>
    <w:rsid w:val="005350E6"/>
    <w:rsid w:val="00606B84"/>
    <w:rsid w:val="006B2C1E"/>
    <w:rsid w:val="007472F3"/>
    <w:rsid w:val="00810BC2"/>
    <w:rsid w:val="00A67103"/>
    <w:rsid w:val="00A72409"/>
    <w:rsid w:val="00AD1460"/>
    <w:rsid w:val="00B61818"/>
    <w:rsid w:val="00C95946"/>
    <w:rsid w:val="00CA0A20"/>
    <w:rsid w:val="00D03096"/>
    <w:rsid w:val="00D2650D"/>
    <w:rsid w:val="00DD3EF7"/>
    <w:rsid w:val="00E46629"/>
    <w:rsid w:val="00F11F3B"/>
    <w:rsid w:val="00FA744E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F6BD3CAE7B0441688C30CBB304508DD">
    <w:name w:val="5F6BD3CAE7B0441688C30CBB30450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FFFFFF"/>
      </a:lt1>
      <a:dk2>
        <a:srgbClr val="000000"/>
      </a:dk2>
      <a:lt2>
        <a:srgbClr val="E7E6E6"/>
      </a:lt2>
      <a:accent1>
        <a:srgbClr val="4CA2D5"/>
      </a:accent1>
      <a:accent2>
        <a:srgbClr val="EF8767"/>
      </a:accent2>
      <a:accent3>
        <a:srgbClr val="F19DA0"/>
      </a:accent3>
      <a:accent4>
        <a:srgbClr val="FABC32"/>
      </a:accent4>
      <a:accent5>
        <a:srgbClr val="A5CA72"/>
      </a:accent5>
      <a:accent6>
        <a:srgbClr val="16B0A5"/>
      </a:accent6>
      <a:hlink>
        <a:srgbClr val="4CA2D5"/>
      </a:hlink>
      <a:folHlink>
        <a:srgbClr val="BB90BD"/>
      </a:folHlink>
    </a:clrScheme>
    <a:fontScheme name="Custom 1">
      <a:majorFont>
        <a:latin typeface="Calibri Light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Props1.xml><?xml version="1.0" encoding="utf-8"?>
<ds:datastoreItem xmlns:ds="http://schemas.openxmlformats.org/officeDocument/2006/customXml" ds:itemID="{3C7BCEC3-F44F-4D35-B6CC-088AA93DA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BF2195-54F2-4DEC-A531-1543969BDC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5DE60-E463-412A-9E0A-AF1BB2FF36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79AAFA-E3EF-4596-AF5E-233808CFBABC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2020-2021_Examensjabloon_enkel vragen.dotx</Template>
  <TotalTime>74</TotalTime>
  <Pages>13</Pages>
  <Words>2767</Words>
  <Characters>15772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2020-2021_Examensjabloon_enkel vragen.dotx</vt:lpstr>
      <vt:lpstr>2020-2021_Examensjabloon_enkel vragen.dotx</vt:lpstr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2020-2021_Examensjabloon_enkel vragen.dotx</dc:title>
  <dc:subject/>
  <dc:creator>Stefaan Samyn</dc:creator>
  <cp:keywords/>
  <dc:description/>
  <cp:lastModifiedBy>Andreeas Firoiu</cp:lastModifiedBy>
  <cp:revision>20</cp:revision>
  <dcterms:created xsi:type="dcterms:W3CDTF">2021-05-26T10:28:00Z</dcterms:created>
  <dcterms:modified xsi:type="dcterms:W3CDTF">2021-06-03T09:57:00Z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